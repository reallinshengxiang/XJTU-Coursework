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224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drawing>
          <wp:inline distT="0" distB="0" distL="0" distR="0">
            <wp:extent cx="2720044" cy="170878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044" cy="17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803" w:lineRule="exact" w:before="0"/>
        <w:ind w:left="534" w:right="797" w:firstLine="0"/>
        <w:jc w:val="center"/>
        <w:rPr>
          <w:rFonts w:ascii="Microsoft YaHei" w:hAnsi="Microsoft YaHei" w:cs="Microsoft YaHei" w:eastAsia="Microsoft YaHei" w:hint="default"/>
          <w:sz w:val="52"/>
          <w:szCs w:val="52"/>
        </w:rPr>
      </w:pPr>
      <w:r>
        <w:rPr>
          <w:rFonts w:ascii="Times New Roman" w:hAnsi="Times New Roman" w:cs="Times New Roman" w:eastAsia="Times New Roman" w:hint="default"/>
          <w:b/>
          <w:bCs/>
          <w:sz w:val="52"/>
          <w:szCs w:val="52"/>
        </w:rPr>
        <w:t>2015</w:t>
      </w:r>
      <w:r>
        <w:rPr>
          <w:rFonts w:ascii="Times New Roman" w:hAnsi="Times New Roman" w:cs="Times New Roman" w:eastAsia="Times New Roman" w:hint="default"/>
          <w:b/>
          <w:bCs/>
          <w:spacing w:val="29"/>
          <w:sz w:val="52"/>
          <w:szCs w:val="52"/>
        </w:rPr>
        <w:t> </w:t>
      </w:r>
      <w:r>
        <w:rPr>
          <w:rFonts w:ascii="Microsoft YaHei" w:hAnsi="Microsoft YaHei" w:cs="Microsoft YaHei" w:eastAsia="Microsoft YaHei" w:hint="default"/>
          <w:b/>
          <w:bCs/>
          <w:sz w:val="52"/>
          <w:szCs w:val="52"/>
        </w:rPr>
        <w:t>年全国大学生电子设计竞赛</w:t>
      </w:r>
      <w:r>
        <w:rPr>
          <w:rFonts w:ascii="Microsoft YaHei" w:hAnsi="Microsoft YaHei" w:cs="Microsoft YaHei" w:eastAsia="Microsoft YaHei" w:hint="default"/>
          <w:sz w:val="52"/>
          <w:szCs w:val="52"/>
        </w:rPr>
      </w:r>
    </w:p>
    <w:p>
      <w:pPr>
        <w:spacing w:line="240" w:lineRule="auto" w:before="7"/>
        <w:rPr>
          <w:rFonts w:ascii="Microsoft YaHei" w:hAnsi="Microsoft YaHei" w:cs="Microsoft YaHei" w:eastAsia="Microsoft YaHei" w:hint="default"/>
          <w:b/>
          <w:bCs/>
          <w:sz w:val="56"/>
          <w:szCs w:val="56"/>
        </w:rPr>
      </w:pPr>
    </w:p>
    <w:p>
      <w:pPr>
        <w:spacing w:before="0"/>
        <w:ind w:left="534" w:right="791" w:firstLine="0"/>
        <w:jc w:val="center"/>
        <w:rPr>
          <w:rFonts w:ascii="Microsoft YaHei" w:hAnsi="Microsoft YaHei" w:cs="Microsoft YaHei" w:eastAsia="Microsoft YaHei" w:hint="default"/>
          <w:sz w:val="52"/>
          <w:szCs w:val="52"/>
        </w:rPr>
      </w:pPr>
      <w:r>
        <w:rPr>
          <w:rFonts w:ascii="Microsoft YaHei" w:hAnsi="Microsoft YaHei" w:cs="Microsoft YaHei" w:eastAsia="Microsoft YaHei" w:hint="default"/>
          <w:b/>
          <w:bCs/>
          <w:sz w:val="52"/>
          <w:szCs w:val="52"/>
        </w:rPr>
        <w:t>全国一等奖作品</w:t>
      </w:r>
      <w:r>
        <w:rPr>
          <w:rFonts w:ascii="Microsoft YaHei" w:hAnsi="Microsoft YaHei" w:cs="Microsoft YaHei" w:eastAsia="Microsoft YaHei" w:hint="default"/>
          <w:sz w:val="52"/>
          <w:szCs w:val="52"/>
        </w:rPr>
      </w:r>
    </w:p>
    <w:p>
      <w:pPr>
        <w:spacing w:line="240" w:lineRule="auto" w:before="7"/>
        <w:rPr>
          <w:rFonts w:ascii="Microsoft YaHei" w:hAnsi="Microsoft YaHei" w:cs="Microsoft YaHei" w:eastAsia="Microsoft YaHei" w:hint="default"/>
          <w:b/>
          <w:bCs/>
          <w:sz w:val="56"/>
          <w:szCs w:val="56"/>
        </w:rPr>
      </w:pPr>
    </w:p>
    <w:p>
      <w:pPr>
        <w:spacing w:line="249" w:lineRule="auto" w:before="0"/>
        <w:ind w:left="357" w:right="615" w:hanging="2"/>
        <w:jc w:val="center"/>
        <w:rPr>
          <w:rFonts w:ascii="Microsoft YaHei" w:hAnsi="Microsoft YaHei" w:cs="Microsoft YaHei" w:eastAsia="Microsoft YaHei" w:hint="default"/>
          <w:sz w:val="52"/>
          <w:szCs w:val="52"/>
        </w:rPr>
      </w:pPr>
      <w:r>
        <w:rPr>
          <w:rFonts w:ascii="Microsoft YaHei" w:hAnsi="Microsoft YaHei" w:cs="Microsoft YaHei" w:eastAsia="Microsoft YaHei" w:hint="default"/>
          <w:b/>
          <w:bCs/>
          <w:sz w:val="52"/>
          <w:szCs w:val="52"/>
        </w:rPr>
        <w:t>设计报告      </w:t>
      </w:r>
      <w:r>
        <w:rPr>
          <w:rFonts w:ascii="Microsoft YaHei" w:hAnsi="Microsoft YaHei" w:cs="Microsoft YaHei" w:eastAsia="Microsoft YaHei" w:hint="default"/>
          <w:b/>
          <w:bCs/>
          <w:color w:val="9BBA58"/>
          <w:sz w:val="52"/>
          <w:szCs w:val="52"/>
        </w:rPr>
        <w:t>部分错误未修正，软件部分未添加</w:t>
      </w:r>
      <w:r>
        <w:rPr>
          <w:rFonts w:ascii="Microsoft YaHei" w:hAnsi="Microsoft YaHei" w:cs="Microsoft YaHei" w:eastAsia="Microsoft YaHei" w:hint="default"/>
          <w:sz w:val="52"/>
          <w:szCs w:val="52"/>
        </w:rPr>
      </w:r>
    </w:p>
    <w:p>
      <w:pPr>
        <w:spacing w:line="240" w:lineRule="auto" w:before="0"/>
        <w:rPr>
          <w:rFonts w:ascii="Microsoft YaHei" w:hAnsi="Microsoft YaHei" w:cs="Microsoft YaHei" w:eastAsia="Microsoft YaHei" w:hint="default"/>
          <w:b/>
          <w:bCs/>
          <w:sz w:val="52"/>
          <w:szCs w:val="52"/>
        </w:rPr>
      </w:pPr>
    </w:p>
    <w:p>
      <w:pPr>
        <w:spacing w:line="240" w:lineRule="auto" w:before="2"/>
        <w:rPr>
          <w:rFonts w:ascii="Microsoft YaHei" w:hAnsi="Microsoft YaHei" w:cs="Microsoft YaHei" w:eastAsia="Microsoft YaHei" w:hint="default"/>
          <w:b/>
          <w:bCs/>
          <w:sz w:val="75"/>
          <w:szCs w:val="75"/>
        </w:rPr>
      </w:pPr>
    </w:p>
    <w:p>
      <w:pPr>
        <w:spacing w:before="0"/>
        <w:ind w:left="1426" w:right="0" w:firstLine="0"/>
        <w:jc w:val="left"/>
        <w:rPr>
          <w:rFonts w:ascii="Microsoft YaHei" w:hAnsi="Microsoft YaHei" w:cs="Microsoft YaHei" w:eastAsia="Microsoft YaHei" w:hint="default"/>
          <w:sz w:val="52"/>
          <w:szCs w:val="52"/>
        </w:rPr>
      </w:pPr>
      <w:r>
        <w:rPr>
          <w:rFonts w:ascii="Microsoft YaHei" w:hAnsi="Microsoft YaHei" w:cs="Microsoft YaHei" w:eastAsia="Microsoft YaHei" w:hint="default"/>
          <w:b/>
          <w:bCs/>
          <w:sz w:val="52"/>
          <w:szCs w:val="52"/>
        </w:rPr>
        <w:t>竞赛选题：数字频率计（</w:t>
      </w:r>
      <w:r>
        <w:rPr>
          <w:rFonts w:ascii="Arial" w:hAnsi="Arial" w:cs="Arial" w:eastAsia="Arial" w:hint="default"/>
          <w:b/>
          <w:bCs/>
          <w:sz w:val="52"/>
          <w:szCs w:val="52"/>
        </w:rPr>
        <w:t>F</w:t>
      </w:r>
      <w:r>
        <w:rPr>
          <w:rFonts w:ascii="Arial" w:hAnsi="Arial" w:cs="Arial" w:eastAsia="Arial" w:hint="default"/>
          <w:b/>
          <w:bCs/>
          <w:spacing w:val="41"/>
          <w:sz w:val="52"/>
          <w:szCs w:val="52"/>
        </w:rPr>
        <w:t> </w:t>
      </w:r>
      <w:r>
        <w:rPr>
          <w:rFonts w:ascii="Microsoft YaHei" w:hAnsi="Microsoft YaHei" w:cs="Microsoft YaHei" w:eastAsia="Microsoft YaHei" w:hint="default"/>
          <w:b/>
          <w:bCs/>
          <w:sz w:val="52"/>
          <w:szCs w:val="52"/>
        </w:rPr>
        <w:t>题）</w:t>
      </w:r>
      <w:r>
        <w:rPr>
          <w:rFonts w:ascii="Microsoft YaHei" w:hAnsi="Microsoft YaHei" w:cs="Microsoft YaHei" w:eastAsia="Microsoft YaHei" w:hint="default"/>
          <w:sz w:val="52"/>
          <w:szCs w:val="52"/>
        </w:rPr>
      </w:r>
    </w:p>
    <w:p>
      <w:pPr>
        <w:spacing w:after="0"/>
        <w:jc w:val="left"/>
        <w:rPr>
          <w:rFonts w:ascii="Microsoft YaHei" w:hAnsi="Microsoft YaHei" w:cs="Microsoft YaHei" w:eastAsia="Microsoft YaHei" w:hint="default"/>
          <w:sz w:val="52"/>
          <w:szCs w:val="52"/>
        </w:rPr>
        <w:sectPr>
          <w:type w:val="continuous"/>
          <w:pgSz w:w="11910" w:h="16840"/>
          <w:pgMar w:top="1460" w:bottom="280" w:left="1680" w:right="1420"/>
        </w:sectPr>
      </w:pPr>
    </w:p>
    <w:p>
      <w:pPr>
        <w:spacing w:line="240" w:lineRule="auto" w:before="12"/>
        <w:rPr>
          <w:rFonts w:ascii="Microsoft YaHei" w:hAnsi="Microsoft YaHei" w:cs="Microsoft YaHei" w:eastAsia="Microsoft YaHei" w:hint="default"/>
          <w:b/>
          <w:bCs/>
          <w:sz w:val="27"/>
          <w:szCs w:val="27"/>
        </w:rPr>
      </w:pPr>
    </w:p>
    <w:p>
      <w:pPr>
        <w:tabs>
          <w:tab w:pos="883" w:val="left" w:leader="none"/>
        </w:tabs>
        <w:spacing w:line="593" w:lineRule="exact" w:before="0"/>
        <w:ind w:left="0" w:right="836" w:firstLine="0"/>
        <w:jc w:val="center"/>
        <w:rPr>
          <w:rFonts w:ascii="Microsoft YaHei" w:hAnsi="Microsoft YaHei" w:cs="Microsoft YaHei" w:eastAsia="Microsoft YaHei" w:hint="default"/>
          <w:sz w:val="44"/>
          <w:szCs w:val="44"/>
        </w:rPr>
      </w:pPr>
      <w:bookmarkStart w:name="_bookmark0" w:id="1"/>
      <w:bookmarkEnd w:id="1"/>
      <w:r>
        <w:rPr/>
      </w:r>
      <w:r>
        <w:rPr>
          <w:rFonts w:ascii="Microsoft YaHei" w:hAnsi="Microsoft YaHei" w:cs="Microsoft YaHei" w:eastAsia="Microsoft YaHei" w:hint="default"/>
          <w:b/>
          <w:bCs/>
          <w:sz w:val="44"/>
          <w:szCs w:val="44"/>
        </w:rPr>
        <w:t>摘</w:t>
        <w:tab/>
        <w:t>要</w:t>
      </w:r>
      <w:r>
        <w:rPr>
          <w:rFonts w:ascii="Microsoft YaHei" w:hAnsi="Microsoft YaHei" w:cs="Microsoft YaHei" w:eastAsia="Microsoft YaHei" w:hint="default"/>
          <w:sz w:val="44"/>
          <w:szCs w:val="44"/>
        </w:rPr>
      </w:r>
    </w:p>
    <w:p>
      <w:pPr>
        <w:pStyle w:val="BodyText"/>
        <w:spacing w:line="312" w:lineRule="exact" w:before="38"/>
        <w:ind w:right="116" w:firstLine="479"/>
        <w:jc w:val="both"/>
      </w:pPr>
      <w:r>
        <w:rPr/>
        <w:t>本设计选用 </w:t>
      </w:r>
      <w:r>
        <w:rPr>
          <w:rFonts w:ascii="Times New Roman" w:hAnsi="Times New Roman" w:cs="Times New Roman" w:eastAsia="Times New Roman" w:hint="default"/>
        </w:rPr>
        <w:t>FPGA </w:t>
      </w:r>
      <w:r>
        <w:rPr/>
        <w:t>作为数据处理与系统控制的核心，制作了一款超高精度 </w:t>
      </w:r>
      <w:r>
        <w:rPr>
          <w:spacing w:val="-4"/>
        </w:rPr>
        <w:t>的数字频率计，其优点在于采用了自动增益控制电路（</w:t>
      </w:r>
      <w:r>
        <w:rPr>
          <w:rFonts w:ascii="Times New Roman" w:hAnsi="Times New Roman" w:cs="Times New Roman" w:eastAsia="Times New Roman" w:hint="default"/>
          <w:spacing w:val="-4"/>
        </w:rPr>
        <w:t>AGC</w:t>
      </w:r>
      <w:r>
        <w:rPr>
          <w:spacing w:val="-4"/>
        </w:rPr>
        <w:t>）和等精度测量法， </w:t>
      </w:r>
      <w:r>
        <w:rPr/>
        <w:t>全部电路使用</w:t>
      </w:r>
      <w:r>
        <w:rPr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PCB </w:t>
      </w:r>
      <w:r>
        <w:rPr/>
        <w:t>制版，进一步减小误差。</w:t>
      </w:r>
    </w:p>
    <w:p>
      <w:pPr>
        <w:pStyle w:val="BodyText"/>
        <w:spacing w:line="312" w:lineRule="exact"/>
        <w:ind w:right="116" w:firstLine="479"/>
        <w:jc w:val="both"/>
      </w:pPr>
      <w:r>
        <w:rPr>
          <w:rFonts w:ascii="Times New Roman" w:hAnsi="Times New Roman" w:cs="Times New Roman" w:eastAsia="Times New Roman" w:hint="default"/>
        </w:rPr>
        <w:t>AGC </w:t>
      </w:r>
      <w:r>
        <w:rPr/>
        <w:t>电路可将不同频率、不同幅度的待测信号，放大至基本相同的幅度， </w:t>
      </w:r>
      <w:r>
        <w:rPr>
          <w:spacing w:val="-3"/>
        </w:rPr>
        <w:t>且高于后级滞回比较器的窗口电压，有效解决了待测信号输入电压变化大、频率 </w:t>
      </w:r>
      <w:r>
        <w:rPr>
          <w:spacing w:val="-3"/>
        </w:rPr>
      </w:r>
      <w:r>
        <w:rPr/>
        <w:t>范围广的问题。频率等参数的测量采用闸门时间为 </w:t>
      </w:r>
      <w:r>
        <w:rPr>
          <w:rFonts w:ascii="Times New Roman" w:hAnsi="Times New Roman" w:cs="Times New Roman" w:eastAsia="Times New Roman" w:hint="default"/>
        </w:rPr>
        <w:t>1s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/>
        <w:t>的等精度测量法。闸门时 间与待测信号同步，避免了对被测信号计数所产生±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4"/>
        </w:rPr>
        <w:t> </w:t>
      </w:r>
      <w:r>
        <w:rPr/>
        <w:t>个字的误差，有效提高了</w:t>
      </w:r>
    </w:p>
    <w:p>
      <w:pPr>
        <w:pStyle w:val="BodyText"/>
        <w:spacing w:line="283" w:lineRule="exact"/>
        <w:ind w:right="0"/>
        <w:jc w:val="left"/>
      </w:pPr>
      <w:r>
        <w:rPr/>
        <w:t>系统精度。</w:t>
      </w:r>
    </w:p>
    <w:p>
      <w:pPr>
        <w:pStyle w:val="BodyText"/>
        <w:spacing w:line="312" w:lineRule="exact" w:before="29"/>
        <w:ind w:right="118" w:firstLine="479"/>
        <w:jc w:val="both"/>
      </w:pPr>
      <w:r>
        <w:rPr>
          <w:spacing w:val="-3"/>
        </w:rPr>
        <w:t>经过实测，本设计达到了赛题基本部分和发挥部分的全部指标，并在部分指 </w:t>
      </w:r>
      <w:r>
        <w:rPr/>
        <w:t>标上远超赛题发挥部分要求。</w:t>
      </w:r>
    </w:p>
    <w:p>
      <w:pPr>
        <w:spacing w:line="240" w:lineRule="auto" w:before="0"/>
        <w:rPr>
          <w:rFonts w:ascii="SimSun" w:hAnsi="SimSun" w:cs="SimSun" w:eastAsia="SimSun" w:hint="default"/>
          <w:sz w:val="24"/>
          <w:szCs w:val="24"/>
        </w:rPr>
      </w:pPr>
    </w:p>
    <w:p>
      <w:pPr>
        <w:spacing w:line="240" w:lineRule="auto" w:before="0"/>
        <w:rPr>
          <w:rFonts w:ascii="SimSun" w:hAnsi="SimSun" w:cs="SimSun" w:eastAsia="SimSun" w:hint="default"/>
          <w:sz w:val="24"/>
          <w:szCs w:val="24"/>
        </w:rPr>
      </w:pPr>
    </w:p>
    <w:p>
      <w:pPr>
        <w:spacing w:line="240" w:lineRule="auto" w:before="2"/>
        <w:rPr>
          <w:rFonts w:ascii="SimSun" w:hAnsi="SimSun" w:cs="SimSun" w:eastAsia="SimSun" w:hint="default"/>
          <w:sz w:val="21"/>
          <w:szCs w:val="21"/>
        </w:rPr>
      </w:pPr>
    </w:p>
    <w:p>
      <w:pPr>
        <w:pStyle w:val="BodyText"/>
        <w:tabs>
          <w:tab w:pos="2398" w:val="left" w:leader="none"/>
          <w:tab w:pos="4080" w:val="left" w:leader="none"/>
        </w:tabs>
        <w:spacing w:line="240" w:lineRule="auto"/>
        <w:ind w:left="600" w:right="0"/>
        <w:jc w:val="left"/>
      </w:pPr>
      <w:r>
        <w:rPr/>
        <w:t>关键词：</w:t>
      </w:r>
      <w:r>
        <w:rPr>
          <w:rFonts w:ascii="Times New Roman" w:hAnsi="Times New Roman" w:cs="Times New Roman" w:eastAsia="Times New Roman" w:hint="default"/>
        </w:rPr>
        <w:t>FPGA</w:t>
        <w:tab/>
      </w:r>
      <w:r>
        <w:rPr/>
        <w:t>自动增益控制</w:t>
        <w:tab/>
        <w:t>等精度测量法</w:t>
      </w:r>
    </w:p>
    <w:p>
      <w:pPr>
        <w:spacing w:after="0" w:line="240" w:lineRule="auto"/>
        <w:jc w:val="left"/>
        <w:sectPr>
          <w:footerReference w:type="default" r:id="rId6"/>
          <w:pgSz w:w="11910" w:h="16840"/>
          <w:pgMar w:footer="1121" w:header="0" w:top="1580" w:bottom="1320" w:left="1680" w:right="1680"/>
          <w:pgNumType w:start="1"/>
        </w:sectPr>
      </w:pPr>
    </w:p>
    <w:p>
      <w:pPr>
        <w:pStyle w:val="Heading1"/>
        <w:spacing w:line="480" w:lineRule="exact"/>
        <w:ind w:left="482" w:right="109"/>
        <w:jc w:val="center"/>
        <w:rPr>
          <w:b w:val="0"/>
          <w:bCs w:val="0"/>
        </w:rPr>
      </w:pPr>
      <w:bookmarkStart w:name="_bookmark1" w:id="2"/>
      <w:bookmarkEnd w:id="2"/>
      <w:r>
        <w:rPr>
          <w:b w:val="0"/>
          <w:bCs w:val="0"/>
        </w:rPr>
      </w:r>
      <w:r>
        <w:rPr/>
        <w:t>目录</w:t>
      </w:r>
      <w:r>
        <w:rPr>
          <w:b w:val="0"/>
          <w:bCs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80" w:val="left" w:leader="none"/>
              <w:tab w:pos="8418" w:val="right" w:leader="dot"/>
            </w:tabs>
            <w:spacing w:line="322" w:lineRule="exact" w:before="55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bookmark0">
            <w:r>
              <w:rPr/>
              <w:t>摘</w:t>
              <w:tab/>
              <w:t>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</w:t>
            </w:r>
          </w:hyperlink>
        </w:p>
        <w:p>
          <w:pPr>
            <w:pStyle w:val="TOC1"/>
            <w:tabs>
              <w:tab w:pos="8418" w:val="right" w:leader="dot"/>
            </w:tabs>
            <w:spacing w:line="312" w:lineRule="exact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bookmark1">
            <w:r>
              <w:rPr/>
              <w:t>目录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</w:t>
            </w:r>
          </w:hyperlink>
        </w:p>
        <w:p>
          <w:pPr>
            <w:pStyle w:val="TOC1"/>
            <w:tabs>
              <w:tab w:pos="1380" w:val="left" w:leader="none"/>
              <w:tab w:pos="8418" w:val="right" w:leader="dot"/>
            </w:tabs>
            <w:spacing w:line="312" w:lineRule="exact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bookmark2">
            <w:r>
              <w:rPr>
                <w:rFonts w:ascii="Times New Roman" w:hAnsi="Times New Roman" w:cs="Times New Roman" w:eastAsia="Times New Roman" w:hint="default"/>
              </w:rPr>
              <w:t>1.</w:t>
              <w:tab/>
            </w:r>
            <w:r>
              <w:rPr/>
              <w:t>系统方案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</w:t>
            </w:r>
          </w:hyperlink>
        </w:p>
        <w:p>
          <w:pPr>
            <w:pStyle w:val="TOC2"/>
            <w:tabs>
              <w:tab w:pos="1800" w:val="left" w:leader="none"/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3">
            <w:r>
              <w:rPr/>
              <w:t>1.1.</w:t>
              <w:tab/>
            </w:r>
            <w:r>
              <w:rPr>
                <w:rFonts w:ascii="SimSun" w:hAnsi="SimSun" w:cs="SimSun" w:eastAsia="SimSun" w:hint="default"/>
              </w:rPr>
              <w:t>方案比较与选择</w:t>
            </w:r>
            <w:r>
              <w:rPr/>
              <w:tab/>
              <w:t>3</w:t>
            </w:r>
          </w:hyperlink>
        </w:p>
        <w:p>
          <w:pPr>
            <w:pStyle w:val="TOC3"/>
            <w:tabs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4">
            <w:r>
              <w:rPr/>
              <w:t>1.1.1.  </w:t>
            </w:r>
            <w:r>
              <w:rPr>
                <w:rFonts w:ascii="SimSun" w:hAnsi="SimSun" w:cs="SimSun" w:eastAsia="SimSun" w:hint="default"/>
              </w:rPr>
              <w:t>宽带通道放大器</w:t>
            </w:r>
            <w:r>
              <w:rPr/>
              <w:tab/>
              <w:t>3</w:t>
            </w:r>
          </w:hyperlink>
        </w:p>
        <w:p>
          <w:pPr>
            <w:pStyle w:val="TOC3"/>
            <w:tabs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5">
            <w:r>
              <w:rPr/>
              <w:t>1.1.2.  </w:t>
            </w:r>
            <w:r>
              <w:rPr>
                <w:rFonts w:ascii="SimSun" w:hAnsi="SimSun" w:cs="SimSun" w:eastAsia="SimSun" w:hint="default"/>
              </w:rPr>
              <w:t>正弦波整形电路</w:t>
            </w:r>
            <w:r>
              <w:rPr/>
              <w:tab/>
              <w:t>3</w:t>
            </w:r>
          </w:hyperlink>
        </w:p>
        <w:p>
          <w:pPr>
            <w:pStyle w:val="TOC3"/>
            <w:tabs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6">
            <w:r>
              <w:rPr/>
              <w:t>1.1.3.  </w:t>
            </w:r>
            <w:r>
              <w:rPr>
                <w:rFonts w:ascii="SimSun" w:hAnsi="SimSun" w:cs="SimSun" w:eastAsia="SimSun" w:hint="default"/>
              </w:rPr>
              <w:t>主控电路</w:t>
            </w:r>
            <w:r>
              <w:rPr/>
              <w:tab/>
              <w:t>3</w:t>
            </w:r>
          </w:hyperlink>
        </w:p>
        <w:p>
          <w:pPr>
            <w:pStyle w:val="TOC3"/>
            <w:tabs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7">
            <w:r>
              <w:rPr/>
              <w:t>1.1.4.  </w:t>
            </w:r>
            <w:r>
              <w:rPr>
                <w:rFonts w:ascii="SimSun" w:hAnsi="SimSun" w:cs="SimSun" w:eastAsia="SimSun" w:hint="default"/>
              </w:rPr>
              <w:t>参数测量方案</w:t>
            </w:r>
            <w:r>
              <w:rPr/>
              <w:tab/>
              <w:t>4</w:t>
            </w:r>
          </w:hyperlink>
        </w:p>
        <w:p>
          <w:pPr>
            <w:pStyle w:val="TOC2"/>
            <w:tabs>
              <w:tab w:pos="1800" w:val="left" w:leader="none"/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8">
            <w:r>
              <w:rPr/>
              <w:t>1.2.</w:t>
              <w:tab/>
            </w:r>
            <w:r>
              <w:rPr>
                <w:rFonts w:ascii="SimSun" w:hAnsi="SimSun" w:cs="SimSun" w:eastAsia="SimSun" w:hint="default"/>
              </w:rPr>
              <w:t>方案描述</w:t>
            </w:r>
            <w:r>
              <w:rPr/>
              <w:tab/>
              <w:t>4</w:t>
            </w:r>
          </w:hyperlink>
        </w:p>
        <w:p>
          <w:pPr>
            <w:pStyle w:val="TOC1"/>
            <w:tabs>
              <w:tab w:pos="1380" w:val="left" w:leader="none"/>
              <w:tab w:pos="8418" w:val="right" w:leader="dot"/>
            </w:tabs>
            <w:spacing w:line="312" w:lineRule="exact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bookmark9">
            <w:r>
              <w:rPr>
                <w:rFonts w:ascii="Times New Roman" w:hAnsi="Times New Roman" w:cs="Times New Roman" w:eastAsia="Times New Roman" w:hint="default"/>
              </w:rPr>
              <w:t>2.</w:t>
              <w:tab/>
            </w:r>
            <w:r>
              <w:rPr/>
              <w:t>电路设计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</w:t>
            </w:r>
          </w:hyperlink>
        </w:p>
        <w:p>
          <w:pPr>
            <w:pStyle w:val="TOC2"/>
            <w:tabs>
              <w:tab w:pos="1800" w:val="left" w:leader="none"/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10">
            <w:r>
              <w:rPr/>
              <w:t>2.1.</w:t>
              <w:tab/>
            </w:r>
            <w:r>
              <w:rPr>
                <w:rFonts w:ascii="SimSun" w:hAnsi="SimSun" w:cs="SimSun" w:eastAsia="SimSun" w:hint="default"/>
              </w:rPr>
              <w:t>宽带通道放大器分析</w:t>
            </w:r>
            <w:r>
              <w:rPr/>
              <w:tab/>
              <w:t>4</w:t>
            </w:r>
          </w:hyperlink>
        </w:p>
        <w:p>
          <w:pPr>
            <w:pStyle w:val="TOC2"/>
            <w:tabs>
              <w:tab w:pos="1800" w:val="left" w:leader="none"/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11">
            <w:r>
              <w:rPr/>
              <w:t>2.2.</w:t>
              <w:tab/>
            </w:r>
            <w:r>
              <w:rPr>
                <w:rFonts w:ascii="SimSun" w:hAnsi="SimSun" w:cs="SimSun" w:eastAsia="SimSun" w:hint="default"/>
              </w:rPr>
              <w:t>正弦波整形电路</w:t>
            </w:r>
            <w:r>
              <w:rPr/>
              <w:tab/>
              <w:t>5</w:t>
            </w:r>
          </w:hyperlink>
        </w:p>
        <w:p>
          <w:pPr>
            <w:pStyle w:val="TOC1"/>
            <w:tabs>
              <w:tab w:pos="1380" w:val="left" w:leader="none"/>
              <w:tab w:pos="8418" w:val="right" w:leader="dot"/>
            </w:tabs>
            <w:spacing w:line="312" w:lineRule="exact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bookmark12">
            <w:r>
              <w:rPr>
                <w:rFonts w:ascii="Times New Roman" w:hAnsi="Times New Roman" w:cs="Times New Roman" w:eastAsia="Times New Roman" w:hint="default"/>
              </w:rPr>
              <w:t>3.</w:t>
              <w:tab/>
            </w:r>
            <w:r>
              <w:rPr/>
              <w:t>软件设计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</w:t>
            </w:r>
          </w:hyperlink>
        </w:p>
        <w:p>
          <w:pPr>
            <w:pStyle w:val="TOC1"/>
            <w:tabs>
              <w:tab w:pos="1380" w:val="left" w:leader="none"/>
              <w:tab w:pos="8418" w:val="right" w:leader="dot"/>
            </w:tabs>
            <w:spacing w:line="312" w:lineRule="exact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bookmark13">
            <w:r>
              <w:rPr>
                <w:rFonts w:ascii="Times New Roman" w:hAnsi="Times New Roman" w:cs="Times New Roman" w:eastAsia="Times New Roman" w:hint="default"/>
              </w:rPr>
              <w:t>4.</w:t>
              <w:tab/>
            </w:r>
            <w:r>
              <w:rPr/>
              <w:t>测试方案与测试结果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</w:t>
            </w:r>
          </w:hyperlink>
        </w:p>
        <w:p>
          <w:pPr>
            <w:pStyle w:val="TOC2"/>
            <w:tabs>
              <w:tab w:pos="1800" w:val="left" w:leader="none"/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14">
            <w:r>
              <w:rPr/>
              <w:t>4.1.</w:t>
              <w:tab/>
            </w:r>
            <w:r>
              <w:rPr>
                <w:rFonts w:ascii="SimSun" w:hAnsi="SimSun" w:cs="SimSun" w:eastAsia="SimSun" w:hint="default"/>
              </w:rPr>
              <w:t>测试仪器</w:t>
            </w:r>
            <w:r>
              <w:rPr/>
              <w:tab/>
              <w:t>6</w:t>
            </w:r>
          </w:hyperlink>
        </w:p>
        <w:p>
          <w:pPr>
            <w:pStyle w:val="TOC2"/>
            <w:tabs>
              <w:tab w:pos="1800" w:val="left" w:leader="none"/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15">
            <w:r>
              <w:rPr/>
              <w:t>4.2.</w:t>
              <w:tab/>
            </w:r>
            <w:r>
              <w:rPr>
                <w:rFonts w:ascii="SimSun" w:hAnsi="SimSun" w:cs="SimSun" w:eastAsia="SimSun" w:hint="default"/>
              </w:rPr>
              <w:t>测试方案及数据</w:t>
            </w:r>
            <w:r>
              <w:rPr/>
              <w:tab/>
              <w:t>7</w:t>
            </w:r>
          </w:hyperlink>
        </w:p>
        <w:p>
          <w:pPr>
            <w:pStyle w:val="TOC3"/>
            <w:tabs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16">
            <w:r>
              <w:rPr/>
              <w:t>4.2.1.  </w:t>
            </w:r>
            <w:r>
              <w:rPr>
                <w:rFonts w:ascii="SimSun" w:hAnsi="SimSun" w:cs="SimSun" w:eastAsia="SimSun" w:hint="default"/>
              </w:rPr>
              <w:t>频率测试</w:t>
            </w:r>
            <w:r>
              <w:rPr/>
              <w:tab/>
              <w:t>7</w:t>
            </w:r>
          </w:hyperlink>
        </w:p>
        <w:p>
          <w:pPr>
            <w:pStyle w:val="TOC3"/>
            <w:tabs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17">
            <w:r>
              <w:rPr/>
              <w:t>4.2.2.  </w:t>
            </w:r>
            <w:r>
              <w:rPr>
                <w:rFonts w:ascii="SimSun" w:hAnsi="SimSun" w:cs="SimSun" w:eastAsia="SimSun" w:hint="default"/>
              </w:rPr>
              <w:t>时间间隔测量</w:t>
            </w:r>
            <w:r>
              <w:rPr/>
              <w:tab/>
              <w:t>7</w:t>
            </w:r>
          </w:hyperlink>
        </w:p>
        <w:p>
          <w:pPr>
            <w:pStyle w:val="TOC3"/>
            <w:tabs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18">
            <w:r>
              <w:rPr/>
              <w:t>4.2.3.  </w:t>
            </w:r>
            <w:r>
              <w:rPr>
                <w:rFonts w:ascii="SimSun" w:hAnsi="SimSun" w:cs="SimSun" w:eastAsia="SimSun" w:hint="default"/>
              </w:rPr>
              <w:t>占空比测量</w:t>
            </w:r>
            <w:r>
              <w:rPr/>
              <w:tab/>
              <w:t>8</w:t>
            </w:r>
          </w:hyperlink>
        </w:p>
        <w:p>
          <w:pPr>
            <w:pStyle w:val="TOC2"/>
            <w:tabs>
              <w:tab w:pos="1800" w:val="left" w:leader="none"/>
              <w:tab w:pos="8418" w:val="right" w:leader="dot"/>
            </w:tabs>
            <w:spacing w:line="312" w:lineRule="exact"/>
            <w:ind w:right="0"/>
            <w:jc w:val="left"/>
          </w:pPr>
          <w:hyperlink w:history="true" w:anchor="_bookmark19">
            <w:r>
              <w:rPr/>
              <w:t>4.3.</w:t>
              <w:tab/>
            </w:r>
            <w:r>
              <w:rPr>
                <w:rFonts w:ascii="SimSun" w:hAnsi="SimSun" w:cs="SimSun" w:eastAsia="SimSun" w:hint="default"/>
              </w:rPr>
              <w:t>测试结论</w:t>
            </w:r>
            <w:r>
              <w:rPr/>
              <w:tab/>
              <w:t>9</w:t>
            </w:r>
          </w:hyperlink>
        </w:p>
        <w:p>
          <w:pPr>
            <w:pStyle w:val="TOC1"/>
            <w:tabs>
              <w:tab w:pos="8418" w:val="right" w:leader="dot"/>
            </w:tabs>
            <w:spacing w:line="322" w:lineRule="exact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bookmark20">
            <w:r>
              <w:rPr/>
              <w:t>参考文献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9</w:t>
            </w:r>
          </w:hyperlink>
        </w:p>
      </w:sdtContent>
    </w:sdt>
    <w:p>
      <w:pPr>
        <w:spacing w:after="0" w:line="322" w:lineRule="exact"/>
        <w:jc w:val="left"/>
        <w:rPr>
          <w:rFonts w:ascii="Times New Roman" w:hAnsi="Times New Roman" w:cs="Times New Roman" w:eastAsia="Times New Roman" w:hint="default"/>
        </w:rPr>
        <w:sectPr>
          <w:pgSz w:w="11910" w:h="16840"/>
          <w:pgMar w:header="0" w:footer="1121" w:top="1480" w:bottom="1320" w:left="1680" w:right="1680"/>
        </w:sectPr>
      </w:pPr>
    </w:p>
    <w:p>
      <w:pPr>
        <w:pStyle w:val="Heading1"/>
        <w:spacing w:line="480" w:lineRule="exact"/>
        <w:ind w:right="105"/>
        <w:jc w:val="left"/>
        <w:rPr>
          <w:b w:val="0"/>
          <w:bCs w:val="0"/>
        </w:rPr>
      </w:pPr>
      <w:bookmarkStart w:name="_bookmark2" w:id="3"/>
      <w:bookmarkEnd w:id="3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1.</w:t>
      </w:r>
      <w:r>
        <w:rPr>
          <w:rFonts w:ascii="Times New Roman" w:hAnsi="Times New Roman" w:cs="Times New Roman" w:eastAsia="Times New Roman" w:hint="default"/>
          <w:spacing w:val="63"/>
        </w:rPr>
        <w:t> </w:t>
      </w:r>
      <w:r>
        <w:rPr/>
        <w:t>系统方案</w:t>
      </w:r>
      <w:r>
        <w:rPr>
          <w:b w:val="0"/>
          <w:bCs w:val="0"/>
        </w:rPr>
      </w:r>
    </w:p>
    <w:p>
      <w:pPr>
        <w:pStyle w:val="Heading2"/>
        <w:spacing w:line="240" w:lineRule="auto" w:before="73"/>
        <w:ind w:right="105"/>
        <w:jc w:val="left"/>
        <w:rPr>
          <w:b w:val="0"/>
          <w:bCs w:val="0"/>
        </w:rPr>
      </w:pPr>
      <w:bookmarkStart w:name="_bookmark3" w:id="4"/>
      <w:bookmarkEnd w:id="4"/>
      <w:r>
        <w:rPr>
          <w:b w:val="0"/>
          <w:bCs w:val="0"/>
        </w:rPr>
      </w:r>
      <w:r>
        <w:rPr>
          <w:rFonts w:ascii="Arial" w:hAnsi="Arial" w:cs="Arial" w:eastAsia="Arial" w:hint="default"/>
        </w:rPr>
        <w:t>1.1. </w:t>
      </w:r>
      <w:r>
        <w:rPr>
          <w:rFonts w:ascii="Arial" w:hAnsi="Arial" w:cs="Arial" w:eastAsia="Arial" w:hint="default"/>
          <w:spacing w:val="25"/>
        </w:rPr>
        <w:t> </w:t>
      </w:r>
      <w:r>
        <w:rPr/>
        <w:t>方案比较与选择</w:t>
      </w:r>
      <w:r>
        <w:rPr>
          <w:b w:val="0"/>
          <w:bCs w:val="0"/>
        </w:rPr>
      </w:r>
    </w:p>
    <w:p>
      <w:pPr>
        <w:pStyle w:val="Heading3"/>
        <w:tabs>
          <w:tab w:pos="1380" w:val="left" w:leader="none"/>
        </w:tabs>
        <w:spacing w:line="240" w:lineRule="auto" w:before="130"/>
        <w:ind w:right="105"/>
        <w:jc w:val="left"/>
        <w:rPr>
          <w:rFonts w:ascii="Microsoft YaHei" w:hAnsi="Microsoft YaHei" w:cs="Microsoft YaHei" w:eastAsia="Microsoft YaHei" w:hint="default"/>
          <w:b w:val="0"/>
          <w:bCs w:val="0"/>
        </w:rPr>
      </w:pPr>
      <w:bookmarkStart w:name="_bookmark4" w:id="5"/>
      <w:bookmarkEnd w:id="5"/>
      <w:r>
        <w:rPr>
          <w:b w:val="0"/>
          <w:bCs w:val="0"/>
        </w:rPr>
      </w:r>
      <w:r>
        <w:rPr/>
        <w:t>1.1.1.</w:t>
        <w:tab/>
      </w:r>
      <w:r>
        <w:rPr>
          <w:rFonts w:ascii="Microsoft YaHei" w:hAnsi="Microsoft YaHei" w:cs="Microsoft YaHei" w:eastAsia="Microsoft YaHei" w:hint="default"/>
        </w:rPr>
        <w:t>宽带通道放大器</w:t>
      </w:r>
      <w:r>
        <w:rPr>
          <w:rFonts w:ascii="Microsoft YaHei" w:hAnsi="Microsoft YaHei" w:cs="Microsoft YaHei" w:eastAsia="Microsoft YaHei" w:hint="default"/>
          <w:b w:val="0"/>
          <w:bCs w:val="0"/>
        </w:rPr>
      </w:r>
    </w:p>
    <w:p>
      <w:pPr>
        <w:pStyle w:val="BodyText"/>
        <w:spacing w:line="312" w:lineRule="exact" w:before="128"/>
        <w:ind w:right="234" w:firstLine="479"/>
        <w:jc w:val="both"/>
      </w:pPr>
      <w:r>
        <w:rPr>
          <w:spacing w:val="-3"/>
        </w:rPr>
        <w:t>方案一：</w:t>
      </w:r>
      <w:r>
        <w:rPr>
          <w:rFonts w:ascii="Times New Roman" w:hAnsi="Times New Roman" w:cs="Times New Roman" w:eastAsia="Times New Roman" w:hint="default"/>
          <w:spacing w:val="-3"/>
        </w:rPr>
        <w:t>OPA690 </w:t>
      </w:r>
      <w:r>
        <w:rPr/>
        <w:t>固定增益直接放大。由于待测信号频率范围广，电压范围 </w:t>
      </w:r>
      <w:r>
        <w:rPr>
          <w:spacing w:val="-4"/>
        </w:rPr>
        <w:t>大，所以选用宽带运算放大器 </w:t>
      </w:r>
      <w:r>
        <w:rPr>
          <w:rFonts w:ascii="Times New Roman" w:hAnsi="Times New Roman" w:cs="Times New Roman" w:eastAsia="Times New Roman" w:hint="default"/>
          <w:spacing w:val="-8"/>
        </w:rPr>
        <w:t>OPA690</w:t>
      </w:r>
      <w:r>
        <w:rPr>
          <w:spacing w:val="-8"/>
        </w:rPr>
        <w:t>，</w:t>
      </w:r>
      <w:r>
        <w:rPr>
          <w:rFonts w:ascii="Times New Roman" w:hAnsi="Times New Roman" w:cs="Times New Roman" w:eastAsia="Times New Roman" w:hint="default"/>
          <w:spacing w:val="-8"/>
        </w:rPr>
        <w:t>5V</w:t>
      </w:r>
      <w:r>
        <w:rPr>
          <w:rFonts w:ascii="Times New Roman" w:hAnsi="Times New Roman" w:cs="Times New Roman" w:eastAsia="Times New Roman" w:hint="default"/>
          <w:spacing w:val="-35"/>
        </w:rPr>
        <w:t> </w:t>
      </w:r>
      <w:r>
        <w:rPr>
          <w:spacing w:val="-3"/>
        </w:rPr>
        <w:t>双电源供电，对所有待测信号进行较 大倍数的固定增益。对于输入的正弦波信号，经过</w:t>
      </w:r>
      <w:r>
        <w:rPr>
          <w:spacing w:val="-37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OPA690 </w:t>
      </w:r>
      <w:r>
        <w:rPr>
          <w:spacing w:val="-3"/>
        </w:rPr>
        <w:t>的固定增益，小信号 </w:t>
      </w:r>
      <w:r>
        <w:rPr/>
        <w:t>得到放大，大信号削顶失真，所以均可达到后级滞回比较器电路的窗口电压。</w:t>
      </w:r>
    </w:p>
    <w:p>
      <w:pPr>
        <w:pStyle w:val="BodyText"/>
        <w:spacing w:line="225" w:lineRule="auto"/>
        <w:ind w:right="238" w:firstLine="479"/>
        <w:jc w:val="both"/>
      </w:pPr>
      <w:r>
        <w:rPr>
          <w:spacing w:val="-7"/>
        </w:rPr>
        <w:t>方案二：基于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VCA810 </w:t>
      </w:r>
      <w:r>
        <w:rPr>
          <w:spacing w:val="-13"/>
          <w:w w:val="99"/>
        </w:rPr>
        <w:t>的自动增益控制（</w:t>
      </w:r>
      <w:r>
        <w:rPr>
          <w:rFonts w:ascii="Times New Roman" w:hAnsi="Times New Roman" w:cs="Times New Roman" w:eastAsia="Times New Roman" w:hint="default"/>
          <w:spacing w:val="-13"/>
          <w:w w:val="99"/>
        </w:rPr>
        <w:t>AGC</w:t>
      </w:r>
      <w:r>
        <w:rPr>
          <w:spacing w:val="-13"/>
          <w:w w:val="99"/>
        </w:rPr>
        <w:t>）。</w:t>
      </w:r>
      <w:r>
        <w:rPr>
          <w:rFonts w:ascii="Times New Roman" w:hAnsi="Times New Roman" w:cs="Times New Roman" w:eastAsia="Times New Roman" w:hint="default"/>
          <w:spacing w:val="-13"/>
          <w:w w:val="99"/>
        </w:rPr>
        <w:t>AGC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/>
        <w:t>电路实时调整高带宽 压控运算放大器 </w:t>
      </w:r>
      <w:r>
        <w:rPr>
          <w:rFonts w:ascii="Times New Roman" w:hAnsi="Times New Roman" w:cs="Times New Roman" w:eastAsia="Times New Roman" w:hint="default"/>
        </w:rPr>
        <w:t>VCA810 </w:t>
      </w:r>
      <w:r>
        <w:rPr/>
        <w:t>的增益控制电压，通过负反馈使得放大后的信号幅度 基本保持恒定。</w:t>
      </w:r>
    </w:p>
    <w:p>
      <w:pPr>
        <w:pStyle w:val="BodyText"/>
        <w:spacing w:line="312" w:lineRule="exact" w:before="30"/>
        <w:ind w:right="238" w:firstLine="479"/>
        <w:jc w:val="both"/>
      </w:pPr>
      <w:r>
        <w:rPr/>
        <w:t>尽管方案一中的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OPA690 </w:t>
      </w:r>
      <w:r>
        <w:rPr>
          <w:spacing w:val="-4"/>
        </w:rPr>
        <w:t>是高速放大器，但是单级增益仅能满足本题基本部 </w:t>
      </w:r>
      <w:r>
        <w:rPr>
          <w:spacing w:val="-3"/>
        </w:rPr>
        <w:t>分的要求，而在放大高频段的小信号时，增益带宽积的限制使得该方案无法达到 </w:t>
      </w:r>
      <w:r>
        <w:rPr>
          <w:spacing w:val="-3"/>
        </w:rPr>
      </w:r>
      <w:r>
        <w:rPr/>
        <w:t>发挥部分在频率和幅度上的要求。</w:t>
      </w:r>
    </w:p>
    <w:p>
      <w:pPr>
        <w:pStyle w:val="BodyText"/>
        <w:spacing w:line="312" w:lineRule="exact"/>
        <w:ind w:right="236" w:firstLine="479"/>
        <w:jc w:val="both"/>
      </w:pPr>
      <w:r>
        <w:rPr/>
        <w:t>方案二中采用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VCA810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 </w:t>
      </w:r>
      <w:r>
        <w:rPr/>
        <w:t>与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99"/>
        </w:rPr>
        <w:t>OPA690</w:t>
      </w:r>
      <w:r>
        <w:rPr>
          <w:rFonts w:ascii="Times New Roman" w:hAnsi="Times New Roman" w:cs="Times New Roman" w:eastAsia="Times New Roman" w:hint="default"/>
          <w:spacing w:val="2"/>
          <w:w w:val="99"/>
        </w:rPr>
        <w:t> </w:t>
      </w:r>
      <w:r>
        <w:rPr>
          <w:spacing w:val="-6"/>
          <w:w w:val="99"/>
        </w:rPr>
        <w:t>级联放大，并通过外围负反馈电路实现自</w:t>
      </w:r>
      <w:r>
        <w:rPr>
          <w:w w:val="99"/>
        </w:rPr>
        <w:t> </w:t>
      </w:r>
      <w:r>
        <w:rPr>
          <w:w w:val="99"/>
        </w:rPr>
      </w:r>
      <w:r>
        <w:rPr>
          <w:spacing w:val="-3"/>
        </w:rPr>
        <w:t>动增益控制。该方案不仅能够实现稳定可调的输出电压，而且可以解决高频小信 </w:t>
      </w:r>
      <w:r>
        <w:rPr>
          <w:spacing w:val="-3"/>
        </w:rPr>
      </w:r>
      <w:r>
        <w:rPr/>
        <w:t>号单级放大时的带宽问题。因此，采用基于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VCA810 </w:t>
      </w:r>
      <w:r>
        <w:rPr/>
        <w:t>的自动增益控制方案。</w:t>
      </w:r>
    </w:p>
    <w:p>
      <w:pPr>
        <w:spacing w:line="240" w:lineRule="auto" w:before="0"/>
        <w:rPr>
          <w:rFonts w:ascii="SimSun" w:hAnsi="SimSun" w:cs="SimSun" w:eastAsia="SimSun" w:hint="default"/>
          <w:sz w:val="24"/>
          <w:szCs w:val="24"/>
        </w:rPr>
      </w:pPr>
    </w:p>
    <w:p>
      <w:pPr>
        <w:spacing w:line="240" w:lineRule="auto" w:before="8"/>
        <w:rPr>
          <w:rFonts w:ascii="SimSun" w:hAnsi="SimSun" w:cs="SimSun" w:eastAsia="SimSun" w:hint="default"/>
          <w:sz w:val="24"/>
          <w:szCs w:val="24"/>
        </w:rPr>
      </w:pPr>
    </w:p>
    <w:p>
      <w:pPr>
        <w:pStyle w:val="Heading3"/>
        <w:tabs>
          <w:tab w:pos="1380" w:val="left" w:leader="none"/>
        </w:tabs>
        <w:spacing w:line="240" w:lineRule="auto"/>
        <w:ind w:right="105"/>
        <w:jc w:val="left"/>
        <w:rPr>
          <w:rFonts w:ascii="Microsoft YaHei" w:hAnsi="Microsoft YaHei" w:cs="Microsoft YaHei" w:eastAsia="Microsoft YaHei" w:hint="default"/>
          <w:b w:val="0"/>
          <w:bCs w:val="0"/>
        </w:rPr>
      </w:pPr>
      <w:bookmarkStart w:name="_bookmark5" w:id="6"/>
      <w:bookmarkEnd w:id="6"/>
      <w:r>
        <w:rPr>
          <w:b w:val="0"/>
          <w:bCs w:val="0"/>
        </w:rPr>
      </w:r>
      <w:r>
        <w:rPr/>
        <w:t>1.1.2.</w:t>
        <w:tab/>
      </w:r>
      <w:r>
        <w:rPr>
          <w:rFonts w:ascii="Microsoft YaHei" w:hAnsi="Microsoft YaHei" w:cs="Microsoft YaHei" w:eastAsia="Microsoft YaHei" w:hint="default"/>
        </w:rPr>
        <w:t>正弦波整形电路</w:t>
      </w:r>
      <w:r>
        <w:rPr>
          <w:rFonts w:ascii="Microsoft YaHei" w:hAnsi="Microsoft YaHei" w:cs="Microsoft YaHei" w:eastAsia="Microsoft YaHei" w:hint="default"/>
          <w:b w:val="0"/>
          <w:bCs w:val="0"/>
        </w:rPr>
      </w:r>
    </w:p>
    <w:p>
      <w:pPr>
        <w:pStyle w:val="BodyText"/>
        <w:spacing w:line="312" w:lineRule="exact" w:before="128"/>
        <w:ind w:right="105" w:firstLine="479"/>
        <w:jc w:val="left"/>
      </w:pPr>
      <w:r>
        <w:rPr/>
        <w:t>方案一：采用分立器件搭建整形电路。由于分立器件电路存在着结构复杂、 设计难度大等诸多缺点，因此不采用该方案。</w:t>
      </w:r>
    </w:p>
    <w:p>
      <w:pPr>
        <w:pStyle w:val="BodyText"/>
        <w:spacing w:line="312" w:lineRule="exact"/>
        <w:ind w:right="236" w:firstLine="479"/>
        <w:jc w:val="both"/>
      </w:pPr>
      <w:r>
        <w:rPr/>
        <w:t>方案二：采用集成比较器运放。常用的电压比较器运放 </w:t>
      </w:r>
      <w:r>
        <w:rPr>
          <w:rFonts w:ascii="Times New Roman" w:hAnsi="Times New Roman" w:cs="Times New Roman" w:eastAsia="Times New Roman" w:hint="default"/>
        </w:rPr>
        <w:t>LM339</w:t>
      </w:r>
      <w:r>
        <w:rPr>
          <w:rFonts w:ascii="Times New Roman" w:hAnsi="Times New Roman" w:cs="Times New Roman" w:eastAsia="Times New Roman" w:hint="default"/>
          <w:spacing w:val="-34"/>
        </w:rPr>
        <w:t> </w:t>
      </w:r>
      <w:r>
        <w:rPr/>
        <w:t>的响应时间 为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1300ns</w:t>
      </w:r>
      <w:r>
        <w:rPr>
          <w:spacing w:val="-3"/>
        </w:rPr>
        <w:t>，远远无法达到发挥部分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100MHz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6"/>
        </w:rPr>
        <w:t>的频率要求。因此，采用响应时间为 </w:t>
      </w:r>
      <w:r>
        <w:rPr>
          <w:rFonts w:ascii="Times New Roman" w:hAnsi="Times New Roman" w:cs="Times New Roman" w:eastAsia="Times New Roman" w:hint="default"/>
        </w:rPr>
        <w:t>4.5ns </w:t>
      </w:r>
      <w:r>
        <w:rPr/>
        <w:t>的高速比较器运放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TLV3501</w:t>
      </w:r>
      <w:r>
        <w:rPr>
          <w:spacing w:val="-4"/>
        </w:rPr>
        <w:t>。</w:t>
      </w:r>
    </w:p>
    <w:p>
      <w:pPr>
        <w:spacing w:line="240" w:lineRule="auto" w:before="0"/>
        <w:rPr>
          <w:rFonts w:ascii="SimSun" w:hAnsi="SimSun" w:cs="SimSun" w:eastAsia="SimSun" w:hint="default"/>
          <w:sz w:val="24"/>
          <w:szCs w:val="24"/>
        </w:rPr>
      </w:pPr>
    </w:p>
    <w:p>
      <w:pPr>
        <w:spacing w:line="240" w:lineRule="auto" w:before="8"/>
        <w:rPr>
          <w:rFonts w:ascii="SimSun" w:hAnsi="SimSun" w:cs="SimSun" w:eastAsia="SimSun" w:hint="default"/>
          <w:sz w:val="24"/>
          <w:szCs w:val="24"/>
        </w:rPr>
      </w:pPr>
    </w:p>
    <w:p>
      <w:pPr>
        <w:pStyle w:val="Heading3"/>
        <w:tabs>
          <w:tab w:pos="1380" w:val="left" w:leader="none"/>
        </w:tabs>
        <w:spacing w:line="240" w:lineRule="auto"/>
        <w:ind w:right="105"/>
        <w:jc w:val="left"/>
        <w:rPr>
          <w:rFonts w:ascii="Microsoft YaHei" w:hAnsi="Microsoft YaHei" w:cs="Microsoft YaHei" w:eastAsia="Microsoft YaHei" w:hint="default"/>
          <w:b w:val="0"/>
          <w:bCs w:val="0"/>
        </w:rPr>
      </w:pPr>
      <w:bookmarkStart w:name="_bookmark6" w:id="7"/>
      <w:bookmarkEnd w:id="7"/>
      <w:r>
        <w:rPr>
          <w:b w:val="0"/>
          <w:bCs w:val="0"/>
        </w:rPr>
      </w:r>
      <w:r>
        <w:rPr/>
        <w:t>1.1.3.</w:t>
        <w:tab/>
      </w:r>
      <w:r>
        <w:rPr>
          <w:rFonts w:ascii="Microsoft YaHei" w:hAnsi="Microsoft YaHei" w:cs="Microsoft YaHei" w:eastAsia="Microsoft YaHei" w:hint="default"/>
        </w:rPr>
        <w:t>主控电路</w:t>
      </w:r>
      <w:r>
        <w:rPr>
          <w:rFonts w:ascii="Microsoft YaHei" w:hAnsi="Microsoft YaHei" w:cs="Microsoft YaHei" w:eastAsia="Microsoft YaHei" w:hint="default"/>
          <w:b w:val="0"/>
          <w:bCs w:val="0"/>
        </w:rPr>
      </w:r>
    </w:p>
    <w:p>
      <w:pPr>
        <w:pStyle w:val="BodyText"/>
        <w:spacing w:line="312" w:lineRule="exact" w:before="128"/>
        <w:ind w:right="236" w:firstLine="479"/>
        <w:jc w:val="both"/>
      </w:pPr>
      <w:r>
        <w:rPr>
          <w:spacing w:val="-5"/>
        </w:rPr>
        <w:t>方案一：采用诸如 </w:t>
      </w:r>
      <w:r>
        <w:rPr>
          <w:rFonts w:ascii="Times New Roman" w:hAnsi="Times New Roman" w:cs="Times New Roman" w:eastAsia="Times New Roman" w:hint="default"/>
          <w:spacing w:val="-4"/>
        </w:rPr>
        <w:t>MSP430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STM32</w:t>
      </w:r>
      <w:r>
        <w:rPr>
          <w:rFonts w:ascii="Times New Roman" w:hAnsi="Times New Roman" w:cs="Times New Roman" w:eastAsia="Times New Roman" w:hint="default"/>
          <w:spacing w:val="-29"/>
        </w:rPr>
        <w:t> </w:t>
      </w:r>
      <w:r>
        <w:rPr>
          <w:spacing w:val="-3"/>
        </w:rPr>
        <w:t>等传统单片机作为主控芯片。单片机在 </w:t>
      </w:r>
      <w:r>
        <w:rPr/>
        <w:t>现实中与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FPGA </w:t>
      </w:r>
      <w:r>
        <w:rPr/>
        <w:t>连接，建立并口通信，完成命令与数据的传输。</w:t>
      </w:r>
    </w:p>
    <w:p>
      <w:pPr>
        <w:pStyle w:val="BodyText"/>
        <w:spacing w:line="312" w:lineRule="exact"/>
        <w:ind w:right="236" w:firstLine="479"/>
        <w:jc w:val="both"/>
      </w:pPr>
      <w:r>
        <w:rPr/>
        <w:t>方案二：在 </w:t>
      </w:r>
      <w:r>
        <w:rPr>
          <w:rFonts w:ascii="Times New Roman" w:hAnsi="Times New Roman" w:cs="Times New Roman" w:eastAsia="Times New Roman" w:hint="default"/>
        </w:rPr>
        <w:t>FPGA </w:t>
      </w:r>
      <w:r>
        <w:rPr/>
        <w:t>内部利用逻辑单元搭建片内单片机</w:t>
      </w:r>
      <w:r>
        <w:rPr>
          <w:spacing w:val="-36"/>
        </w:rPr>
        <w:t> </w:t>
      </w:r>
      <w:r>
        <w:rPr>
          <w:rFonts w:ascii="Times New Roman" w:hAnsi="Times New Roman" w:cs="Times New Roman" w:eastAsia="Times New Roman" w:hint="default"/>
        </w:rPr>
        <w:t>Avalon</w:t>
      </w:r>
      <w:r>
        <w:rPr/>
        <w:t>，在片内将单 片机和测量参数的数字电路系统连接，不连接外部接线。</w:t>
      </w:r>
    </w:p>
    <w:p>
      <w:pPr>
        <w:pStyle w:val="BodyText"/>
        <w:spacing w:line="312" w:lineRule="exact"/>
        <w:ind w:right="105" w:firstLine="479"/>
        <w:jc w:val="left"/>
      </w:pPr>
      <w:r>
        <w:rPr/>
        <w:t>在硬件电路上，用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FPGA </w:t>
      </w:r>
      <w:r>
        <w:rPr/>
        <w:t>片内单片机，除了输入和输出显示等少数电路外， 其它大部分电路都可以集成在一片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FPGA </w:t>
      </w:r>
      <w:r>
        <w:rPr/>
        <w:t>芯片中，大大降低了电路的复杂程度、 </w:t>
      </w:r>
      <w:r>
        <w:rPr>
          <w:spacing w:val="-3"/>
        </w:rPr>
        <w:t>减小了体积、电路工作也更加可靠和稳定，速度也大为提高。且在数据传输上方 </w:t>
      </w:r>
      <w:r>
        <w:rPr>
          <w:spacing w:val="-3"/>
        </w:rPr>
      </w:r>
      <w:r>
        <w:rPr/>
        <w:t>便、简单，因此主控电路的选择采用方案二。</w:t>
      </w:r>
    </w:p>
    <w:p>
      <w:pPr>
        <w:spacing w:after="0" w:line="312" w:lineRule="exact"/>
        <w:jc w:val="left"/>
        <w:sectPr>
          <w:pgSz w:w="11910" w:h="16840"/>
          <w:pgMar w:header="0" w:footer="1121" w:top="1480" w:bottom="1320" w:left="1680" w:right="1560"/>
        </w:sectPr>
      </w:pPr>
    </w:p>
    <w:p>
      <w:pPr>
        <w:pStyle w:val="Heading3"/>
        <w:tabs>
          <w:tab w:pos="1380" w:val="left" w:leader="none"/>
        </w:tabs>
        <w:spacing w:line="388" w:lineRule="exact"/>
        <w:ind w:right="0"/>
        <w:jc w:val="left"/>
        <w:rPr>
          <w:rFonts w:ascii="Microsoft YaHei" w:hAnsi="Microsoft YaHei" w:cs="Microsoft YaHei" w:eastAsia="Microsoft YaHei" w:hint="default"/>
          <w:b w:val="0"/>
          <w:bCs w:val="0"/>
        </w:rPr>
      </w:pPr>
      <w:bookmarkStart w:name="_bookmark7" w:id="8"/>
      <w:bookmarkEnd w:id="8"/>
      <w:r>
        <w:rPr>
          <w:b w:val="0"/>
          <w:bCs w:val="0"/>
        </w:rPr>
      </w:r>
      <w:r>
        <w:rPr/>
        <w:t>1.1.4.</w:t>
        <w:tab/>
      </w:r>
      <w:r>
        <w:rPr>
          <w:rFonts w:ascii="Microsoft YaHei" w:hAnsi="Microsoft YaHei" w:cs="Microsoft YaHei" w:eastAsia="Microsoft YaHei" w:hint="default"/>
        </w:rPr>
        <w:t>参数测量方案</w:t>
      </w:r>
      <w:r>
        <w:rPr>
          <w:rFonts w:ascii="Microsoft YaHei" w:hAnsi="Microsoft YaHei" w:cs="Microsoft YaHei" w:eastAsia="Microsoft YaHei" w:hint="default"/>
          <w:b w:val="0"/>
          <w:bCs w:val="0"/>
        </w:rPr>
      </w:r>
    </w:p>
    <w:p>
      <w:pPr>
        <w:pStyle w:val="BodyText"/>
        <w:spacing w:line="312" w:lineRule="exact" w:before="128"/>
        <w:ind w:right="0" w:firstLine="479"/>
        <w:jc w:val="left"/>
      </w:pPr>
      <w:r>
        <w:rPr/>
        <w:t>频率等参数的测量采用闸门时间为 </w:t>
      </w:r>
      <w:r>
        <w:rPr>
          <w:rFonts w:ascii="Times New Roman" w:hAnsi="Times New Roman" w:cs="Times New Roman" w:eastAsia="Times New Roman" w:hint="default"/>
        </w:rPr>
        <w:t>1s </w:t>
      </w:r>
      <w:r>
        <w:rPr/>
        <w:t>的等精度测量法。闸门时间与待测信 号同步，相比于传统方案，避免了对被测信号计数所产生±</w:t>
      </w:r>
      <w:r>
        <w:rPr>
          <w:rFonts w:ascii="Times New Roman" w:hAnsi="Times New Roman" w:cs="Times New Roman" w:eastAsia="Times New Roman" w:hint="default"/>
        </w:rPr>
        <w:t>1 </w:t>
      </w:r>
      <w:r>
        <w:rPr/>
        <w:t>个字的误差，有效 </w:t>
      </w:r>
      <w:r>
        <w:rPr>
          <w:spacing w:val="-3"/>
        </w:rPr>
        <w:t>提高了系统精度。</w:t>
      </w:r>
      <w:r>
        <w:rPr>
          <w:color w:val="0000FF"/>
          <w:spacing w:val="-3"/>
        </w:rPr>
        <w:t>测量频率时，在闸门时间内同时对待测信号和标准信号（时钟 </w:t>
      </w:r>
      <w:r>
        <w:rPr>
          <w:color w:val="0000FF"/>
          <w:spacing w:val="-3"/>
        </w:rPr>
      </w:r>
      <w:r>
        <w:rPr>
          <w:color w:val="0000FF"/>
        </w:rPr>
        <w:t>信号）计数，标准信号计数值除以待测信号计数值乘上时钟周期即为待测周期； </w:t>
      </w:r>
      <w:r>
        <w:rPr>
          <w:color w:val="0000FF"/>
        </w:rPr>
      </w:r>
      <w:r>
        <w:rPr>
          <w:color w:val="0000FF"/>
          <w:spacing w:val="-3"/>
        </w:rPr>
        <w:t>测量两个信号的时间间隔时，通过异或门将时间间隔转化为周期脉冲信号，通过 </w:t>
      </w:r>
      <w:r>
        <w:rPr>
          <w:color w:val="0000FF"/>
          <w:spacing w:val="-3"/>
        </w:rPr>
        <w:t>对脉冲信号等精度测量得到间隔时间。</w:t>
      </w:r>
      <w:r>
        <w:rPr>
          <w:spacing w:val="-3"/>
        </w:rPr>
      </w:r>
      <w:r>
        <w:rPr>
          <w:spacing w:val="-3"/>
          <w:shd w:fill="FF0000" w:color="auto" w:val="clear"/>
        </w:rPr>
      </w:r>
      <w:r>
        <w:rPr>
          <w:strike/>
          <w:spacing w:val="-3"/>
          <w:shd w:fill="FF0000" w:color="auto" w:val="clear"/>
        </w:rPr>
        <w:t>测量频率时计算闸门时间内的上升沿脉冲 </w:t>
      </w:r>
      <w:r>
        <w:rPr>
          <w:strike/>
          <w:spacing w:val="-3"/>
        </w:rPr>
      </w:r>
      <w:r>
        <w:rPr>
          <w:strike w:val="0"/>
          <w:spacing w:val="-3"/>
        </w:rPr>
      </w:r>
      <w:r>
        <w:rPr>
          <w:strike w:val="0"/>
          <w:spacing w:val="-3"/>
        </w:rPr>
      </w:r>
      <w:r>
        <w:rPr>
          <w:strike w:val="0"/>
          <w:spacing w:val="-3"/>
          <w:shd w:fill="FF0000" w:color="auto" w:val="clear"/>
        </w:rPr>
      </w:r>
      <w:r>
        <w:rPr>
          <w:strike/>
          <w:shd w:fill="FF0000" w:color="auto" w:val="clear"/>
        </w:rPr>
        <w:t>除以闸门时间</w:t>
      </w:r>
      <w:r>
        <w:rPr>
          <w:strike w:val="0"/>
          <w:shd w:fill="FF0000" w:color="auto" w:val="clear"/>
        </w:rPr>
        <w:t>；</w:t>
      </w:r>
      <w:r>
        <w:rPr>
          <w:strike/>
          <w:shd w:fill="FF0000" w:color="auto" w:val="clear"/>
        </w:rPr>
        <w:t>测量两个信号的相位差时，则计算第一个信号</w:t>
      </w:r>
      <w:r>
        <w:rPr>
          <w:strike/>
        </w:rPr>
      </w:r>
      <w:r>
        <w:rPr>
          <w:strike w:val="0"/>
        </w:rPr>
      </w: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pStyle w:val="Heading2"/>
        <w:spacing w:line="240" w:lineRule="auto" w:before="88"/>
        <w:ind w:right="0"/>
        <w:jc w:val="left"/>
        <w:rPr>
          <w:b w:val="0"/>
          <w:bCs w:val="0"/>
        </w:rPr>
      </w:pPr>
      <w:bookmarkStart w:name="_bookmark8" w:id="9"/>
      <w:bookmarkEnd w:id="9"/>
      <w:r>
        <w:rPr>
          <w:b w:val="0"/>
          <w:bCs w:val="0"/>
        </w:rPr>
      </w:r>
      <w:r>
        <w:rPr>
          <w:rFonts w:ascii="Arial" w:hAnsi="Arial" w:cs="Arial" w:eastAsia="Arial" w:hint="default"/>
        </w:rPr>
        <w:t>1.2. </w:t>
      </w:r>
      <w:r>
        <w:rPr>
          <w:rFonts w:ascii="Arial" w:hAnsi="Arial" w:cs="Arial" w:eastAsia="Arial" w:hint="default"/>
          <w:spacing w:val="23"/>
        </w:rPr>
        <w:t> </w:t>
      </w:r>
      <w:r>
        <w:rPr/>
        <w:t>方案描述</w:t>
      </w:r>
      <w:r>
        <w:rPr>
          <w:b w:val="0"/>
          <w:bCs w:val="0"/>
        </w:rPr>
      </w:r>
    </w:p>
    <w:p>
      <w:pPr>
        <w:pStyle w:val="BodyText"/>
        <w:spacing w:line="312" w:lineRule="exact" w:before="118"/>
        <w:ind w:right="214" w:firstLine="479"/>
        <w:jc w:val="both"/>
      </w:pPr>
      <w:r>
        <w:rPr/>
        <w:t>系统总体框图如图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spacing w:val="-4"/>
        </w:rPr>
        <w:t>所示，待测信号首先进入自动增益电路，其输出电压增 </w:t>
      </w:r>
      <w:r>
        <w:rPr>
          <w:spacing w:val="3"/>
        </w:rPr>
        <w:t>益到一个大于后级滞回比较器窗口电压的固定值，经过比较器电路后，输出给 </w:t>
      </w:r>
      <w:r>
        <w:rPr>
          <w:spacing w:val="3"/>
        </w:rPr>
      </w:r>
      <w:r>
        <w:rPr>
          <w:rFonts w:ascii="Times New Roman" w:hAnsi="Times New Roman" w:cs="Times New Roman" w:eastAsia="Times New Roman" w:hint="default"/>
        </w:rPr>
        <w:t>FPGA </w:t>
      </w:r>
      <w:r>
        <w:rPr/>
        <w:t>进行相关参数的测量，并最终显示在屏幕上。在</w:t>
      </w:r>
      <w:r>
        <w:rPr>
          <w:spacing w:val="-97"/>
        </w:rPr>
        <w:t> </w:t>
      </w:r>
      <w:r>
        <w:rPr>
          <w:rFonts w:ascii="Times New Roman" w:hAnsi="Times New Roman" w:cs="Times New Roman" w:eastAsia="Times New Roman" w:hint="default"/>
        </w:rPr>
        <w:t>FPGA </w:t>
      </w:r>
      <w:r>
        <w:rPr>
          <w:spacing w:val="-3"/>
        </w:rPr>
        <w:t>内部，数字电路系 </w:t>
      </w:r>
      <w:r>
        <w:rPr/>
        <w:t>统与片内单片机通信，基于闸门时间为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1s </w:t>
      </w:r>
      <w:r>
        <w:rPr/>
        <w:t>的等精度测量算法，测算相关参数。</w:t>
      </w: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2"/>
        <w:rPr>
          <w:rFonts w:ascii="SimSun" w:hAnsi="SimSun" w:cs="SimSun" w:eastAsia="SimSun" w:hint="default"/>
          <w:sz w:val="15"/>
          <w:szCs w:val="15"/>
        </w:rPr>
      </w:pPr>
      <w:r>
        <w:rPr/>
        <w:pict>
          <v:group style="position:absolute;margin-left:90.975441pt;margin-top:10.873648pt;width:413.25pt;height:78.1pt;mso-position-horizontal-relative:page;mso-position-vertical-relative:paragraph;z-index:1216;mso-wrap-distance-left:0;mso-wrap-distance-right:0" coordorigin="1820,217" coordsize="8265,1562">
            <v:group style="position:absolute;left:5483;top:781;width:1173;height:466" coordorigin="5483,781" coordsize="1173,466">
              <v:shape style="position:absolute;left:5483;top:781;width:1173;height:466" coordorigin="5483,781" coordsize="1173,466" path="m5483,1246l6655,1246,6655,781,5483,781,5483,1246xe" filled="false" stroked="true" strokeweight=".61661pt" strokecolor="#000000">
                <v:path arrowok="t"/>
              </v:shape>
            </v:group>
            <v:group style="position:absolute;left:6843;top:226;width:1970;height:1545" coordorigin="6843,226" coordsize="1970,1545">
              <v:shape style="position:absolute;left:6843;top:226;width:1970;height:1545" coordorigin="6843,226" coordsize="1970,1545" path="m6843,1771l8812,1771,8812,226,6843,226,6843,1771xe" filled="false" stroked="true" strokeweight=".822923pt" strokecolor="#000000">
                <v:path arrowok="t"/>
                <v:stroke dashstyle="longDash"/>
              </v:shape>
            </v:group>
            <v:group style="position:absolute;left:7007;top:461;width:704;height:1107" coordorigin="7007,461" coordsize="704,1107">
              <v:shape style="position:absolute;left:7007;top:461;width:704;height:1107" coordorigin="7007,461" coordsize="704,1107" path="m7007,1567l7710,1567,7710,461,7007,461,7007,1567xe" filled="false" stroked="true" strokeweight=".619432pt" strokecolor="#000000">
                <v:path arrowok="t"/>
              </v:shape>
            </v:group>
            <v:group style="position:absolute;left:7944;top:461;width:704;height:1107" coordorigin="7944,461" coordsize="704,1107">
              <v:shape style="position:absolute;left:7944;top:461;width:704;height:1107" coordorigin="7944,461" coordsize="704,1107" path="m7944,1567l8647,1567,8647,461,7944,461,7944,1567xe" filled="false" stroked="true" strokeweight=".619432pt" strokecolor="#000000">
                <v:path arrowok="t"/>
              </v:shape>
            </v:group>
            <v:group style="position:absolute;left:6655;top:1014;width:279;height:2" coordorigin="6655,1014" coordsize="279,2">
              <v:shape style="position:absolute;left:6655;top:1014;width:279;height:2" coordorigin="6655,1014" coordsize="279,0" path="m6655,1014l6934,1014e" filled="false" stroked="true" strokeweight=".615944pt" strokecolor="#000000">
                <v:path arrowok="t"/>
              </v:shape>
            </v:group>
            <v:group style="position:absolute;left:6923;top:973;width:84;height:83" coordorigin="6923,973" coordsize="84,83">
              <v:shape style="position:absolute;left:6923;top:973;width:84;height:83" coordorigin="6923,973" coordsize="84,83" path="m6923,973l6923,1055,7007,1014,6923,973xe" filled="true" fillcolor="#000000" stroked="false">
                <v:path arrowok="t"/>
                <v:fill type="solid"/>
              </v:shape>
              <v:shape style="position:absolute;left:8641;top:652;width:405;height:368" type="#_x0000_t75" stroked="false">
                <v:imagedata r:id="rId7" o:title=""/>
              </v:shape>
            </v:group>
            <v:group style="position:absolute;left:7710;top:1014;width:162;height:2" coordorigin="7710,1014" coordsize="162,2">
              <v:shape style="position:absolute;left:7710;top:1014;width:162;height:2" coordorigin="7710,1014" coordsize="162,0" path="m7710,1014l7871,1014e" filled="false" stroked="true" strokeweight=".615944pt" strokecolor="#000000">
                <v:path arrowok="t"/>
              </v:shape>
            </v:group>
            <v:group style="position:absolute;left:7861;top:973;width:84;height:83" coordorigin="7861,973" coordsize="84,83">
              <v:shape style="position:absolute;left:7861;top:973;width:84;height:83" coordorigin="7861,973" coordsize="84,83" path="m7861,973l7861,1055,7944,1014,7861,973xe" filled="true" fillcolor="#000000" stroked="false">
                <v:path arrowok="t"/>
                <v:fill type="solid"/>
              </v:shape>
            </v:group>
            <v:group style="position:absolute;left:4264;top:781;width:1032;height:466" coordorigin="4264,781" coordsize="1032,466">
              <v:shape style="position:absolute;left:4264;top:781;width:1032;height:466" coordorigin="4264,781" coordsize="1032,466" path="m4264,1246l5295,1246,5295,781,4264,781,4264,1246xe" filled="false" stroked="true" strokeweight=".616772pt" strokecolor="#000000">
                <v:path arrowok="t"/>
              </v:shape>
            </v:group>
            <v:group style="position:absolute;left:5295;top:1014;width:115;height:2" coordorigin="5295,1014" coordsize="115,2">
              <v:shape style="position:absolute;left:5295;top:1014;width:115;height:2" coordorigin="5295,1014" coordsize="115,0" path="m5295,1014l5410,1014e" filled="false" stroked="true" strokeweight=".615944pt" strokecolor="#000000">
                <v:path arrowok="t"/>
              </v:shape>
            </v:group>
            <v:group style="position:absolute;left:5399;top:973;width:84;height:83" coordorigin="5399,973" coordsize="84,83">
              <v:shape style="position:absolute;left:5399;top:973;width:84;height:83" coordorigin="5399,973" coordsize="84,83" path="m5399,973l5399,1055,5483,1014,5399,973xe" filled="true" fillcolor="#000000" stroked="false">
                <v:path arrowok="t"/>
                <v:fill type="solid"/>
              </v:shape>
            </v:group>
            <v:group style="position:absolute;left:1826;top:781;width:1032;height:466" coordorigin="1826,781" coordsize="1032,466">
              <v:shape style="position:absolute;left:1826;top:781;width:1032;height:466" coordorigin="1826,781" coordsize="1032,466" path="m2060,1246l2623,1246,2685,1238,2741,1215,2825,1131,2849,1076,2857,1014,2849,952,2825,897,2741,813,2685,790,2623,781,2060,781,1998,790,1942,813,1858,897,1834,952,1826,1014,1834,1076,1858,1131,1942,1215,1998,1238,2060,1246xe" filled="false" stroked="true" strokeweight=".616772pt" strokecolor="#000000">
                <v:path arrowok="t"/>
              </v:shape>
            </v:group>
            <v:group style="position:absolute;left:2857;top:1014;width:115;height:2" coordorigin="2857,1014" coordsize="115,2">
              <v:shape style="position:absolute;left:2857;top:1014;width:115;height:2" coordorigin="2857,1014" coordsize="115,0" path="m2857,1014l2972,1014e" filled="false" stroked="true" strokeweight=".615944pt" strokecolor="#000000">
                <v:path arrowok="t"/>
              </v:shape>
            </v:group>
            <v:group style="position:absolute;left:2962;top:973;width:84;height:83" coordorigin="2962,973" coordsize="84,83">
              <v:shape style="position:absolute;left:2962;top:973;width:84;height:83" coordorigin="2962,973" coordsize="84,83" path="m2962,973l2962,1055,3045,1014,2962,973xe" filled="true" fillcolor="#000000" stroked="false">
                <v:path arrowok="t"/>
                <v:fill type="solid"/>
              </v:shape>
            </v:group>
            <v:group style="position:absolute;left:3045;top:781;width:1032;height:466" coordorigin="3045,781" coordsize="1032,466">
              <v:shape style="position:absolute;left:3045;top:781;width:1032;height:466" coordorigin="3045,781" coordsize="1032,466" path="m3045,1246l4076,1246,4076,781,3045,781,3045,1246xe" filled="false" stroked="true" strokeweight=".616772pt" strokecolor="#000000">
                <v:path arrowok="t"/>
              </v:shape>
            </v:group>
            <v:group style="position:absolute;left:4076;top:1014;width:115;height:2" coordorigin="4076,1014" coordsize="115,2">
              <v:shape style="position:absolute;left:4076;top:1014;width:115;height:2" coordorigin="4076,1014" coordsize="115,0" path="m4076,1014l4191,1014e" filled="false" stroked="true" strokeweight=".615944pt" strokecolor="#000000">
                <v:path arrowok="t"/>
              </v:shape>
            </v:group>
            <v:group style="position:absolute;left:4181;top:973;width:84;height:83" coordorigin="4181,973" coordsize="84,83">
              <v:shape style="position:absolute;left:4181;top:973;width:84;height:83" coordorigin="4181,973" coordsize="84,83" path="m4181,973l4181,1055,4264,1014,4181,973xe" filled="true" fillcolor="#000000" stroked="false">
                <v:path arrowok="t"/>
                <v:fill type="solid"/>
              </v:shape>
            </v:group>
            <v:group style="position:absolute;left:8296;top:1435;width:751;height:307" coordorigin="8296,1435" coordsize="751,307">
              <v:shape style="position:absolute;left:8296;top:1435;width:751;height:307" coordorigin="8296,1435" coordsize="751,307" path="m9046,1435l8941,1435,8876,1478,8870,1505,8870,1672,8865,1699,8850,1721,8827,1736,8800,1742,8366,1742,8339,1736,8316,1721,8301,1699,8296,1672,8296,1639e" filled="false" stroked="true" strokeweight=".616643pt" strokecolor="#000000">
                <v:path arrowok="t"/>
              </v:shape>
            </v:group>
            <v:group style="position:absolute;left:8254;top:1567;width:84;height:83" coordorigin="8254,1567" coordsize="84,83">
              <v:shape style="position:absolute;left:8254;top:1567;width:84;height:83" coordorigin="8254,1567" coordsize="84,83" path="m8296,1567l8254,1650,8338,1650,8296,1567xe" filled="true" fillcolor="#000000" stroked="false">
                <v:path arrowok="t"/>
                <v:fill type="solid"/>
              </v:shape>
              <v:shape style="position:absolute;left:7007;top:461;width:704;height:1107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65"/>
                        <w:ind w:left="137" w:right="0" w:firstLine="0"/>
                        <w:jc w:val="left"/>
                        <w:rPr>
                          <w:rFonts w:ascii="Calibri" w:hAnsi="Calibri" w:cs="Calibri" w:eastAsia="Calibr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FPGA</w:t>
                      </w:r>
                      <w:r>
                        <w:rPr>
                          <w:rFonts w:ascii="Calibri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483;top:781;width:1173;height:466" type="#_x0000_t202" filled="false" stroked="false">
                <v:textbox inset="0,0,0,0">
                  <w:txbxContent>
                    <w:p>
                      <w:pPr>
                        <w:spacing w:before="10"/>
                        <w:ind w:left="93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0"/>
                          <w:szCs w:val="20"/>
                        </w:rPr>
                        <w:t>比较器电路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045;top:781;width:1032;height:466" type="#_x0000_t202" filled="false" stroked="false">
                <v:textbox inset="0,0,0,0">
                  <w:txbxContent>
                    <w:p>
                      <w:pPr>
                        <w:spacing w:before="10"/>
                        <w:ind w:left="142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 w:eastAsia="Calibri" w:hint="default"/>
                          <w:b/>
                          <w:bCs/>
                          <w:sz w:val="20"/>
                          <w:szCs w:val="20"/>
                        </w:rPr>
                        <w:t>AGC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0"/>
                          <w:szCs w:val="20"/>
                        </w:rPr>
                        <w:t>电路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264;top:781;width:1032;height:466" type="#_x0000_t202" filled="false" stroked="false">
                <v:textbox inset="0,0,0,0">
                  <w:txbxContent>
                    <w:p>
                      <w:pPr>
                        <w:spacing w:before="10"/>
                        <w:ind w:left="121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0"/>
                          <w:szCs w:val="20"/>
                        </w:rPr>
                        <w:t>宽带放大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943;top:915;width:796;height:199" type="#_x0000_t20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pacing w:val="-1"/>
                          <w:w w:val="95"/>
                          <w:sz w:val="20"/>
                          <w:szCs w:val="20"/>
                        </w:rPr>
                        <w:t>输入信号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099;top:811;width:417;height:437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center"/>
                        <w:rPr>
                          <w:rFonts w:ascii="Calibri" w:hAnsi="Calibri" w:cs="Calibri" w:eastAsia="Calibr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NIOS</w:t>
                      </w:r>
                      <w:r>
                        <w:rPr>
                          <w:rFonts w:ascii="Calibri"/>
                          <w:sz w:val="20"/>
                        </w:rPr>
                      </w:r>
                    </w:p>
                    <w:p>
                      <w:pPr>
                        <w:spacing w:line="237" w:lineRule="exact" w:before="0"/>
                        <w:ind w:left="0" w:right="9" w:firstLine="0"/>
                        <w:jc w:val="center"/>
                        <w:rPr>
                          <w:rFonts w:ascii="Calibri" w:hAnsi="Calibri" w:cs="Calibri" w:eastAsia="Calibr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spacing w:val="-4"/>
                          <w:sz w:val="20"/>
                        </w:rPr>
                        <w:t>II</w:t>
                      </w:r>
                      <w:r>
                        <w:rPr>
                          <w:rFonts w:ascii="Calibri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046;top:461;width:1032;height:466" type="#_x0000_t202" filled="false" stroked="true" strokeweight=".616783pt" strokecolor="#000000">
                <v:textbox inset="0,0,0,0">
                  <w:txbxContent>
                    <w:p>
                      <w:pPr>
                        <w:spacing w:before="2"/>
                        <w:ind w:left="177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 w:eastAsia="Calibri" w:hint="default"/>
                          <w:b/>
                          <w:bCs/>
                          <w:sz w:val="20"/>
                          <w:szCs w:val="20"/>
                        </w:rPr>
                        <w:t>TFT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0"/>
                          <w:szCs w:val="20"/>
                        </w:rPr>
                        <w:t>显示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046;top:1129;width:1032;height:614" type="#_x0000_t202" filled="false" stroked="true" strokeweight=".61724pt" strokecolor="#000000">
                <v:textbox inset="0,0,0,0">
                  <w:txbxContent>
                    <w:p>
                      <w:pPr>
                        <w:spacing w:before="81"/>
                        <w:ind w:left="121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0"/>
                          <w:szCs w:val="20"/>
                        </w:rPr>
                        <w:t>蓝牙模块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40" w:lineRule="auto" w:before="2"/>
        <w:rPr>
          <w:rFonts w:ascii="SimSun" w:hAnsi="SimSun" w:cs="SimSun" w:eastAsia="SimSun" w:hint="default"/>
          <w:sz w:val="6"/>
          <w:szCs w:val="6"/>
        </w:rPr>
      </w:pPr>
    </w:p>
    <w:p>
      <w:pPr>
        <w:tabs>
          <w:tab w:pos="3992" w:val="left" w:leader="none"/>
          <w:tab w:pos="5823" w:val="left" w:leader="none"/>
          <w:tab w:pos="7536" w:val="left" w:leader="none"/>
        </w:tabs>
        <w:spacing w:before="1"/>
        <w:ind w:left="2771" w:right="0" w:firstLine="0"/>
        <w:jc w:val="left"/>
        <w:rPr>
          <w:rFonts w:ascii="Microsoft YaHei" w:hAnsi="Microsoft YaHei" w:cs="Microsoft YaHei" w:eastAsia="Microsoft YaHei" w:hint="default"/>
          <w:sz w:val="16"/>
          <w:szCs w:val="16"/>
        </w:rPr>
      </w:pPr>
      <w:r>
        <w:rPr>
          <w:rFonts w:ascii="Microsoft YaHei" w:hAnsi="Microsoft YaHei" w:cs="Microsoft YaHei" w:eastAsia="Microsoft YaHei" w:hint="default"/>
          <w:b/>
          <w:bCs/>
          <w:spacing w:val="2"/>
          <w:position w:val="1"/>
          <w:sz w:val="16"/>
          <w:szCs w:val="16"/>
        </w:rPr>
        <w:t>放大信号</w:t>
        <w:tab/>
        <w:t>信号整形</w:t>
        <w:tab/>
      </w:r>
      <w:r>
        <w:rPr>
          <w:rFonts w:ascii="Microsoft YaHei" w:hAnsi="Microsoft YaHei" w:cs="Microsoft YaHei" w:eastAsia="Microsoft YaHei" w:hint="default"/>
          <w:b/>
          <w:bCs/>
          <w:sz w:val="16"/>
          <w:szCs w:val="16"/>
        </w:rPr>
        <w:t>参数测量</w:t>
        <w:tab/>
      </w:r>
      <w:r>
        <w:rPr>
          <w:rFonts w:ascii="Microsoft YaHei" w:hAnsi="Microsoft YaHei" w:cs="Microsoft YaHei" w:eastAsia="Microsoft YaHei" w:hint="default"/>
          <w:b/>
          <w:bCs/>
          <w:spacing w:val="2"/>
          <w:position w:val="1"/>
          <w:sz w:val="16"/>
          <w:szCs w:val="16"/>
        </w:rPr>
        <w:t>结果输出</w:t>
      </w:r>
      <w:r>
        <w:rPr>
          <w:rFonts w:ascii="Microsoft YaHei" w:hAnsi="Microsoft YaHei" w:cs="Microsoft YaHei" w:eastAsia="Microsoft YaHei" w:hint="default"/>
          <w:spacing w:val="2"/>
          <w:sz w:val="16"/>
          <w:szCs w:val="16"/>
        </w:rPr>
      </w:r>
    </w:p>
    <w:p>
      <w:pPr>
        <w:pStyle w:val="BodyText"/>
        <w:tabs>
          <w:tab w:pos="3540" w:val="left" w:leader="none"/>
        </w:tabs>
        <w:spacing w:line="240" w:lineRule="auto" w:before="78"/>
        <w:ind w:left="2761" w:right="0"/>
        <w:jc w:val="left"/>
      </w:pPr>
      <w:r>
        <w:rPr/>
        <w:t>图</w:t>
      </w:r>
      <w:r>
        <w:rPr>
          <w:spacing w:val="106"/>
        </w:rPr>
        <w:t> </w:t>
      </w:r>
      <w:r>
        <w:rPr>
          <w:rFonts w:ascii="Times New Roman" w:hAnsi="Times New Roman" w:cs="Times New Roman" w:eastAsia="Times New Roman" w:hint="default"/>
        </w:rPr>
        <w:t>1</w:t>
        <w:tab/>
      </w:r>
      <w:r>
        <w:rPr/>
        <w:t>系统总体框图</w:t>
      </w:r>
    </w:p>
    <w:p>
      <w:pPr>
        <w:spacing w:line="240" w:lineRule="auto" w:before="0"/>
        <w:rPr>
          <w:rFonts w:ascii="SimSun" w:hAnsi="SimSun" w:cs="SimSun" w:eastAsia="SimSun" w:hint="default"/>
          <w:sz w:val="24"/>
          <w:szCs w:val="24"/>
        </w:rPr>
      </w:pPr>
    </w:p>
    <w:p>
      <w:pPr>
        <w:spacing w:line="240" w:lineRule="auto" w:before="0"/>
        <w:rPr>
          <w:rFonts w:ascii="SimSun" w:hAnsi="SimSun" w:cs="SimSun" w:eastAsia="SimSun" w:hint="default"/>
          <w:sz w:val="24"/>
          <w:szCs w:val="24"/>
        </w:rPr>
      </w:pPr>
    </w:p>
    <w:p>
      <w:pPr>
        <w:spacing w:line="240" w:lineRule="auto" w:before="5"/>
        <w:rPr>
          <w:rFonts w:ascii="SimSun" w:hAnsi="SimSun" w:cs="SimSun" w:eastAsia="SimSun" w:hint="default"/>
          <w:sz w:val="19"/>
          <w:szCs w:val="19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bookmark9" w:id="10"/>
      <w:bookmarkEnd w:id="10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2.</w:t>
      </w:r>
      <w:r>
        <w:rPr>
          <w:rFonts w:ascii="Times New Roman" w:hAnsi="Times New Roman" w:cs="Times New Roman" w:eastAsia="Times New Roman" w:hint="default"/>
          <w:spacing w:val="63"/>
        </w:rPr>
        <w:t> </w:t>
      </w:r>
      <w:r>
        <w:rPr/>
        <w:t>电路设计</w:t>
      </w:r>
      <w:r>
        <w:rPr>
          <w:b w:val="0"/>
          <w:bCs w:val="0"/>
        </w:rPr>
      </w:r>
    </w:p>
    <w:p>
      <w:pPr>
        <w:pStyle w:val="Heading2"/>
        <w:spacing w:line="240" w:lineRule="auto" w:before="74"/>
        <w:ind w:right="0"/>
        <w:jc w:val="left"/>
        <w:rPr>
          <w:b w:val="0"/>
          <w:bCs w:val="0"/>
        </w:rPr>
      </w:pPr>
      <w:bookmarkStart w:name="_bookmark10" w:id="11"/>
      <w:bookmarkEnd w:id="11"/>
      <w:r>
        <w:rPr>
          <w:b w:val="0"/>
          <w:bCs w:val="0"/>
        </w:rPr>
      </w:r>
      <w:r>
        <w:rPr>
          <w:rFonts w:ascii="Arial" w:hAnsi="Arial" w:cs="Arial" w:eastAsia="Arial" w:hint="default"/>
        </w:rPr>
        <w:t>2.1. </w:t>
      </w:r>
      <w:r>
        <w:rPr>
          <w:rFonts w:ascii="Arial" w:hAnsi="Arial" w:cs="Arial" w:eastAsia="Arial" w:hint="default"/>
          <w:spacing w:val="27"/>
        </w:rPr>
        <w:t> </w:t>
      </w:r>
      <w:r>
        <w:rPr/>
        <w:t>宽带通道放大器分析</w:t>
      </w:r>
      <w:r>
        <w:rPr>
          <w:b w:val="0"/>
          <w:bCs w:val="0"/>
        </w:rPr>
      </w:r>
    </w:p>
    <w:p>
      <w:pPr>
        <w:pStyle w:val="BodyText"/>
        <w:spacing w:line="312" w:lineRule="exact" w:before="118"/>
        <w:ind w:left="600" w:right="204"/>
        <w:jc w:val="left"/>
      </w:pPr>
      <w:r>
        <w:rPr/>
        <w:t>本设计的宽带通道放大器如图 </w:t>
      </w:r>
      <w:r>
        <w:rPr>
          <w:rFonts w:ascii="Times New Roman" w:hAnsi="Times New Roman" w:cs="Times New Roman" w:eastAsia="Times New Roman" w:hint="default"/>
        </w:rPr>
        <w:t>2 </w:t>
      </w:r>
      <w:r>
        <w:rPr/>
        <w:t>所示，是一个自动增益控制模块。 压控放大器 </w:t>
      </w:r>
      <w:r>
        <w:rPr>
          <w:rFonts w:ascii="Times New Roman" w:hAnsi="Times New Roman" w:cs="Times New Roman" w:eastAsia="Times New Roman" w:hint="default"/>
        </w:rPr>
        <w:t>VCA810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/>
        <w:t>依靠反馈得到的控制电压控制放大倍数；高速比较器</w:t>
      </w:r>
    </w:p>
    <w:p>
      <w:pPr>
        <w:pStyle w:val="BodyText"/>
        <w:spacing w:line="312" w:lineRule="exact"/>
        <w:ind w:right="214"/>
        <w:jc w:val="both"/>
      </w:pPr>
      <w:r>
        <w:rPr>
          <w:rFonts w:ascii="Times New Roman" w:hAnsi="Times New Roman" w:cs="Times New Roman" w:eastAsia="Times New Roman" w:hint="default"/>
        </w:rPr>
        <w:t>AD8561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比较的是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VCA810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输出信号和预设电压，使用二极管和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RC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对比较器的 输出信号进行检波；</w:t>
      </w:r>
      <w:r>
        <w:rPr>
          <w:rFonts w:ascii="Times New Roman" w:hAnsi="Times New Roman" w:cs="Times New Roman" w:eastAsia="Times New Roman" w:hint="default"/>
        </w:rPr>
        <w:t>TL082 </w:t>
      </w:r>
      <w:r>
        <w:rPr/>
        <w:t>将检波得到的电压转换至 </w:t>
      </w:r>
      <w:r>
        <w:rPr>
          <w:rFonts w:ascii="Times New Roman" w:hAnsi="Times New Roman" w:cs="Times New Roman" w:eastAsia="Times New Roman" w:hint="default"/>
        </w:rPr>
        <w:t>VCA810 </w:t>
      </w:r>
      <w:r>
        <w:rPr/>
        <w:t>的控制电压范围 </w:t>
      </w:r>
      <w:r>
        <w:rPr>
          <w:spacing w:val="-3"/>
        </w:rPr>
        <w:t>内，使得</w:t>
      </w:r>
      <w:r>
        <w:rPr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VCA810 </w:t>
      </w:r>
      <w:r>
        <w:rPr>
          <w:spacing w:val="-3"/>
        </w:rPr>
        <w:t>能够正常工作；</w:t>
      </w:r>
      <w:r>
        <w:rPr>
          <w:rFonts w:ascii="Times New Roman" w:hAnsi="Times New Roman" w:cs="Times New Roman" w:eastAsia="Times New Roman" w:hint="default"/>
          <w:spacing w:val="-3"/>
        </w:rPr>
        <w:t>OPA690 </w:t>
      </w:r>
      <w:r>
        <w:rPr/>
        <w:t>起着二级放大与级联缓冲的作用。具 体电路连接如图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3 </w:t>
      </w:r>
      <w:r>
        <w:rPr/>
        <w:t>所示。</w:t>
      </w:r>
    </w:p>
    <w:p>
      <w:pPr>
        <w:spacing w:after="0" w:line="312" w:lineRule="exact"/>
        <w:jc w:val="both"/>
        <w:sectPr>
          <w:pgSz w:w="11910" w:h="16840"/>
          <w:pgMar w:header="0" w:footer="1121" w:top="1520" w:bottom="1320" w:left="1680" w:right="1580"/>
        </w:sectPr>
      </w:pPr>
    </w:p>
    <w:p>
      <w:pPr>
        <w:spacing w:line="240" w:lineRule="auto"/>
        <w:ind w:left="1293" w:right="0" w:firstLine="0"/>
        <w:rPr>
          <w:rFonts w:ascii="SimSun" w:hAnsi="SimSun" w:cs="SimSun" w:eastAsia="SimSun" w:hint="default"/>
          <w:sz w:val="20"/>
          <w:szCs w:val="20"/>
        </w:rPr>
      </w:pPr>
      <w:r>
        <w:rPr/>
        <w:pict>
          <v:shape style="position:absolute;margin-left:222.208176pt;margin-top:81.114517pt;width:64.25pt;height:32.5500pt;mso-position-horizontal-relative:page;mso-position-vertical-relative:page;z-index:-49696" type="#_x0000_t202" filled="false" stroked="false">
            <v:textbox inset="0,0,0,0">
              <w:txbxContent>
                <w:p>
                  <w:pPr>
                    <w:spacing w:line="220" w:lineRule="exact" w:before="38"/>
                    <w:ind w:left="71" w:right="66" w:firstLine="0"/>
                    <w:jc w:val="center"/>
                    <w:rPr>
                      <w:rFonts w:ascii="Calibri" w:hAnsi="Calibri" w:cs="Calibri" w:eastAsia="Calibri" w:hint="default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VCA810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331" w:lineRule="exact" w:before="0"/>
                    <w:ind w:left="71" w:right="66" w:firstLine="0"/>
                    <w:jc w:val="center"/>
                    <w:rPr>
                      <w:rFonts w:ascii="Microsoft YaHei" w:hAnsi="Microsoft YaHei" w:cs="Microsoft YaHei" w:eastAsia="Microsoft YaHei" w:hint="default"/>
                      <w:sz w:val="22"/>
                      <w:szCs w:val="22"/>
                    </w:rPr>
                  </w:pPr>
                  <w:r>
                    <w:rPr>
                      <w:rFonts w:ascii="Microsoft YaHei" w:hAnsi="Microsoft YaHei" w:cs="Microsoft YaHei" w:eastAsia="Microsoft YaHei" w:hint="default"/>
                      <w:b/>
                      <w:bCs/>
                      <w:sz w:val="22"/>
                      <w:szCs w:val="22"/>
                    </w:rPr>
                    <w:t>压控放大器</w:t>
                  </w:r>
                  <w:r>
                    <w:rPr>
                      <w:rFonts w:ascii="Microsoft YaHei" w:hAnsi="Microsoft YaHei" w:cs="Microsoft YaHei" w:eastAsia="Microsoft YaHei" w:hint="default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imSun" w:hAnsi="SimSun" w:cs="SimSun" w:eastAsia="SimSun" w:hint="default"/>
          <w:sz w:val="20"/>
          <w:szCs w:val="20"/>
        </w:rPr>
        <w:pict>
          <v:group style="width:316.6pt;height:138.85pt;mso-position-horizontal-relative:char;mso-position-vertical-relative:line" coordorigin="0,0" coordsize="6332,2777">
            <v:group style="position:absolute;left:1471;top:7;width:1285;height:651" coordorigin="1471,7" coordsize="1285,651">
              <v:shape style="position:absolute;left:1471;top:7;width:1285;height:651" coordorigin="1471,7" coordsize="1285,651" path="m1471,658l2755,658,2755,7,1471,7,1471,658xe" filled="false" stroked="true" strokeweight=".679998pt" strokecolor="#000000">
                <v:path arrowok="t"/>
              </v:shape>
            </v:group>
            <v:group style="position:absolute;left:3345;top:7;width:1285;height:651" coordorigin="3345,7" coordsize="1285,651">
              <v:shape style="position:absolute;left:3345;top:7;width:1285;height:651" coordorigin="3345,7" coordsize="1285,651" path="m3345,658l4629,658,4629,7,3345,7,3345,658xe" filled="false" stroked="true" strokeweight=".679998pt" strokecolor="#000000">
                <v:path arrowok="t"/>
              </v:shape>
            </v:group>
            <v:group style="position:absolute;left:3988;top:658;width:2;height:477" coordorigin="3988,658" coordsize="2,477">
              <v:shape style="position:absolute;left:3988;top:658;width:2;height:477" coordorigin="3988,658" coordsize="0,477" path="m3988,658l3988,1134e" filled="false" stroked="true" strokeweight=".680145pt" strokecolor="#000000">
                <v:path arrowok="t"/>
              </v:shape>
            </v:group>
            <v:group style="position:absolute;left:3345;top:1214;width:1285;height:651" coordorigin="3345,1214" coordsize="1285,651">
              <v:shape style="position:absolute;left:3345;top:1214;width:1285;height:651" coordorigin="3345,1214" coordsize="1285,651" path="m3345,1864l4629,1864,4629,1214,3345,1214,3345,1864xe" filled="false" stroked="true" strokeweight=".679998pt" strokecolor="#000000">
                <v:path arrowok="t"/>
              </v:shape>
            </v:group>
            <v:group style="position:absolute;left:3942;top:1122;width:92;height:92" coordorigin="3942,1122" coordsize="92,92">
              <v:shape style="position:absolute;left:3942;top:1122;width:92;height:92" coordorigin="3942,1122" coordsize="92,92" path="m4033,1122l3942,1122,3988,1214,4033,1122xe" filled="true" fillcolor="#000000" stroked="false">
                <v:path arrowok="t"/>
                <v:fill type="solid"/>
              </v:shape>
            </v:group>
            <v:group style="position:absolute;left:3988;top:1864;width:2;height:297" coordorigin="3988,1864" coordsize="2,297">
              <v:shape style="position:absolute;left:3988;top:1864;width:2;height:297" coordorigin="3988,1864" coordsize="0,297" path="m3988,1864l3988,2161e" filled="false" stroked="true" strokeweight=".680145pt" strokecolor="#000000">
                <v:path arrowok="t"/>
              </v:shape>
            </v:group>
            <v:group style="position:absolute;left:1445;top:2241;width:3185;height:257" coordorigin="1445,2241" coordsize="3185,257">
              <v:shape style="position:absolute;left:1445;top:2241;width:3185;height:257" coordorigin="1445,2241" coordsize="3185,257" path="m1445,2497l4630,2497,4630,2241,1445,2241,1445,2497xe" filled="false" stroked="true" strokeweight=".679962pt" strokecolor="#000000">
                <v:path arrowok="t"/>
              </v:shape>
            </v:group>
            <v:group style="position:absolute;left:3942;top:2149;width:92;height:92" coordorigin="3942,2149" coordsize="92,92">
              <v:shape style="position:absolute;left:3942;top:2149;width:92;height:92" coordorigin="3942,2149" coordsize="92,92" path="m4033,2149l3942,2149,3988,2241,4033,2149xe" filled="true" fillcolor="#000000" stroked="false">
                <v:path arrowok="t"/>
                <v:fill type="solid"/>
              </v:shape>
            </v:group>
            <v:group style="position:absolute;left:2113;top:1944;width:2;height:297" coordorigin="2113,1944" coordsize="2,297">
              <v:shape style="position:absolute;left:2113;top:1944;width:2;height:297" coordorigin="2113,1944" coordsize="0,297" path="m2113,2241l2113,1944e" filled="false" stroked="true" strokeweight=".680145pt" strokecolor="#000000">
                <v:path arrowok="t"/>
              </v:shape>
            </v:group>
            <v:group style="position:absolute;left:2067;top:1864;width:92;height:92" coordorigin="2067,1864" coordsize="92,92">
              <v:shape style="position:absolute;left:2067;top:1864;width:92;height:92" coordorigin="2067,1864" coordsize="92,92" path="m2113,1864l2067,1956,2158,1956,2113,1864xe" filled="true" fillcolor="#000000" stroked="false">
                <v:path arrowok="t"/>
                <v:fill type="solid"/>
              </v:shape>
            </v:group>
            <v:group style="position:absolute;left:2755;top:332;width:511;height:2" coordorigin="2755,332" coordsize="511,2">
              <v:shape style="position:absolute;left:2755;top:332;width:511;height:2" coordorigin="2755,332" coordsize="511,0" path="m2755,332l3266,332e" filled="false" stroked="true" strokeweight=".679961pt" strokecolor="#000000">
                <v:path arrowok="t"/>
              </v:shape>
            </v:group>
            <v:group style="position:absolute;left:3254;top:287;width:92;height:92" coordorigin="3254,287" coordsize="92,92">
              <v:shape style="position:absolute;left:3254;top:287;width:92;height:92" coordorigin="3254,287" coordsize="92,92" path="m3254,287l3254,378,3345,332,3254,287xe" filled="true" fillcolor="#000000" stroked="false">
                <v:path arrowok="t"/>
                <v:fill type="solid"/>
              </v:shape>
            </v:group>
            <v:group style="position:absolute;left:7;top:76;width:1130;height:514" coordorigin="7,76" coordsize="1130,514">
              <v:shape style="position:absolute;left:7;top:76;width:1130;height:514" coordorigin="7,76" coordsize="1130,514" path="m264,589l880,589,948,580,1010,554,1062,514,1102,462,1128,401,1137,332,1128,264,1102,203,1062,151,1010,111,948,85,880,76,264,76,196,85,134,111,82,151,42,203,16,264,7,332,16,401,42,462,82,514,134,554,196,580,264,589xe" filled="false" stroked="true" strokeweight=".679992pt" strokecolor="#000000">
                <v:path arrowok="t"/>
              </v:shape>
            </v:group>
            <v:group style="position:absolute;left:1137;top:332;width:254;height:2" coordorigin="1137,332" coordsize="254,2">
              <v:shape style="position:absolute;left:1137;top:332;width:254;height:2" coordorigin="1137,332" coordsize="254,0" path="m1137,332l1391,332e" filled="false" stroked="true" strokeweight=".679961pt" strokecolor="#000000">
                <v:path arrowok="t"/>
              </v:shape>
            </v:group>
            <v:group style="position:absolute;left:1379;top:287;width:92;height:92" coordorigin="1379,287" coordsize="92,92">
              <v:shape style="position:absolute;left:1379;top:287;width:92;height:92" coordorigin="1379,287" coordsize="92,92" path="m1379,287l1379,378,1471,332,1379,287xe" filled="true" fillcolor="#000000" stroked="false">
                <v:path arrowok="t"/>
                <v:fill type="solid"/>
              </v:shape>
            </v:group>
            <v:group style="position:absolute;left:4630;top:332;width:332;height:2" coordorigin="4630,332" coordsize="332,2">
              <v:shape style="position:absolute;left:4630;top:332;width:332;height:2" coordorigin="4630,332" coordsize="332,0" path="m4630,332l4961,332e" filled="false" stroked="true" strokeweight=".679961pt" strokecolor="#000000">
                <v:path arrowok="t"/>
              </v:shape>
            </v:group>
            <v:group style="position:absolute;left:5040;top:76;width:1284;height:514" coordorigin="5040,76" coordsize="1284,514">
              <v:shape style="position:absolute;left:5040;top:76;width:1284;height:514" coordorigin="5040,76" coordsize="1284,514" path="m5297,589l6068,589,6136,580,6197,554,6249,514,6289,462,6315,401,6324,332,6315,264,6289,203,6249,151,6197,111,6136,85,6068,76,5297,76,5229,85,5168,111,5116,151,5076,203,5050,264,5040,332,5050,401,5076,462,5116,514,5168,554,5229,580,5297,589xe" filled="false" stroked="true" strokeweight=".679986pt" strokecolor="#000000">
                <v:path arrowok="t"/>
              </v:shape>
            </v:group>
            <v:group style="position:absolute;left:4949;top:287;width:92;height:92" coordorigin="4949,287" coordsize="92,92">
              <v:shape style="position:absolute;left:4949;top:287;width:92;height:92" coordorigin="4949,287" coordsize="92,92" path="m4949,287l4949,378,5040,332,4949,287xe" filled="true" fillcolor="#000000" stroked="false">
                <v:path arrowok="t"/>
                <v:fill type="solid"/>
              </v:shape>
            </v:group>
            <v:group style="position:absolute;left:1471;top:7;width:1285;height:651" coordorigin="1471,7" coordsize="1285,651">
              <v:shape style="position:absolute;left:1471;top:7;width:1285;height:651" coordorigin="1471,7" coordsize="1285,651" path="m1471,658l2755,658,2755,7,1471,7,1471,658xe" filled="true" fillcolor="#ffffff" stroked="false">
                <v:path arrowok="t"/>
                <v:fill type="solid"/>
              </v:shape>
            </v:group>
            <v:group style="position:absolute;left:1471;top:7;width:1285;height:651" coordorigin="1471,7" coordsize="1285,651">
              <v:shape style="position:absolute;left:1471;top:7;width:1285;height:651" coordorigin="1471,7" coordsize="1285,651" path="m1471,658l2755,658,2755,7,1471,7,1471,658xe" filled="false" stroked="true" strokeweight=".679998pt" strokecolor="#000000">
                <v:path arrowok="t"/>
              </v:shape>
            </v:group>
            <v:group style="position:absolute;left:1471;top:1214;width:1285;height:651" coordorigin="1471,1214" coordsize="1285,651">
              <v:shape style="position:absolute;left:1471;top:1214;width:1285;height:651" coordorigin="1471,1214" coordsize="1285,651" path="m1471,1864l2755,1864,2755,1214,1471,1214,1471,1864xe" filled="false" stroked="true" strokeweight=".679998pt" strokecolor="#000000">
                <v:path arrowok="t"/>
              </v:shape>
            </v:group>
            <v:group style="position:absolute;left:2113;top:738;width:2;height:477" coordorigin="2113,738" coordsize="2,477">
              <v:shape style="position:absolute;left:2113;top:738;width:2;height:477" coordorigin="2113,738" coordsize="0,477" path="m2113,1214l2113,738e" filled="false" stroked="true" strokeweight=".680145pt" strokecolor="#000000">
                <v:path arrowok="t"/>
              </v:shape>
            </v:group>
            <v:group style="position:absolute;left:2067;top:658;width:92;height:92" coordorigin="2067,658" coordsize="92,92">
              <v:shape style="position:absolute;left:2067;top:658;width:92;height:92" coordorigin="2067,658" coordsize="92,92" path="m2113,658l2067,749,2158,749,2113,658xe" filled="true" fillcolor="#000000" stroked="false">
                <v:path arrowok="t"/>
                <v:fill type="solid"/>
              </v:shape>
            </v:group>
            <v:group style="position:absolute;left:1020;top:983;width:4035;height:1785" coordorigin="1020,983" coordsize="4035,1785">
              <v:shape style="position:absolute;left:1020;top:983;width:4035;height:1785" coordorigin="1020,983" coordsize="4035,1785" path="m1020,2767l5054,2767,5054,983,1020,983,1020,2767xe" filled="false" stroked="true" strokeweight=".905749pt" strokecolor="#000000">
                <v:path arrowok="t"/>
                <v:stroke dashstyle="longDash"/>
              </v:shape>
              <v:shape style="position:absolute;left:1471;top:7;width:1285;height:651" type="#_x0000_t202" filled="false" stroked="false">
                <v:textbox inset="0,0,0,0">
                  <w:txbxContent>
                    <w:p>
                      <w:pPr>
                        <w:spacing w:line="220" w:lineRule="exact" w:before="38"/>
                        <w:ind w:left="71" w:right="66" w:firstLine="0"/>
                        <w:jc w:val="center"/>
                        <w:rPr>
                          <w:rFonts w:ascii="Calibri" w:hAnsi="Calibri" w:cs="Calibri" w:eastAsia="Calibr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sz w:val="22"/>
                        </w:rPr>
                        <w:t>VCA810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spacing w:line="331" w:lineRule="exact" w:before="0"/>
                        <w:ind w:left="71" w:right="66" w:firstLine="0"/>
                        <w:jc w:val="center"/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2"/>
                          <w:szCs w:val="22"/>
                        </w:rPr>
                        <w:t>压控放大器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45;top:1214;width:1285;height:651" type="#_x0000_t202" filled="false" stroked="false">
                <v:textbox inset="0,0,0,0">
                  <w:txbxContent>
                    <w:p>
                      <w:pPr>
                        <w:spacing w:line="220" w:lineRule="exact" w:before="44"/>
                        <w:ind w:left="75" w:right="65" w:firstLine="0"/>
                        <w:jc w:val="center"/>
                        <w:rPr>
                          <w:rFonts w:ascii="Calibri" w:hAnsi="Calibri" w:cs="Calibri" w:eastAsia="Calibr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sz w:val="22"/>
                        </w:rPr>
                        <w:t>AD8561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spacing w:line="331" w:lineRule="exact" w:before="0"/>
                        <w:ind w:left="75" w:right="63" w:firstLine="0"/>
                        <w:jc w:val="center"/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2"/>
                          <w:szCs w:val="22"/>
                        </w:rPr>
                        <w:t>高速比较器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445;top:2241;width:3185;height:257" type="#_x0000_t202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1137" w:right="1128" w:firstLine="0"/>
                        <w:jc w:val="center"/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2"/>
                          <w:szCs w:val="22"/>
                        </w:rPr>
                        <w:t>检波电路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45;top:7;width:1285;height:651" type="#_x0000_t202" filled="false" stroked="false">
                <v:textbox inset="0,0,0,0">
                  <w:txbxContent>
                    <w:p>
                      <w:pPr>
                        <w:spacing w:line="220" w:lineRule="exact" w:before="38"/>
                        <w:ind w:left="75" w:right="63" w:firstLine="0"/>
                        <w:jc w:val="center"/>
                        <w:rPr>
                          <w:rFonts w:ascii="Calibri" w:hAnsi="Calibri" w:cs="Calibri" w:eastAsia="Calibr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sz w:val="22"/>
                        </w:rPr>
                        <w:t>OPA690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spacing w:line="331" w:lineRule="exact" w:before="0"/>
                        <w:ind w:left="75" w:right="63" w:firstLine="0"/>
                        <w:jc w:val="center"/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2"/>
                          <w:szCs w:val="22"/>
                        </w:rPr>
                        <w:t>高速放大器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471;top:1214;width:1285;height:651" type="#_x0000_t202" filled="false" stroked="false">
                <v:textbox inset="0,0,0,0">
                  <w:txbxContent>
                    <w:p>
                      <w:pPr>
                        <w:spacing w:line="273" w:lineRule="exact" w:before="0"/>
                        <w:ind w:left="209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2"/>
                          <w:szCs w:val="22"/>
                        </w:rPr>
                        <w:t>控制电压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36" w:lineRule="exact" w:before="0"/>
                        <w:ind w:left="209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z w:val="22"/>
                          <w:szCs w:val="22"/>
                        </w:rPr>
                        <w:t>调整电路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6;top:219;width:872;height:219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输入信号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257;top:219;width:872;height:219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输出信号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294;top:1832;width:803;height:206" type="#_x0000_t20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Microsoft YaHei" w:hAnsi="Microsoft YaHei" w:cs="Microsoft YaHei" w:eastAsia="Microsoft YaHei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eastAsia="Microsoft YaHei" w:hint="default"/>
                          <w:b/>
                          <w:bCs/>
                          <w:spacing w:val="-5"/>
                          <w:sz w:val="20"/>
                          <w:szCs w:val="20"/>
                        </w:rPr>
                        <w:t>反馈部分</w:t>
                      </w:r>
                      <w:r>
                        <w:rPr>
                          <w:rFonts w:ascii="Microsoft YaHei" w:hAnsi="Microsoft YaHei" w:cs="Microsoft YaHei" w:eastAsia="Microsoft YaHei" w:hint="default"/>
                          <w:spacing w:val="-5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SimSun" w:hAnsi="SimSun" w:cs="SimSun" w:eastAsia="SimSun" w:hint="default"/>
          <w:sz w:val="20"/>
          <w:szCs w:val="20"/>
        </w:rPr>
      </w: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pStyle w:val="BodyText"/>
        <w:tabs>
          <w:tab w:pos="3884" w:val="left" w:leader="none"/>
        </w:tabs>
        <w:spacing w:line="240" w:lineRule="auto" w:before="165"/>
        <w:ind w:left="2984" w:right="0"/>
        <w:jc w:val="left"/>
      </w:pPr>
      <w:r>
        <w:rPr/>
        <w:t>图</w:t>
      </w:r>
      <w:r>
        <w:rPr>
          <w:spacing w:val="106"/>
        </w:rPr>
        <w:t> </w:t>
      </w:r>
      <w:r>
        <w:rPr>
          <w:rFonts w:ascii="Times New Roman" w:hAnsi="Times New Roman" w:cs="Times New Roman" w:eastAsia="Times New Roman" w:hint="default"/>
        </w:rPr>
        <w:t>2</w:t>
        <w:tab/>
      </w:r>
      <w:r>
        <w:rPr/>
        <w:t>自动增益模块流程图</w:t>
      </w: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11"/>
        <w:rPr>
          <w:rFonts w:ascii="SimSun" w:hAnsi="SimSun" w:cs="SimSun" w:eastAsia="SimSun" w:hint="default"/>
          <w:sz w:val="15"/>
          <w:szCs w:val="15"/>
        </w:rPr>
      </w:pPr>
      <w:r>
        <w:rPr/>
        <w:pict>
          <v:group style="position:absolute;margin-left:147.726181pt;margin-top:11.317123pt;width:325.3pt;height:207.35pt;mso-position-horizontal-relative:page;mso-position-vertical-relative:paragraph;z-index:1456;mso-wrap-distance-left:0;mso-wrap-distance-right:0" coordorigin="2955,226" coordsize="6506,4147">
            <v:group style="position:absolute;left:4130;top:610;width:791;height:563" coordorigin="4130,610" coordsize="791,563">
              <v:shape style="position:absolute;left:4130;top:610;width:791;height:563" coordorigin="4130,610" coordsize="791,563" path="m4130,1172l4920,1172,4920,610,4130,610,4130,1172xe" filled="true" fillcolor="#ffff99" stroked="false">
                <v:path arrowok="t"/>
                <v:fill type="solid"/>
              </v:shape>
            </v:group>
            <v:group style="position:absolute;left:4130;top:610;width:791;height:563" coordorigin="4130,610" coordsize="791,563">
              <v:shape style="position:absolute;left:4130;top:610;width:791;height:563" coordorigin="4130,610" coordsize="791,563" path="m4130,1172l4920,1172,4920,610,4130,610,4130,1172xe" filled="false" stroked="true" strokeweight=".109787pt" strokecolor="#cc6600">
                <v:path arrowok="t"/>
              </v:shape>
            </v:group>
            <v:group style="position:absolute;left:3790;top:723;width:341;height:2" coordorigin="3790,723" coordsize="341,2">
              <v:shape style="position:absolute;left:3790;top:723;width:341;height:2" coordorigin="3790,723" coordsize="341,0" path="m4130,723l3790,723e" filled="false" stroked="true" strokeweight=".563541pt" strokecolor="#000000">
                <v:path arrowok="t"/>
              </v:shape>
              <v:shape style="position:absolute;left:4208;top:666;width:166;height:113" type="#_x0000_t75" stroked="false">
                <v:imagedata r:id="rId8" o:title=""/>
              </v:shape>
            </v:group>
            <v:group style="position:absolute;left:3790;top:835;width:341;height:2" coordorigin="3790,835" coordsize="341,2">
              <v:shape style="position:absolute;left:3790;top:835;width:341;height:2" coordorigin="3790,835" coordsize="341,0" path="m4130,835l3790,835e" filled="false" stroked="true" strokeweight=".563541pt" strokecolor="#000000">
                <v:path arrowok="t"/>
              </v:shape>
              <v:shape style="position:absolute;left:4208;top:779;width:223;height:113" type="#_x0000_t75" stroked="false">
                <v:imagedata r:id="rId9" o:title=""/>
              </v:shape>
            </v:group>
            <v:group style="position:absolute;left:3790;top:948;width:341;height:2" coordorigin="3790,948" coordsize="341,2">
              <v:shape style="position:absolute;left:3790;top:948;width:341;height:2" coordorigin="3790,948" coordsize="341,0" path="m4130,948l3790,948e" filled="false" stroked="true" strokeweight=".563541pt" strokecolor="#000000">
                <v:path arrowok="t"/>
              </v:shape>
              <v:shape style="position:absolute;left:4208;top:891;width:251;height:113" type="#_x0000_t75" stroked="false">
                <v:imagedata r:id="rId10" o:title=""/>
              </v:shape>
            </v:group>
            <v:group style="position:absolute;left:3790;top:1061;width:341;height:2" coordorigin="3790,1061" coordsize="341,2">
              <v:shape style="position:absolute;left:3790;top:1061;width:341;height:2" coordorigin="3790,1061" coordsize="341,0" path="m4130,1061l3790,1061e" filled="false" stroked="true" strokeweight=".563541pt" strokecolor="#000000">
                <v:path arrowok="t"/>
              </v:shape>
              <v:shape style="position:absolute;left:4208;top:1004;width:144;height:113" type="#_x0000_t75" stroked="false">
                <v:imagedata r:id="rId11" o:title=""/>
              </v:shape>
              <v:shape style="position:absolute;left:3987;top:610;width:53;height:451" type="#_x0000_t75" stroked="false">
                <v:imagedata r:id="rId12" o:title=""/>
              </v:shape>
            </v:group>
            <v:group style="position:absolute;left:4922;top:1061;width:341;height:2" coordorigin="4922,1061" coordsize="341,2">
              <v:shape style="position:absolute;left:4922;top:1061;width:341;height:2" coordorigin="4922,1061" coordsize="341,0" path="m4922,1061l5262,1061e" filled="false" stroked="true" strokeweight=".563541pt" strokecolor="#000000">
                <v:path arrowok="t"/>
              </v:shape>
              <v:shape style="position:absolute;left:4632;top:1004;width:212;height:113" type="#_x0000_t75" stroked="false">
                <v:imagedata r:id="rId13" o:title=""/>
              </v:shape>
              <v:shape style="position:absolute;left:5013;top:948;width:53;height:113" type="#_x0000_t75" stroked="false">
                <v:imagedata r:id="rId14" o:title=""/>
              </v:shape>
            </v:group>
            <v:group style="position:absolute;left:4922;top:948;width:341;height:2" coordorigin="4922,948" coordsize="341,2">
              <v:shape style="position:absolute;left:4922;top:948;width:341;height:2" coordorigin="4922,948" coordsize="341,0" path="m4922,948l5262,948e" filled="false" stroked="true" strokeweight=".563541pt" strokecolor="#000000">
                <v:path arrowok="t"/>
              </v:shape>
              <v:shape style="position:absolute;left:4711;top:891;width:132;height:113" type="#_x0000_t75" stroked="false">
                <v:imagedata r:id="rId15" o:title=""/>
              </v:shape>
              <v:shape style="position:absolute;left:5013;top:835;width:53;height:113" type="#_x0000_t75" stroked="false">
                <v:imagedata r:id="rId16" o:title=""/>
              </v:shape>
            </v:group>
            <v:group style="position:absolute;left:4922;top:835;width:341;height:2" coordorigin="4922,835" coordsize="341,2">
              <v:shape style="position:absolute;left:4922;top:835;width:341;height:2" coordorigin="4922,835" coordsize="341,0" path="m4922,835l5262,835e" filled="false" stroked="true" strokeweight=".563541pt" strokecolor="#000000">
                <v:path arrowok="t"/>
              </v:shape>
              <v:shape style="position:absolute;left:4744;top:779;width:100;height:113" type="#_x0000_t75" stroked="false">
                <v:imagedata r:id="rId17" o:title=""/>
              </v:shape>
              <v:shape style="position:absolute;left:5013;top:722;width:53;height:113" type="#_x0000_t75" stroked="false">
                <v:imagedata r:id="rId18" o:title=""/>
              </v:shape>
            </v:group>
            <v:group style="position:absolute;left:4922;top:723;width:341;height:2" coordorigin="4922,723" coordsize="341,2">
              <v:shape style="position:absolute;left:4922;top:723;width:341;height:2" coordorigin="4922,723" coordsize="341,0" path="m4922,723l5262,723e" filled="false" stroked="true" strokeweight=".563541pt" strokecolor="#000000">
                <v:path arrowok="t"/>
              </v:shape>
              <v:shape style="position:absolute;left:4701;top:666;width:144;height:113" type="#_x0000_t75" stroked="false">
                <v:imagedata r:id="rId19" o:title=""/>
              </v:shape>
              <v:shape style="position:absolute;left:5013;top:610;width:53;height:113" type="#_x0000_t75" stroked="false">
                <v:imagedata r:id="rId20" o:title=""/>
              </v:shape>
              <v:shape style="position:absolute;left:4129;top:497;width:127;height:113" type="#_x0000_t75" stroked="false">
                <v:imagedata r:id="rId21" o:title=""/>
              </v:shape>
              <v:shape style="position:absolute;left:4129;top:1173;width:370;height:113" type="#_x0000_t75" stroked="false">
                <v:imagedata r:id="rId22" o:title=""/>
              </v:shape>
            </v:group>
            <v:group style="position:absolute;left:5262;top:723;width:114;height:2" coordorigin="5262,723" coordsize="114,2">
              <v:shape style="position:absolute;left:5262;top:723;width:114;height:2" coordorigin="5262,723" coordsize="114,0" path="m5375,723l5262,723e" filled="false" stroked="true" strokeweight=".563541pt" strokecolor="#000000">
                <v:path arrowok="t"/>
              </v:shape>
            </v:group>
            <v:group style="position:absolute;left:5602;top:723;width:114;height:2" coordorigin="5602,723" coordsize="114,2">
              <v:shape style="position:absolute;left:5602;top:723;width:114;height:2" coordorigin="5602,723" coordsize="114,0" path="m5602,723l5716,723e" filled="false" stroked="true" strokeweight=".563541pt" strokecolor="#000000">
                <v:path arrowok="t"/>
              </v:shape>
            </v:group>
            <v:group style="position:absolute;left:5375;top:678;width:226;height:89" coordorigin="5375,678" coordsize="226,89">
              <v:shape style="position:absolute;left:5375;top:678;width:226;height:89" coordorigin="5375,678" coordsize="226,89" path="m5375,766l5601,766,5601,678,5375,678,5375,766xe" filled="false" stroked="true" strokeweight=".563968pt" strokecolor="#0000ff">
                <v:path arrowok="t"/>
              </v:shape>
              <v:shape style="position:absolute;left:5375;top:497;width:104;height:113" type="#_x0000_t75" stroked="false">
                <v:imagedata r:id="rId23" o:title=""/>
              </v:shape>
              <v:shape style="position:absolute;left:5375;top:564;width:121;height:113" type="#_x0000_t75" stroked="false">
                <v:imagedata r:id="rId24" o:title=""/>
              </v:shape>
            </v:group>
            <v:group style="position:absolute;left:5716;top:1061;width:114;height:2" coordorigin="5716,1061" coordsize="114,2">
              <v:shape style="position:absolute;left:5716;top:1061;width:114;height:2" coordorigin="5716,1061" coordsize="114,0" path="m5829,1061l5716,1061e" filled="false" stroked="true" strokeweight=".563541pt" strokecolor="#000000">
                <v:path arrowok="t"/>
              </v:shape>
              <v:shape style="position:absolute;left:5829;top:1105;width:104;height:113" type="#_x0000_t75" stroked="false">
                <v:imagedata r:id="rId25" o:title=""/>
              </v:shape>
            </v:group>
            <v:group style="position:absolute;left:6169;top:1061;width:2;height:114" coordorigin="6169,1061" coordsize="2,114">
              <v:shape style="position:absolute;left:6169;top:1061;width:2;height:114" coordorigin="6169,1061" coordsize="0,114" path="m6169,1174l6169,1061e" filled="false" stroked="true" strokeweight=".566743pt" strokecolor="#000000">
                <v:path arrowok="t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80,1038l6156,1038,6146,1048,6146,1072,6156,1082,6180,1082,6190,1072,6190,1048,6180,1038xe" filled="true" fillcolor="#000080" stroked="false">
                <v:path arrowok="t"/>
                <v:fill type="solid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46,1059l6146,1072,6156,1082,6167,1082,6180,1082,6190,1072,6190,1059,6190,1048,6180,1038,6167,1038,6156,1038,6146,1048,6146,1059xe" filled="false" stroked="true" strokeweight=".109889pt" strokecolor="#000080">
                <v:path arrowok="t"/>
              </v:shape>
            </v:group>
            <v:group style="position:absolute;left:6169;top:1399;width:2;height:113" coordorigin="6169,1399" coordsize="2,113">
              <v:shape style="position:absolute;left:6169;top:1399;width:2;height:113" coordorigin="6169,1399" coordsize="0,113" path="m6169,1399l6169,1512e" filled="false" stroked="true" strokeweight=".566743pt" strokecolor="#000000">
                <v:path arrowok="t"/>
              </v:shape>
            </v:group>
            <v:group style="position:absolute;left:6124;top:1174;width:89;height:224" coordorigin="6124,1174" coordsize="89,224">
              <v:shape style="position:absolute;left:6124;top:1174;width:89;height:224" coordorigin="6124,1174" coordsize="89,224" path="m6124,1397l6213,1397,6213,1174,6124,1174,6124,1397xe" filled="false" stroked="true" strokeweight=".566307pt" strokecolor="#0000ff">
                <v:path arrowok="t"/>
              </v:shape>
              <v:shape style="position:absolute;left:6214;top:1286;width:155;height:113" type="#_x0000_t75" stroked="false">
                <v:imagedata r:id="rId26" o:title=""/>
              </v:shape>
              <v:shape style="position:absolute;left:6214;top:1173;width:168;height:113" type="#_x0000_t75" stroked="false">
                <v:imagedata r:id="rId27" o:title="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80,1038l6156,1038,6146,1048,6146,1072,6156,1082,6180,1082,6190,1072,6190,1048,6180,1038xe" filled="true" fillcolor="#000080" stroked="false">
                <v:path arrowok="t"/>
                <v:fill type="solid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46,1059l6146,1072,6156,1082,6167,1082,6180,1082,6190,1072,6190,1059,6190,1048,6180,1038,6167,1038,6156,1038,6146,1048,6146,1059xe" filled="false" stroked="true" strokeweight=".109889pt" strokecolor="#000080">
                <v:path arrowok="t"/>
              </v:shape>
            </v:group>
            <v:group style="position:absolute;left:6056;top:1061;width:114;height:2" coordorigin="6056,1061" coordsize="114,2">
              <v:shape style="position:absolute;left:6056;top:1061;width:114;height:2" coordorigin="6056,1061" coordsize="114,0" path="m6056,1061l6169,1061e" filled="false" stroked="true" strokeweight=".563541pt" strokecolor="#000000">
                <v:path arrowok="t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80,1038l6156,1038,6146,1048,6146,1072,6156,1082,6180,1082,6190,1072,6190,1048,6180,1038xe" filled="true" fillcolor="#000080" stroked="false">
                <v:path arrowok="t"/>
                <v:fill type="solid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46,1059l6146,1072,6156,1082,6167,1082,6180,1082,6190,1072,6190,1059,6190,1048,6180,1038,6167,1038,6156,1038,6146,1048,6146,1059xe" filled="false" stroked="true" strokeweight=".109889pt" strokecolor="#000080">
                <v:path arrowok="t"/>
              </v:shape>
              <v:shape style="position:absolute;left:5823;top:902;width:236;height:208" type="#_x0000_t75" stroked="false">
                <v:imagedata r:id="rId28" o:title="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80,1038l6156,1038,6146,1048,6146,1072,6156,1082,6180,1082,6190,1072,6190,1048,6180,1038xe" filled="true" fillcolor="#000080" stroked="false">
                <v:path arrowok="t"/>
                <v:fill type="solid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46,1059l6146,1072,6156,1082,6167,1082,6180,1082,6190,1072,6190,1059,6190,1048,6180,1038,6167,1038,6156,1038,6146,1048,6146,1059xe" filled="false" stroked="true" strokeweight=".109889pt" strokecolor="#000080">
                <v:path arrowok="t"/>
              </v:shape>
            </v:group>
            <v:group style="position:absolute;left:5829;top:610;width:227;height:2" coordorigin="5829,610" coordsize="227,2">
              <v:shape style="position:absolute;left:5829;top:610;width:227;height:2" coordorigin="5829,610" coordsize="227,0" path="m5829,610l6056,610e" filled="false" stroked="true" strokeweight=".563541pt" strokecolor="#800000">
                <v:path arrowok="t"/>
              </v:shape>
            </v:group>
            <v:group style="position:absolute;left:5863;top:644;width:159;height:2" coordorigin="5863,644" coordsize="159,2">
              <v:shape style="position:absolute;left:5863;top:644;width:159;height:2" coordorigin="5863,644" coordsize="159,0" path="m5863,644l6022,644e" filled="false" stroked="true" strokeweight=".563541pt" strokecolor="#800000">
                <v:path arrowok="t"/>
              </v:shape>
            </v:group>
            <v:group style="position:absolute;left:5897;top:678;width:91;height:2" coordorigin="5897,678" coordsize="91,2">
              <v:shape style="position:absolute;left:5897;top:678;width:91;height:2" coordorigin="5897,678" coordsize="91,0" path="m5897,678l5988,678e" filled="false" stroked="true" strokeweight=".563541pt" strokecolor="#800000">
                <v:path arrowok="t"/>
              </v:shape>
            </v:group>
            <v:group style="position:absolute;left:5931;top:711;width:23;height:2" coordorigin="5931,711" coordsize="23,2">
              <v:shape style="position:absolute;left:5931;top:711;width:23;height:2" coordorigin="5931,711" coordsize="23,0" path="m5931,711l5954,711e" filled="false" stroked="true" strokeweight=".563541pt" strokecolor="#800000">
                <v:path arrowok="t"/>
              </v:shape>
              <v:shape style="position:absolute;left:5831;top:722;width:223;height:113" type="#_x0000_t75" stroked="false">
                <v:imagedata r:id="rId29" o:title=""/>
              </v:shape>
            </v:group>
            <v:group style="position:absolute;left:5942;top:497;width:2;height:113" coordorigin="5942,497" coordsize="2,113">
              <v:shape style="position:absolute;left:5942;top:497;width:2;height:113" coordorigin="5942,497" coordsize="0,113" path="m5942,497l5942,610e" filled="false" stroked="true" strokeweight=".566743pt" strokecolor="#800000">
                <v:path arrowok="t"/>
              </v:shape>
              <v:shape style="position:absolute;left:5370;top:773;width:128;height:124" type="#_x0000_t75" stroked="false">
                <v:imagedata r:id="rId30" o:title=""/>
              </v:shape>
            </v:group>
            <v:group style="position:absolute;left:5262;top:835;width:114;height:2" coordorigin="5262,835" coordsize="114,2">
              <v:shape style="position:absolute;left:5262;top:835;width:114;height:2" coordorigin="5262,835" coordsize="114,0" path="m5262,835l5375,835e" filled="false" stroked="true" strokeweight=".563541pt" strokecolor="#800000">
                <v:path arrowok="t"/>
              </v:shape>
              <v:shape style="position:absolute;left:5370;top:886;width:160;height:124" type="#_x0000_t75" stroked="false">
                <v:imagedata r:id="rId31" o:title=""/>
              </v:shape>
            </v:group>
            <v:group style="position:absolute;left:5262;top:948;width:114;height:2" coordorigin="5262,948" coordsize="114,2">
              <v:shape style="position:absolute;left:5262;top:948;width:114;height:2" coordorigin="5262,948" coordsize="114,0" path="m5262,948l5375,948e" filled="false" stroked="true" strokeweight=".563541pt" strokecolor="#800000">
                <v:path arrowok="t"/>
              </v:shape>
            </v:group>
            <v:group style="position:absolute;left:5716;top:497;width:227;height:226" coordorigin="5716,497" coordsize="227,226">
              <v:shape style="position:absolute;left:5716;top:497;width:227;height:226" coordorigin="5716,497" coordsize="227,226" path="m5716,723l5716,497,5942,497e" filled="false" stroked="true" strokeweight=".565133pt" strokecolor="#000080">
                <v:path arrowok="t"/>
              </v:shape>
            </v:group>
            <v:group style="position:absolute;left:5262;top:1061;width:454;height:2" coordorigin="5262,1061" coordsize="454,2">
              <v:shape style="position:absolute;left:5262;top:1061;width:454;height:2" coordorigin="5262,1061" coordsize="454,0" path="m5262,1061l5716,1061e" filled="false" stroked="true" strokeweight=".563541pt" strokecolor="#000080">
                <v:path arrowok="t"/>
              </v:shape>
            </v:group>
            <v:group style="position:absolute;left:6850;top:723;width:792;height:563" coordorigin="6850,723" coordsize="792,563">
              <v:shape style="position:absolute;left:6850;top:723;width:792;height:563" coordorigin="6850,723" coordsize="792,563" path="m6850,1285l7642,1285,7642,723,6850,723,6850,1285xe" filled="true" fillcolor="#ffff99" stroked="false">
                <v:path arrowok="t"/>
                <v:fill type="solid"/>
              </v:shape>
            </v:group>
            <v:group style="position:absolute;left:6850;top:723;width:792;height:563" coordorigin="6850,723" coordsize="792,563">
              <v:shape style="position:absolute;left:6850;top:723;width:792;height:563" coordorigin="6850,723" coordsize="792,563" path="m6850,1285l7642,1285,7642,723,6850,723,6850,1285xe" filled="false" stroked="true" strokeweight=".109786pt" strokecolor="#cc6600">
                <v:path arrowok="t"/>
              </v:shape>
            </v:group>
            <v:group style="position:absolute;left:6510;top:835;width:341;height:2" coordorigin="6510,835" coordsize="341,2">
              <v:shape style="position:absolute;left:6510;top:835;width:341;height:2" coordorigin="6510,835" coordsize="341,0" path="m6850,835l6510,835e" filled="false" stroked="true" strokeweight=".563541pt" strokecolor="#000000">
                <v:path arrowok="t"/>
              </v:shape>
            </v:group>
            <v:group style="position:absolute;left:6510;top:948;width:341;height:2" coordorigin="6510,948" coordsize="341,2">
              <v:shape style="position:absolute;left:6510;top:948;width:341;height:2" coordorigin="6510,948" coordsize="341,0" path="m6850,948l6510,948e" filled="false" stroked="true" strokeweight=".563541pt" strokecolor="#000000">
                <v:path arrowok="t"/>
              </v:shape>
              <v:shape style="position:absolute;left:6928;top:779;width:144;height:225" type="#_x0000_t75" stroked="false">
                <v:imagedata r:id="rId32" o:title=""/>
              </v:shape>
            </v:group>
            <v:group style="position:absolute;left:6510;top:1061;width:341;height:2" coordorigin="6510,1061" coordsize="341,2">
              <v:shape style="position:absolute;left:6510;top:1061;width:341;height:2" coordorigin="6510,1061" coordsize="341,0" path="m6850,1061l6510,1061e" filled="false" stroked="true" strokeweight=".563541pt" strokecolor="#000000">
                <v:path arrowok="t"/>
              </v:shape>
              <v:shape style="position:absolute;left:6928;top:1004;width:166;height:113" type="#_x0000_t75" stroked="false">
                <v:imagedata r:id="rId8" o:title=""/>
              </v:shape>
            </v:group>
            <v:group style="position:absolute;left:6510;top:1174;width:341;height:2" coordorigin="6510,1174" coordsize="341,2">
              <v:shape style="position:absolute;left:6510;top:1174;width:341;height:2" coordorigin="6510,1174" coordsize="341,0" path="m6850,1174l6510,1174e" filled="false" stroked="true" strokeweight=".563541pt" strokecolor="#000000">
                <v:path arrowok="t"/>
              </v:shape>
              <v:shape style="position:absolute;left:6928;top:1117;width:100;height:113" type="#_x0000_t75" stroked="false">
                <v:imagedata r:id="rId17" o:title=""/>
              </v:shape>
              <v:shape style="position:absolute;left:6707;top:722;width:53;height:451" type="#_x0000_t75" stroked="false">
                <v:imagedata r:id="rId33" o:title=""/>
              </v:shape>
            </v:group>
            <v:group style="position:absolute;left:7643;top:1174;width:341;height:2" coordorigin="7643,1174" coordsize="341,2">
              <v:shape style="position:absolute;left:7643;top:1174;width:341;height:2" coordorigin="7643,1174" coordsize="341,0" path="m7643,1174l7983,1174e" filled="false" stroked="true" strokeweight=".563541pt" strokecolor="#000000">
                <v:path arrowok="t"/>
              </v:shape>
              <v:shape style="position:absolute;left:7420;top:1117;width:144;height:113" type="#_x0000_t75" stroked="false">
                <v:imagedata r:id="rId34" o:title=""/>
              </v:shape>
              <v:shape style="position:absolute;left:7732;top:1060;width:53;height:113" type="#_x0000_t75" stroked="false">
                <v:imagedata r:id="rId35" o:title=""/>
              </v:shape>
            </v:group>
            <v:group style="position:absolute;left:7643;top:1061;width:341;height:2" coordorigin="7643,1061" coordsize="341,2">
              <v:shape style="position:absolute;left:7643;top:1061;width:341;height:2" coordorigin="7643,1061" coordsize="341,0" path="m7643,1061l7983,1061e" filled="false" stroked="true" strokeweight=".563541pt" strokecolor="#000000">
                <v:path arrowok="t"/>
              </v:shape>
              <v:shape style="position:absolute;left:7352;top:1004;width:212;height:113" type="#_x0000_t75" stroked="false">
                <v:imagedata r:id="rId13" o:title=""/>
              </v:shape>
              <v:shape style="position:absolute;left:7732;top:948;width:53;height:113" type="#_x0000_t75" stroked="false">
                <v:imagedata r:id="rId36" o:title=""/>
              </v:shape>
            </v:group>
            <v:group style="position:absolute;left:7643;top:948;width:341;height:2" coordorigin="7643,948" coordsize="341,2">
              <v:shape style="position:absolute;left:7643;top:948;width:341;height:2" coordorigin="7643,948" coordsize="341,0" path="m7643,948l7983,948e" filled="false" stroked="true" strokeweight=".563541pt" strokecolor="#000000">
                <v:path arrowok="t"/>
              </v:shape>
              <v:shape style="position:absolute;left:7431;top:891;width:132;height:113" type="#_x0000_t75" stroked="false">
                <v:imagedata r:id="rId15" o:title=""/>
              </v:shape>
              <v:shape style="position:absolute;left:7732;top:835;width:53;height:113" type="#_x0000_t75" stroked="false">
                <v:imagedata r:id="rId37" o:title=""/>
              </v:shape>
            </v:group>
            <v:group style="position:absolute;left:7643;top:835;width:341;height:2" coordorigin="7643,835" coordsize="341,2">
              <v:shape style="position:absolute;left:7643;top:835;width:341;height:2" coordorigin="7643,835" coordsize="341,0" path="m7643,835l7983,835e" filled="false" stroked="true" strokeweight=".563541pt" strokecolor="#000000">
                <v:path arrowok="t"/>
              </v:shape>
              <v:shape style="position:absolute;left:7420;top:779;width:144;height:113" type="#_x0000_t75" stroked="false">
                <v:imagedata r:id="rId34" o:title=""/>
              </v:shape>
              <v:shape style="position:absolute;left:7732;top:722;width:53;height:113" type="#_x0000_t75" stroked="false">
                <v:imagedata r:id="rId38" o:title=""/>
              </v:shape>
              <v:shape style="position:absolute;left:6848;top:610;width:127;height:113" type="#_x0000_t75" stroked="false">
                <v:imagedata r:id="rId39" o:title=""/>
              </v:shape>
              <v:shape style="position:absolute;left:6848;top:1286;width:349;height:113" type="#_x0000_t75" stroked="false">
                <v:imagedata r:id="rId40" o:title=""/>
              </v:shape>
            </v:group>
            <v:group style="position:absolute;left:6169;top:1061;width:341;height:2" coordorigin="6169,1061" coordsize="341,2">
              <v:shape style="position:absolute;left:6169;top:1061;width:341;height:2" coordorigin="6169,1061" coordsize="341,0" path="m6169,1061l6510,1061e" filled="false" stroked="true" strokeweight=".563541pt" strokecolor="#000080">
                <v:path arrowok="t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80,1038l6156,1038,6146,1048,6146,1072,6156,1082,6180,1082,6190,1072,6190,1048,6180,1038xe" filled="true" fillcolor="#000080" stroked="false">
                <v:path arrowok="t"/>
                <v:fill type="solid"/>
              </v:shape>
            </v:group>
            <v:group style="position:absolute;left:6146;top:1038;width:44;height:44" coordorigin="6146,1038" coordsize="44,44">
              <v:shape style="position:absolute;left:6146;top:1038;width:44;height:44" coordorigin="6146,1038" coordsize="44,44" path="m6146,1059l6146,1072,6156,1082,6167,1082,6180,1082,6190,1072,6190,1059,6190,1048,6180,1038,6167,1038,6156,1038,6146,1048,6146,1059xe" filled="false" stroked="true" strokeweight=".109889pt" strokecolor="#000080">
                <v:path arrowok="t"/>
              </v:shape>
              <v:shape style="position:absolute;left:8091;top:886;width:159;height:124" type="#_x0000_t75" stroked="false">
                <v:imagedata r:id="rId41" o:title=""/>
              </v:shape>
            </v:group>
            <v:group style="position:absolute;left:7983;top:948;width:114;height:2" coordorigin="7983,948" coordsize="114,2">
              <v:shape style="position:absolute;left:7983;top:948;width:114;height:2" coordorigin="7983,948" coordsize="114,0" path="m7983,948l8097,948e" filled="false" stroked="true" strokeweight=".563541pt" strokecolor="#800000">
                <v:path arrowok="t"/>
              </v:shape>
              <v:shape style="position:absolute;left:6274;top:1112;width:128;height:124" type="#_x0000_t75" stroked="false">
                <v:imagedata r:id="rId42" o:title=""/>
              </v:shape>
            </v:group>
            <v:group style="position:absolute;left:6396;top:1174;width:114;height:2" coordorigin="6396,1174" coordsize="114,2">
              <v:shape style="position:absolute;left:6396;top:1174;width:114;height:2" coordorigin="6396,1174" coordsize="114,0" path="m6510,1174l6396,1174e" filled="false" stroked="true" strokeweight=".563541pt" strokecolor="#800000">
                <v:path arrowok="t"/>
              </v:shape>
            </v:group>
            <v:group style="position:absolute;left:7190;top:384;width:114;height:2" coordorigin="7190,384" coordsize="114,2">
              <v:shape style="position:absolute;left:7190;top:384;width:114;height:2" coordorigin="7190,384" coordsize="114,0" path="m7303,384l7190,384e" filled="false" stroked="true" strokeweight=".563541pt" strokecolor="#000000">
                <v:path arrowok="t"/>
              </v:shape>
              <v:shape style="position:absolute;left:7302;top:429;width:104;height:113" type="#_x0000_t75" stroked="false">
                <v:imagedata r:id="rId23" o:title=""/>
              </v:shape>
            </v:group>
            <v:group style="position:absolute;left:7530;top:384;width:114;height:2" coordorigin="7530,384" coordsize="114,2">
              <v:shape style="position:absolute;left:7530;top:384;width:114;height:2" coordorigin="7530,384" coordsize="114,0" path="m7530,384l7643,384e" filled="false" stroked="true" strokeweight=".563541pt" strokecolor="#000000">
                <v:path arrowok="t"/>
              </v:shape>
              <v:shape style="position:absolute;left:7297;top:226;width:236;height:207" type="#_x0000_t75" stroked="false">
                <v:imagedata r:id="rId43" o:title=""/>
              </v:shape>
            </v:group>
            <v:group style="position:absolute;left:6282;top:384;width:908;height:564" coordorigin="6282,384" coordsize="908,564">
              <v:shape style="position:absolute;left:6282;top:384;width:908;height:564" coordorigin="6282,384" coordsize="908,564" path="m7190,384l6282,384,6282,948,6510,948e" filled="false" stroked="true" strokeweight=".564434pt" strokecolor="#000080">
                <v:path arrowok="t"/>
              </v:shape>
            </v:group>
            <v:group style="position:absolute;left:3677;top:723;width:114;height:2" coordorigin="3677,723" coordsize="114,2">
              <v:shape style="position:absolute;left:3677;top:723;width:114;height:2" coordorigin="3677,723" coordsize="114,0" path="m3677,723l3790,723e" filled="false" stroked="true" strokeweight=".563541pt" strokecolor="#000080">
                <v:path arrowok="t"/>
              </v:shape>
            </v:group>
            <v:group style="position:absolute;left:3450;top:1174;width:2;height:113" coordorigin="3450,1174" coordsize="2,113">
              <v:shape style="position:absolute;left:3450;top:1174;width:2;height:113" coordorigin="3450,1174" coordsize="0,113" path="m3450,1174l3450,1287e" filled="false" stroked="true" strokeweight=".566743pt" strokecolor="#000000">
                <v:path arrowok="t"/>
              </v:shape>
            </v:group>
            <v:group style="position:absolute;left:3450;top:948;width:2;height:113" coordorigin="3450,948" coordsize="2,113">
              <v:shape style="position:absolute;left:3450;top:948;width:2;height:113" coordorigin="3450,948" coordsize="0,113" path="m3450,1061l3450,948e" filled="false" stroked="true" strokeweight=".566743pt" strokecolor="#000000">
                <v:path arrowok="t"/>
              </v:shape>
            </v:group>
            <v:group style="position:absolute;left:3359;top:1095;width:182;height:2" coordorigin="3359,1095" coordsize="182,2">
              <v:shape style="position:absolute;left:3359;top:1095;width:182;height:2" coordorigin="3359,1095" coordsize="182,0" path="m3359,1095l3541,1095e" filled="false" stroked="true" strokeweight=".563541pt" strokecolor="#0000ff">
                <v:path arrowok="t"/>
              </v:shape>
            </v:group>
            <v:group style="position:absolute;left:3359;top:1140;width:182;height:2" coordorigin="3359,1140" coordsize="182,2">
              <v:shape style="position:absolute;left:3359;top:1140;width:182;height:2" coordorigin="3359,1140" coordsize="182,0" path="m3541,1140l3359,1140e" filled="false" stroked="true" strokeweight=".563541pt" strokecolor="#0000ff">
                <v:path arrowok="t"/>
              </v:shape>
            </v:group>
            <v:group style="position:absolute;left:3450;top:1140;width:2;height:34" coordorigin="3450,1140" coordsize="2,34">
              <v:shape style="position:absolute;left:3450;top:1140;width:2;height:34" coordorigin="3450,1140" coordsize="0,34" path="m3450,1174l3450,1140e" filled="false" stroked="true" strokeweight=".566743pt" strokecolor="#0000ff">
                <v:path arrowok="t"/>
              </v:shape>
            </v:group>
            <v:group style="position:absolute;left:3450;top:1061;width:2;height:35" coordorigin="3450,1061" coordsize="2,35">
              <v:shape style="position:absolute;left:3450;top:1061;width:2;height:35" coordorigin="3450,1061" coordsize="0,35" path="m3450,1061l3450,1095e" filled="false" stroked="true" strokeweight=".566743pt" strokecolor="#0000ff">
                <v:path arrowok="t"/>
              </v:shape>
              <v:shape style="position:absolute;left:3347;top:812;width:236;height:113" type="#_x0000_t75" stroked="false">
                <v:imagedata r:id="rId44" o:title=""/>
              </v:shape>
              <v:shape style="position:absolute;left:3551;top:1049;width:121;height:113" type="#_x0000_t75" stroked="false">
                <v:imagedata r:id="rId45" o:title=""/>
              </v:shape>
            </v:group>
            <v:group style="position:absolute;left:3450;top:948;width:341;height:2" coordorigin="3450,948" coordsize="341,2">
              <v:shape style="position:absolute;left:3450;top:948;width:341;height:2" coordorigin="3450,948" coordsize="341,0" path="m3450,948l3790,948e" filled="false" stroked="true" strokeweight=".563541pt" strokecolor="#000080">
                <v:path arrowok="t"/>
              </v:shape>
            </v:group>
            <v:group style="position:absolute;left:3223;top:835;width:568;height:452" coordorigin="3223,835" coordsize="568,452">
              <v:shape style="position:absolute;left:3223;top:835;width:568;height:452" coordorigin="3223,835" coordsize="568,452" path="m3790,835l3223,835,3223,1287e" filled="false" stroked="true" strokeweight=".564782pt" strokecolor="#000080">
                <v:path arrowok="t"/>
              </v:shape>
            </v:group>
            <v:group style="position:absolute;left:3677;top:1287;width:2;height:113" coordorigin="3677,1287" coordsize="2,113">
              <v:shape style="position:absolute;left:3677;top:1287;width:2;height:113" coordorigin="3677,1287" coordsize="0,113" path="m3677,1399l3677,1287e" filled="false" stroked="true" strokeweight=".566743pt" strokecolor="#000000">
                <v:path arrowok="t"/>
              </v:shape>
            </v:group>
            <v:group style="position:absolute;left:3450;top:2753;width:565;height:788" coordorigin="3450,2753" coordsize="565,788">
              <v:shape style="position:absolute;left:3450;top:2753;width:565;height:788" coordorigin="3450,2753" coordsize="565,788" path="m3450,3540l4015,3540,4015,2753,3450,2753,3450,3540xe" filled="true" fillcolor="#ffff99" stroked="false">
                <v:path arrowok="t"/>
                <v:fill type="solid"/>
              </v:shape>
            </v:group>
            <v:group style="position:absolute;left:3450;top:2753;width:565;height:788" coordorigin="3450,2753" coordsize="565,788">
              <v:shape style="position:absolute;left:3450;top:2753;width:565;height:788" coordorigin="3450,2753" coordsize="565,788" path="m3450,3540l4015,3540,4015,2753,3450,2753,3450,3540xe" filled="false" stroked="true" strokeweight=".109989pt" strokecolor="#cc6600">
                <v:path arrowok="t"/>
              </v:shape>
            </v:group>
            <v:group style="position:absolute;left:3563;top:3542;width:2;height:339" coordorigin="3563,3542" coordsize="2,339">
              <v:shape style="position:absolute;left:3563;top:3542;width:2;height:339" coordorigin="3563,3542" coordsize="0,339" path="m3563,3542l3563,3880e" filled="false" stroked="true" strokeweight=".566743pt" strokecolor="#000000">
                <v:path arrowok="t"/>
              </v:shape>
              <v:shape style="position:absolute;left:3505;top:3251;width:113;height:210" type="#_x0000_t75" stroked="false">
                <v:imagedata r:id="rId46" o:title=""/>
              </v:shape>
            </v:group>
            <v:group style="position:absolute;left:3541;top:3858;width:44;height:44" coordorigin="3541,3858" coordsize="44,44">
              <v:shape style="position:absolute;left:3541;top:3858;width:44;height:44" coordorigin="3541,3858" coordsize="44,44" path="m3575,3858l3550,3858,3541,3867,3541,3892,3550,3901,3575,3901,3584,3892,3584,3867,3575,3858xe" filled="true" fillcolor="#000080" stroked="false">
                <v:path arrowok="t"/>
                <v:fill type="solid"/>
              </v:shape>
            </v:group>
            <v:group style="position:absolute;left:3541;top:3858;width:44;height:44" coordorigin="3541,3858" coordsize="44,44">
              <v:shape style="position:absolute;left:3541;top:3858;width:44;height:44" coordorigin="3541,3858" coordsize="44,44" path="m3541,3879l3541,3892,3550,3901,3561,3901,3575,3901,3584,3892,3584,3879,3584,3867,3575,3858,3561,3858,3550,3858,3541,3867,3541,3879xe" filled="false" stroked="true" strokeweight=".109887pt" strokecolor="#000080">
                <v:path arrowok="t"/>
              </v:shape>
            </v:group>
            <v:group style="position:absolute;left:3677;top:3542;width:2;height:339" coordorigin="3677,3542" coordsize="2,339">
              <v:shape style="position:absolute;left:3677;top:3542;width:2;height:339" coordorigin="3677,3542" coordsize="0,339" path="m3677,3542l3677,3880e" filled="false" stroked="true" strokeweight=".566743pt" strokecolor="#000000">
                <v:path arrowok="t"/>
              </v:shape>
              <v:shape style="position:absolute;left:3619;top:3319;width:113;height:143" type="#_x0000_t75" stroked="false">
                <v:imagedata r:id="rId47" o:title=""/>
              </v:shape>
            </v:group>
            <v:group style="position:absolute;left:3790;top:3542;width:2;height:339" coordorigin="3790,3542" coordsize="2,339">
              <v:shape style="position:absolute;left:3790;top:3542;width:2;height:339" coordorigin="3790,3542" coordsize="0,339" path="m3790,3542l3790,3880e" filled="false" stroked="true" strokeweight=".566743pt" strokecolor="#000000">
                <v:path arrowok="t"/>
              </v:shape>
            </v:group>
            <v:group style="position:absolute;left:3903;top:3542;width:2;height:339" coordorigin="3903,3542" coordsize="2,339">
              <v:shape style="position:absolute;left:3903;top:3542;width:2;height:339" coordorigin="3903,3542" coordsize="0,339" path="m3903,3542l3903,3880e" filled="false" stroked="true" strokeweight=".566743pt" strokecolor="#000000">
                <v:path arrowok="t"/>
              </v:shape>
              <v:shape style="position:absolute;left:3732;top:3296;width:227;height:166" type="#_x0000_t75" stroked="false">
                <v:imagedata r:id="rId48" o:title=""/>
              </v:shape>
              <v:shape style="position:absolute;left:3449;top:3629;width:453;height:53" type="#_x0000_t75" stroked="false">
                <v:imagedata r:id="rId49" o:title=""/>
              </v:shape>
            </v:group>
            <v:group style="position:absolute;left:3903;top:2414;width:2;height:339" coordorigin="3903,2414" coordsize="2,339">
              <v:shape style="position:absolute;left:3903;top:2414;width:2;height:339" coordorigin="3903,2414" coordsize="0,339" path="m3903,2753l3903,2414e" filled="false" stroked="true" strokeweight=".566743pt" strokecolor="#000000">
                <v:path arrowok="t"/>
              </v:shape>
              <v:shape style="position:absolute;left:3845;top:2829;width:113;height:165" type="#_x0000_t75" stroked="false">
                <v:imagedata r:id="rId50" o:title=""/>
              </v:shape>
              <v:shape style="position:absolute;left:3789;top:2609;width:113;height:53" type="#_x0000_t75" stroked="false">
                <v:imagedata r:id="rId51" o:title=""/>
              </v:shape>
            </v:group>
            <v:group style="position:absolute;left:3790;top:2414;width:2;height:339" coordorigin="3790,2414" coordsize="2,339">
              <v:shape style="position:absolute;left:3790;top:2414;width:2;height:339" coordorigin="3790,2414" coordsize="0,339" path="m3790,2753l3790,2414e" filled="false" stroked="true" strokeweight=".566743pt" strokecolor="#000000">
                <v:path arrowok="t"/>
              </v:shape>
              <v:shape style="position:absolute;left:3732;top:2829;width:113;height:143" type="#_x0000_t75" stroked="false">
                <v:imagedata r:id="rId47" o:title=""/>
              </v:shape>
              <v:shape style="position:absolute;left:3675;top:2609;width:113;height:53" type="#_x0000_t75" stroked="false">
                <v:imagedata r:id="rId52" o:title=""/>
              </v:shape>
            </v:group>
            <v:group style="position:absolute;left:3677;top:2414;width:2;height:339" coordorigin="3677,2414" coordsize="2,339">
              <v:shape style="position:absolute;left:3677;top:2414;width:2;height:339" coordorigin="3677,2414" coordsize="0,339" path="m3677,2753l3677,2414e" filled="false" stroked="true" strokeweight=".566743pt" strokecolor="#000000">
                <v:path arrowok="t"/>
              </v:shape>
              <v:shape style="position:absolute;left:3619;top:2829;width:113;height:210" type="#_x0000_t75" stroked="false">
                <v:imagedata r:id="rId46" o:title=""/>
              </v:shape>
              <v:shape style="position:absolute;left:3562;top:2609;width:113;height:53" type="#_x0000_t75" stroked="false">
                <v:imagedata r:id="rId53" o:title=""/>
              </v:shape>
            </v:group>
            <v:group style="position:absolute;left:3563;top:2414;width:2;height:339" coordorigin="3563,2414" coordsize="2,339">
              <v:shape style="position:absolute;left:3563;top:2414;width:2;height:339" coordorigin="3563,2414" coordsize="0,339" path="m3563,2753l3563,2414e" filled="false" stroked="true" strokeweight=".566743pt" strokecolor="#000000">
                <v:path arrowok="t"/>
              </v:shape>
              <v:shape style="position:absolute;left:3505;top:2829;width:113;height:131" type="#_x0000_t75" stroked="false">
                <v:imagedata r:id="rId54" o:title=""/>
              </v:shape>
              <v:shape style="position:absolute;left:3449;top:2609;width:113;height:53" type="#_x0000_t75" stroked="false">
                <v:imagedata r:id="rId55" o:title=""/>
              </v:shape>
              <v:shape style="position:absolute;left:4015;top:2750;width:127;height:113" type="#_x0000_t75" stroked="false">
                <v:imagedata r:id="rId56" o:title=""/>
              </v:shape>
              <v:shape style="position:absolute;left:4015;top:2863;width:280;height:113" type="#_x0000_t75" stroked="false">
                <v:imagedata r:id="rId57" o:title=""/>
              </v:shape>
            </v:group>
            <v:group style="position:absolute;left:3541;top:3858;width:44;height:44" coordorigin="3541,3858" coordsize="44,44">
              <v:shape style="position:absolute;left:3541;top:3858;width:44;height:44" coordorigin="3541,3858" coordsize="44,44" path="m3575,3858l3550,3858,3541,3867,3541,3892,3550,3901,3575,3901,3584,3892,3584,3867,3575,3858xe" filled="true" fillcolor="#000080" stroked="false">
                <v:path arrowok="t"/>
                <v:fill type="solid"/>
              </v:shape>
            </v:group>
            <v:group style="position:absolute;left:3541;top:3858;width:44;height:44" coordorigin="3541,3858" coordsize="44,44">
              <v:shape style="position:absolute;left:3541;top:3858;width:44;height:44" coordorigin="3541,3858" coordsize="44,44" path="m3541,3879l3541,3892,3550,3901,3561,3901,3575,3901,3584,3892,3584,3879,3584,3867,3575,3858,3561,3858,3550,3858,3541,3867,3541,3879xe" filled="false" stroked="true" strokeweight=".109887pt" strokecolor="#000080">
                <v:path arrowok="t"/>
              </v:shape>
              <v:shape style="position:absolute;left:3841;top:3986;width:125;height:117" type="#_x0000_t75" stroked="false">
                <v:imagedata r:id="rId58" o:title=""/>
              </v:shape>
            </v:group>
            <v:group style="position:absolute;left:3903;top:3880;width:2;height:111" coordorigin="3903,3880" coordsize="2,111">
              <v:shape style="position:absolute;left:3903;top:3880;width:2;height:111" coordorigin="3903,3880" coordsize="0,111" path="m3903,3880l3903,3991e" filled="false" stroked="true" strokeweight=".566743pt" strokecolor="#800000">
                <v:path arrowok="t"/>
              </v:shape>
            </v:group>
            <v:group style="position:absolute;left:3336;top:4217;width:114;height:2" coordorigin="3336,4217" coordsize="114,2">
              <v:shape style="position:absolute;left:3336;top:4217;width:114;height:2" coordorigin="3336,4217" coordsize="114,0" path="m3450,4217l3336,4217e" filled="false" stroked="true" strokeweight=".563541pt" strokecolor="#000000">
                <v:path arrowok="t"/>
              </v:shape>
            </v:group>
            <v:group style="position:absolute;left:3677;top:4217;width:114;height:2" coordorigin="3677,4217" coordsize="114,2">
              <v:shape style="position:absolute;left:3677;top:4217;width:114;height:2" coordorigin="3677,4217" coordsize="114,0" path="m3677,4217l3790,4217e" filled="false" stroked="true" strokeweight=".563541pt" strokecolor="#000000">
                <v:path arrowok="t"/>
              </v:shape>
            </v:group>
            <v:group style="position:absolute;left:3767;top:4195;width:44;height:44" coordorigin="3767,4195" coordsize="44,44">
              <v:shape style="position:absolute;left:3767;top:4195;width:44;height:44" coordorigin="3767,4195" coordsize="44,44" path="m3801,4195l3777,4195,3767,4204,3767,4228,3777,4238,3801,4238,3811,4228,3811,4204,3801,4195xe" filled="true" fillcolor="#000080" stroked="false">
                <v:path arrowok="t"/>
                <v:fill type="solid"/>
              </v:shape>
            </v:group>
            <v:group style="position:absolute;left:3767;top:4195;width:44;height:44" coordorigin="3767,4195" coordsize="44,44">
              <v:shape style="position:absolute;left:3767;top:4195;width:44;height:44" coordorigin="3767,4195" coordsize="44,44" path="m3767,4215l3767,4228,3777,4238,3788,4238,3801,4238,3811,4228,3811,4215,3811,4204,3801,4195,3788,4195,3777,4195,3767,4204,3767,4215xe" filled="false" stroked="true" strokeweight=".109887pt" strokecolor="#000080">
                <v:path arrowok="t"/>
              </v:shape>
              <v:shape style="position:absolute;left:3444;top:4166;width:236;height:207" type="#_x0000_t75" stroked="false">
                <v:imagedata r:id="rId59" o:title=""/>
              </v:shape>
              <v:shape style="position:absolute;left:3449;top:4058;width:121;height:113" type="#_x0000_t75" stroked="false">
                <v:imagedata r:id="rId60" o:title=""/>
              </v:shape>
            </v:group>
            <v:group style="position:absolute;left:3767;top:4195;width:44;height:44" coordorigin="3767,4195" coordsize="44,44">
              <v:shape style="position:absolute;left:3767;top:4195;width:44;height:44" coordorigin="3767,4195" coordsize="44,44" path="m3801,4195l3777,4195,3767,4204,3767,4228,3777,4238,3801,4238,3811,4228,3811,4204,3801,4195xe" filled="true" fillcolor="#000080" stroked="false">
                <v:path arrowok="t"/>
                <v:fill type="solid"/>
              </v:shape>
            </v:group>
            <v:group style="position:absolute;left:3767;top:4195;width:44;height:44" coordorigin="3767,4195" coordsize="44,44">
              <v:shape style="position:absolute;left:3767;top:4195;width:44;height:44" coordorigin="3767,4195" coordsize="44,44" path="m3767,4215l3767,4228,3777,4238,3788,4238,3801,4238,3811,4228,3811,4215,3811,4204,3801,4195,3788,4195,3777,4195,3767,4204,3767,4215xe" filled="false" stroked="true" strokeweight=".109887pt" strokecolor="#000080">
                <v:path arrowok="t"/>
              </v:shape>
            </v:group>
            <v:group style="position:absolute;left:4017;top:4217;width:114;height:2" coordorigin="4017,4217" coordsize="114,2">
              <v:shape style="position:absolute;left:4017;top:4217;width:114;height:2" coordorigin="4017,4217" coordsize="114,0" path="m4130,4217l4017,4217e" filled="false" stroked="true" strokeweight=".563541pt" strokecolor="#000000">
                <v:path arrowok="t"/>
              </v:shape>
            </v:group>
            <v:group style="position:absolute;left:4355;top:4217;width:114;height:2" coordorigin="4355,4217" coordsize="114,2">
              <v:shape style="position:absolute;left:4355;top:4217;width:114;height:2" coordorigin="4355,4217" coordsize="114,0" path="m4355,4217l4469,4217e" filled="false" stroked="true" strokeweight=".563541pt" strokecolor="#000000">
                <v:path arrowok="t"/>
              </v:shape>
              <v:shape style="position:absolute;left:4124;top:4166;width:234;height:207" type="#_x0000_t75" stroked="false">
                <v:imagedata r:id="rId61" o:title=""/>
              </v:shape>
              <v:shape style="position:absolute;left:4129;top:4058;width:121;height:113" type="#_x0000_t75" stroked="false">
                <v:imagedata r:id="rId62" o:title=""/>
              </v:shape>
            </v:group>
            <v:group style="position:absolute;left:4695;top:4104;width:2;height:226" coordorigin="4695,4104" coordsize="2,226">
              <v:shape style="position:absolute;left:4695;top:4104;width:2;height:226" coordorigin="4695,4104" coordsize="0,226" path="m4695,4104l4695,4330e" filled="false" stroked="true" strokeweight=".566743pt" strokecolor="#800000">
                <v:path arrowok="t"/>
              </v:shape>
            </v:group>
            <v:group style="position:absolute;left:4729;top:4138;width:2;height:159" coordorigin="4729,4138" coordsize="2,159">
              <v:shape style="position:absolute;left:4729;top:4138;width:2;height:159" coordorigin="4729,4138" coordsize="0,159" path="m4729,4138l4729,4296e" filled="false" stroked="true" strokeweight=".566743pt" strokecolor="#800000">
                <v:path arrowok="t"/>
              </v:shape>
            </v:group>
            <v:group style="position:absolute;left:4763;top:4172;width:2;height:91" coordorigin="4763,4172" coordsize="2,91">
              <v:shape style="position:absolute;left:4763;top:4172;width:2;height:91" coordorigin="4763,4172" coordsize="0,91" path="m4763,4172l4763,4262e" filled="false" stroked="true" strokeweight=".566743pt" strokecolor="#800000">
                <v:path arrowok="t"/>
              </v:shape>
            </v:group>
            <v:group style="position:absolute;left:4792;top:4217;width:12;height:2" coordorigin="4792,4217" coordsize="12,2">
              <v:shape style="position:absolute;left:4792;top:4217;width:12;height:2" coordorigin="4792,4217" coordsize="12,0" path="m4792,4217l4803,4217e" filled="false" stroked="true" strokeweight="1.127083pt" strokecolor="#800000">
                <v:path arrowok="t"/>
              </v:shape>
              <v:shape style="position:absolute;left:4831;top:4159;width:223;height:113" type="#_x0000_t75" stroked="false">
                <v:imagedata r:id="rId29" o:title=""/>
              </v:shape>
            </v:group>
            <v:group style="position:absolute;left:4582;top:4217;width:114;height:2" coordorigin="4582,4217" coordsize="114,2">
              <v:shape style="position:absolute;left:4582;top:4217;width:114;height:2" coordorigin="4582,4217" coordsize="114,0" path="m4582,4217l4695,4217e" filled="false" stroked="true" strokeweight=".563541pt" strokecolor="#800000">
                <v:path arrowok="t"/>
              </v:shape>
            </v:group>
            <v:group style="position:absolute;left:4469;top:4217;width:114;height:2" coordorigin="4469,4217" coordsize="114,2">
              <v:shape style="position:absolute;left:4469;top:4217;width:114;height:2" coordorigin="4469,4217" coordsize="114,0" path="m4469,4217l4582,4217e" filled="false" stroked="true" strokeweight=".563541pt" strokecolor="#000080">
                <v:path arrowok="t"/>
              </v:shape>
            </v:group>
            <v:group style="position:absolute;left:3109;top:2978;width:2;height:113" coordorigin="3109,2978" coordsize="2,113">
              <v:shape style="position:absolute;left:3109;top:2978;width:2;height:113" coordorigin="3109,2978" coordsize="0,113" path="m3109,3091l3109,2978e" filled="false" stroked="true" strokeweight=".566743pt" strokecolor="#000000">
                <v:path arrowok="t"/>
              </v:shape>
            </v:group>
            <v:group style="position:absolute;left:3109;top:3317;width:2;height:113" coordorigin="3109,3317" coordsize="2,113">
              <v:shape style="position:absolute;left:3109;top:3317;width:2;height:113" coordorigin="3109,3317" coordsize="0,113" path="m3109,3317l3109,3429e" filled="false" stroked="true" strokeweight=".566743pt" strokecolor="#000000">
                <v:path arrowok="t"/>
              </v:shape>
            </v:group>
            <v:group style="position:absolute;left:3064;top:3091;width:89;height:224" coordorigin="3064,3091" coordsize="89,224">
              <v:shape style="position:absolute;left:3064;top:3091;width:89;height:224" coordorigin="3064,3091" coordsize="89,224" path="m3064,3315l3153,3315,3153,3091,3064,3091,3064,3315xe" filled="false" stroked="true" strokeweight=".566307pt" strokecolor="#0000ff">
                <v:path arrowok="t"/>
              </v:shape>
              <v:shape style="position:absolute;left:3154;top:3201;width:202;height:113" type="#_x0000_t75" stroked="false">
                <v:imagedata r:id="rId63" o:title=""/>
              </v:shape>
              <v:shape style="position:absolute;left:3154;top:3088;width:121;height:113" type="#_x0000_t75" stroked="false">
                <v:imagedata r:id="rId64" o:title=""/>
              </v:shape>
            </v:group>
            <v:group style="position:absolute;left:3109;top:3429;width:568;height:452" coordorigin="3109,3429" coordsize="568,452">
              <v:shape style="position:absolute;left:3109;top:3429;width:568;height:452" coordorigin="3109,3429" coordsize="568,452" path="m3677,3880l3109,3880,3109,3429e" filled="false" stroked="true" strokeweight=".564783pt" strokecolor="#000080">
                <v:path arrowok="t"/>
              </v:shape>
            </v:group>
            <v:group style="position:absolute;left:3790;top:1738;width:2;height:113" coordorigin="3790,1738" coordsize="2,113">
              <v:shape style="position:absolute;left:3790;top:1738;width:2;height:113" coordorigin="3790,1738" coordsize="0,113" path="m3790,1851l3790,1738e" filled="false" stroked="true" strokeweight=".566743pt" strokecolor="#000000">
                <v:path arrowok="t"/>
              </v:shape>
            </v:group>
            <v:group style="position:absolute;left:3790;top:2076;width:2;height:113" coordorigin="3790,2076" coordsize="2,113">
              <v:shape style="position:absolute;left:3790;top:2076;width:2;height:113" coordorigin="3790,2076" coordsize="0,113" path="m3790,2076l3790,2189e" filled="false" stroked="true" strokeweight=".566743pt" strokecolor="#000000">
                <v:path arrowok="t"/>
              </v:shape>
            </v:group>
            <v:group style="position:absolute;left:3745;top:1851;width:89;height:224" coordorigin="3745,1851" coordsize="89,224">
              <v:shape style="position:absolute;left:3745;top:1851;width:89;height:224" coordorigin="3745,1851" coordsize="89,224" path="m3745,2074l3833,2074,3833,1851,3745,1851,3745,2074xe" filled="false" stroked="true" strokeweight=".566307pt" strokecolor="#0000ff">
                <v:path arrowok="t"/>
              </v:shape>
              <v:shape style="position:absolute;left:3834;top:1962;width:202;height:113" type="#_x0000_t75" stroked="false">
                <v:imagedata r:id="rId63" o:title=""/>
              </v:shape>
              <v:shape style="position:absolute;left:3834;top:1849;width:121;height:113" type="#_x0000_t75" stroked="false">
                <v:imagedata r:id="rId65" o:title=""/>
              </v:shape>
            </v:group>
            <v:group style="position:absolute;left:3790;top:2189;width:2;height:226" coordorigin="3790,2189" coordsize="2,226">
              <v:shape style="position:absolute;left:3790;top:2189;width:2;height:226" coordorigin="3790,2189" coordsize="0,226" path="m3790,2189l3790,2414e" filled="false" stroked="true" strokeweight=".566743pt" strokecolor="#000080">
                <v:path arrowok="t"/>
              </v:shape>
              <v:shape style="position:absolute;left:3496;top:1849;width:132;height:120" type="#_x0000_t75" stroked="false">
                <v:imagedata r:id="rId66" o:title=""/>
              </v:shape>
            </v:group>
            <v:group style="position:absolute;left:3563;top:1963;width:2;height:113" coordorigin="3563,1963" coordsize="2,113">
              <v:shape style="position:absolute;left:3563;top:1963;width:2;height:113" coordorigin="3563,1963" coordsize="0,113" path="m3563,2076l3563,1963e" filled="false" stroked="true" strokeweight=".566743pt" strokecolor="#800000">
                <v:path arrowok="t"/>
              </v:shape>
            </v:group>
            <v:group style="position:absolute;left:3563;top:2076;width:2;height:339" coordorigin="3563,2076" coordsize="2,339">
              <v:shape style="position:absolute;left:3563;top:2076;width:2;height:339" coordorigin="3563,2076" coordsize="0,339" path="m3563,2076l3563,2414e" filled="false" stroked="true" strokeweight=".566743pt" strokecolor="#000080">
                <v:path arrowok="t"/>
              </v:shape>
            </v:group>
            <v:group style="position:absolute;left:3109;top:2301;width:681;height:677" coordorigin="3109,2301" coordsize="681,677">
              <v:shape style="position:absolute;left:3109;top:2301;width:681;height:677" coordorigin="3109,2301" coordsize="681,677" path="m3109,2978l3109,2301,3790,2301e" filled="false" stroked="true" strokeweight=".565134pt" strokecolor="#000080">
                <v:path arrowok="t"/>
              </v:shape>
            </v:group>
            <v:group style="position:absolute;left:3767;top:2279;width:44;height:44" coordorigin="3767,2279" coordsize="44,44">
              <v:shape style="position:absolute;left:3767;top:2279;width:44;height:44" coordorigin="3767,2279" coordsize="44,44" path="m3801,2279l3777,2279,3767,2288,3767,2313,3777,2322,3801,2322,3811,2313,3811,2288,3801,2279xe" filled="true" fillcolor="#000080" stroked="false">
                <v:path arrowok="t"/>
                <v:fill type="solid"/>
              </v:shape>
            </v:group>
            <v:group style="position:absolute;left:3767;top:2279;width:44;height:44" coordorigin="3767,2279" coordsize="44,44">
              <v:shape style="position:absolute;left:3767;top:2279;width:44;height:44" coordorigin="3767,2279" coordsize="44,44" path="m3767,2300l3767,2313,3777,2322,3788,2322,3801,2322,3811,2313,3811,2300,3811,2288,3801,2279,3788,2279,3777,2279,3767,2288,3767,2300xe" filled="false" stroked="true" strokeweight=".109889pt" strokecolor="#000080">
                <v:path arrowok="t"/>
              </v:shape>
            </v:group>
            <v:group style="position:absolute;left:3677;top:1625;width:2;height:114" coordorigin="3677,1625" coordsize="2,114">
              <v:shape style="position:absolute;left:3677;top:1625;width:2;height:114" coordorigin="3677,1625" coordsize="0,114" path="m3677,1625l3677,1738e" filled="false" stroked="true" strokeweight=".566743pt" strokecolor="#000000">
                <v:path arrowok="t"/>
              </v:shape>
            </v:group>
            <v:group style="position:absolute;left:3654;top:1715;width:44;height:44" coordorigin="3654,1715" coordsize="44,44">
              <v:shape style="position:absolute;left:3654;top:1715;width:44;height:44" coordorigin="3654,1715" coordsize="44,44" path="m3688,1715l3663,1715,3654,1725,3654,1749,3663,1759,3688,1759,3697,1749,3697,1725,3688,1715xe" filled="true" fillcolor="#000080" stroked="false">
                <v:path arrowok="t"/>
                <v:fill type="solid"/>
              </v:shape>
            </v:group>
            <v:group style="position:absolute;left:3654;top:1715;width:44;height:44" coordorigin="3654,1715" coordsize="44,44">
              <v:shape style="position:absolute;left:3654;top:1715;width:44;height:44" coordorigin="3654,1715" coordsize="44,44" path="m3654,1736l3654,1749,3663,1759,3675,1759,3688,1759,3697,1749,3697,1736,3697,1725,3688,1715,3675,1715,3663,1715,3654,1725,3654,1736xe" filled="false" stroked="true" strokeweight=".109887pt" strokecolor="#000080">
                <v:path arrowok="t"/>
              </v:shape>
            </v:group>
            <v:group style="position:absolute;left:3631;top:1399;width:89;height:224" coordorigin="3631,1399" coordsize="89,224">
              <v:shape style="position:absolute;left:3631;top:1399;width:89;height:224" coordorigin="3631,1399" coordsize="89,224" path="m3631,1623l3720,1623,3720,1399,3631,1399,3631,1623xe" filled="false" stroked="true" strokeweight=".566307pt" strokecolor="#0000ff">
                <v:path arrowok="t"/>
              </v:shape>
              <v:shape style="position:absolute;left:3721;top:1511;width:155;height:113" type="#_x0000_t75" stroked="false">
                <v:imagedata r:id="rId67" o:title=""/>
              </v:shape>
              <v:shape style="position:absolute;left:3721;top:1398;width:121;height:113" type="#_x0000_t75" stroked="false">
                <v:imagedata r:id="rId68" o:title=""/>
              </v:shape>
            </v:group>
            <v:group style="position:absolute;left:3654;top:1715;width:44;height:44" coordorigin="3654,1715" coordsize="44,44">
              <v:shape style="position:absolute;left:3654;top:1715;width:44;height:44" coordorigin="3654,1715" coordsize="44,44" path="m3688,1715l3663,1715,3654,1725,3654,1749,3663,1759,3688,1759,3697,1749,3697,1725,3688,1715xe" filled="true" fillcolor="#000080" stroked="false">
                <v:path arrowok="t"/>
                <v:fill type="solid"/>
              </v:shape>
            </v:group>
            <v:group style="position:absolute;left:3654;top:1715;width:44;height:44" coordorigin="3654,1715" coordsize="44,44">
              <v:shape style="position:absolute;left:3654;top:1715;width:44;height:44" coordorigin="3654,1715" coordsize="44,44" path="m3654,1736l3654,1749,3663,1759,3675,1759,3688,1759,3697,1749,3697,1736,3697,1725,3688,1715,3675,1715,3663,1715,3654,1725,3654,1736xe" filled="false" stroked="true" strokeweight=".109887pt" strokecolor="#000080">
                <v:path arrowok="t"/>
              </v:shape>
            </v:group>
            <v:group style="position:absolute;left:3677;top:948;width:2;height:339" coordorigin="3677,948" coordsize="2,339">
              <v:shape style="position:absolute;left:3677;top:948;width:2;height:339" coordorigin="3677,948" coordsize="0,339" path="m3677,948l3677,1287e" filled="false" stroked="true" strokeweight=".566743pt" strokecolor="#000080">
                <v:path arrowok="t"/>
              </v:shape>
            </v:group>
            <v:group style="position:absolute;left:3654;top:926;width:44;height:44" coordorigin="3654,926" coordsize="44,44">
              <v:shape style="position:absolute;left:3654;top:926;width:44;height:44" coordorigin="3654,926" coordsize="44,44" path="m3688,926l3663,926,3654,935,3654,959,3663,969,3688,969,3697,959,3697,935,3688,926xe" filled="true" fillcolor="#000080" stroked="false">
                <v:path arrowok="t"/>
                <v:fill type="solid"/>
              </v:shape>
            </v:group>
            <v:group style="position:absolute;left:3654;top:926;width:44;height:44" coordorigin="3654,926" coordsize="44,44">
              <v:shape style="position:absolute;left:3654;top:926;width:44;height:44" coordorigin="3654,926" coordsize="44,44" path="m3654,946l3654,959,3663,969,3675,969,3688,969,3697,959,3697,946,3697,935,3688,926,3675,926,3663,926,3654,935,3654,946xe" filled="false" stroked="true" strokeweight=".109887pt" strokecolor="#000080">
                <v:path arrowok="t"/>
              </v:shape>
            </v:group>
            <v:group style="position:absolute;left:6169;top:1851;width:792;height:563" coordorigin="6169,1851" coordsize="792,563">
              <v:shape style="position:absolute;left:6169;top:1851;width:792;height:563" coordorigin="6169,1851" coordsize="792,563" path="m6169,2413l6961,2413,6961,1851,6169,1851,6169,2413xe" filled="true" fillcolor="#ffff99" stroked="false">
                <v:path arrowok="t"/>
                <v:fill type="solid"/>
              </v:shape>
            </v:group>
            <v:group style="position:absolute;left:6169;top:1851;width:792;height:563" coordorigin="6169,1851" coordsize="792,563">
              <v:shape style="position:absolute;left:6169;top:1851;width:792;height:563" coordorigin="6169,1851" coordsize="792,563" path="m6169,2413l6961,2413,6961,1851,6169,1851,6169,2413xe" filled="false" stroked="true" strokeweight=".109786pt" strokecolor="#cc6600">
                <v:path arrowok="t"/>
              </v:shape>
            </v:group>
            <v:group style="position:absolute;left:5829;top:1963;width:341;height:2" coordorigin="5829,1963" coordsize="341,2">
              <v:shape style="position:absolute;left:5829;top:1963;width:341;height:2" coordorigin="5829,1963" coordsize="341,0" path="m6169,1963l5829,1963e" filled="false" stroked="true" strokeweight=".563541pt" strokecolor="#000000">
                <v:path arrowok="t"/>
              </v:shape>
            </v:group>
            <v:group style="position:absolute;left:6248;top:1907;width:72;height:2" coordorigin="6248,1907" coordsize="72,2">
              <v:shape style="position:absolute;left:6248;top:1907;width:72;height:2" coordorigin="6248,1907" coordsize="72,0" path="m6320,1907l6248,1907e" filled="false" stroked="true" strokeweight=".563541pt" strokecolor="#000000">
                <v:path arrowok="t"/>
              </v:shape>
            </v:group>
            <v:group style="position:absolute;left:5829;top:2076;width:341;height:2" coordorigin="5829,2076" coordsize="341,2">
              <v:shape style="position:absolute;left:5829;top:2076;width:341;height:2" coordorigin="5829,2076" coordsize="341,0" path="m6169,2076l5829,2076e" filled="false" stroked="true" strokeweight=".563541pt" strokecolor="#000000">
                <v:path arrowok="t"/>
              </v:shape>
              <v:shape style="position:absolute;left:6248;top:1905;width:76;height:225" type="#_x0000_t75" stroked="false">
                <v:imagedata r:id="rId69" o:title=""/>
              </v:shape>
            </v:group>
            <v:group style="position:absolute;left:5829;top:2189;width:341;height:2" coordorigin="5829,2189" coordsize="341,2">
              <v:shape style="position:absolute;left:5829;top:2189;width:341;height:2" coordorigin="5829,2189" coordsize="341,0" path="m6169,2189l5829,2189e" filled="false" stroked="true" strokeweight=".563541pt" strokecolor="#000000">
                <v:path arrowok="t"/>
              </v:shape>
            </v:group>
            <v:group style="position:absolute;left:5829;top:2301;width:341;height:2" coordorigin="5829,2301" coordsize="341,2">
              <v:shape style="position:absolute;left:5829;top:2301;width:341;height:2" coordorigin="5829,2301" coordsize="341,0" path="m6169,2301l5829,2301e" filled="false" stroked="true" strokeweight=".563541pt" strokecolor="#000000">
                <v:path arrowok="t"/>
              </v:shape>
              <v:shape style="position:absolute;left:6248;top:2131;width:297;height:225" type="#_x0000_t75" stroked="false">
                <v:imagedata r:id="rId70" o:title=""/>
              </v:shape>
              <v:shape style="position:absolute;left:6027;top:1849;width:53;height:451" type="#_x0000_t75" stroked="false">
                <v:imagedata r:id="rId71" o:title=""/>
              </v:shape>
            </v:group>
            <v:group style="position:absolute;left:5806;top:2279;width:44;height:44" coordorigin="5806,2279" coordsize="44,44">
              <v:shape style="position:absolute;left:5806;top:2279;width:44;height:44" coordorigin="5806,2279" coordsize="44,44" path="m5840,2279l5816,2279,5806,2288,5806,2313,5816,2322,5840,2322,5850,2313,5850,2288,5840,2279xe" filled="true" fillcolor="#000080" stroked="false">
                <v:path arrowok="t"/>
                <v:fill type="solid"/>
              </v:shape>
            </v:group>
            <v:group style="position:absolute;left:5806;top:2279;width:44;height:44" coordorigin="5806,2279" coordsize="44,44">
              <v:shape style="position:absolute;left:5806;top:2279;width:44;height:44" coordorigin="5806,2279" coordsize="44,44" path="m5806,2300l5806,2313,5816,2322,5827,2322,5840,2322,5850,2313,5850,2300,5850,2288,5840,2279,5827,2279,5816,2279,5806,2288,5806,2300xe" filled="false" stroked="true" strokeweight=".109889pt" strokecolor="#000080">
                <v:path arrowok="t"/>
              </v:shape>
            </v:group>
            <v:group style="position:absolute;left:6963;top:2301;width:341;height:2" coordorigin="6963,2301" coordsize="341,2">
              <v:shape style="position:absolute;left:6963;top:2301;width:341;height:2" coordorigin="6963,2301" coordsize="341,0" path="m6963,2301l7303,2301e" filled="false" stroked="true" strokeweight=".563541pt" strokecolor="#000000">
                <v:path arrowok="t"/>
              </v:shape>
              <v:shape style="position:absolute;left:6784;top:2243;width:100;height:113" type="#_x0000_t75" stroked="false">
                <v:imagedata r:id="rId17" o:title=""/>
              </v:shape>
              <v:shape style="position:absolute;left:7052;top:2187;width:53;height:113" type="#_x0000_t75" stroked="false">
                <v:imagedata r:id="rId72" o:title=""/>
              </v:shape>
            </v:group>
            <v:group style="position:absolute;left:6963;top:2189;width:341;height:2" coordorigin="6963,2189" coordsize="341,2">
              <v:shape style="position:absolute;left:6963;top:2189;width:341;height:2" coordorigin="6963,2189" coordsize="341,0" path="m6963,2189l7303,2189e" filled="false" stroked="true" strokeweight=".563541pt" strokecolor="#000000">
                <v:path arrowok="t"/>
              </v:shape>
              <v:shape style="position:absolute;left:6740;top:2131;width:144;height:113" type="#_x0000_t75" stroked="false">
                <v:imagedata r:id="rId73" o:title=""/>
              </v:shape>
              <v:shape style="position:absolute;left:7052;top:2074;width:53;height:113" type="#_x0000_t75" stroked="false">
                <v:imagedata r:id="rId74" o:title=""/>
              </v:shape>
            </v:group>
            <v:group style="position:absolute;left:6963;top:2076;width:341;height:2" coordorigin="6963,2076" coordsize="341,2">
              <v:shape style="position:absolute;left:6963;top:2076;width:341;height:2" coordorigin="6963,2076" coordsize="341,0" path="m6963,2076l7303,2076e" filled="false" stroked="true" strokeweight=".563541pt" strokecolor="#000000">
                <v:path arrowok="t"/>
              </v:shape>
              <v:shape style="position:absolute;left:6717;top:2018;width:166;height:113" type="#_x0000_t75" stroked="false">
                <v:imagedata r:id="rId8" o:title=""/>
              </v:shape>
              <v:shape style="position:absolute;left:7052;top:1962;width:53;height:113" type="#_x0000_t75" stroked="false">
                <v:imagedata r:id="rId75" o:title=""/>
              </v:shape>
            </v:group>
            <v:group style="position:absolute;left:6963;top:1963;width:341;height:2" coordorigin="6963,1963" coordsize="341,2">
              <v:shape style="position:absolute;left:6963;top:1963;width:341;height:2" coordorigin="6963,1963" coordsize="341,0" path="m6963,1963l7303,1963e" filled="false" stroked="true" strokeweight=".563541pt" strokecolor="#000000">
                <v:path arrowok="t"/>
              </v:shape>
              <v:shape style="position:absolute;left:6751;top:1905;width:132;height:113" type="#_x0000_t75" stroked="false">
                <v:imagedata r:id="rId15" o:title=""/>
              </v:shape>
              <v:shape style="position:absolute;left:7052;top:1849;width:53;height:113" type="#_x0000_t75" stroked="false">
                <v:imagedata r:id="rId76" o:title=""/>
              </v:shape>
              <v:shape style="position:absolute;left:6168;top:1736;width:127;height:113" type="#_x0000_t75" stroked="false">
                <v:imagedata r:id="rId77" o:title=""/>
              </v:shape>
              <v:shape style="position:absolute;left:6168;top:2412;width:353;height:113" type="#_x0000_t75" stroked="false">
                <v:imagedata r:id="rId78" o:title=""/>
              </v:shape>
            </v:group>
            <v:group style="position:absolute;left:5806;top:2279;width:44;height:44" coordorigin="5806,2279" coordsize="44,44">
              <v:shape style="position:absolute;left:5806;top:2279;width:44;height:44" coordorigin="5806,2279" coordsize="44,44" path="m5840,2279l5816,2279,5806,2288,5806,2313,5816,2322,5840,2322,5850,2313,5850,2288,5840,2279xe" filled="true" fillcolor="#000080" stroked="false">
                <v:path arrowok="t"/>
                <v:fill type="solid"/>
              </v:shape>
            </v:group>
            <v:group style="position:absolute;left:5806;top:2279;width:44;height:44" coordorigin="5806,2279" coordsize="44,44">
              <v:shape style="position:absolute;left:5806;top:2279;width:44;height:44" coordorigin="5806,2279" coordsize="44,44" path="m5806,2300l5806,2313,5816,2322,5827,2322,5840,2322,5850,2313,5850,2300,5850,2288,5840,2279,5827,2279,5816,2279,5806,2288,5806,2300xe" filled="false" stroked="true" strokeweight=".109889pt" strokecolor="#000080">
                <v:path arrowok="t"/>
              </v:shape>
              <v:shape style="position:absolute;left:7411;top:1901;width:159;height:124" type="#_x0000_t75" stroked="false">
                <v:imagedata r:id="rId79" o:title=""/>
              </v:shape>
            </v:group>
            <v:group style="position:absolute;left:7303;top:1963;width:114;height:2" coordorigin="7303,1963" coordsize="114,2">
              <v:shape style="position:absolute;left:7303;top:1963;width:114;height:2" coordorigin="7303,1963" coordsize="114,0" path="m7303,1963l7416,1963e" filled="false" stroked="true" strokeweight=".563541pt" strokecolor="#800000">
                <v:path arrowok="t"/>
              </v:shape>
              <v:shape style="position:absolute;left:7411;top:2239;width:127;height:124" type="#_x0000_t75" stroked="false">
                <v:imagedata r:id="rId80" o:title=""/>
              </v:shape>
            </v:group>
            <v:group style="position:absolute;left:7303;top:2301;width:114;height:2" coordorigin="7303,2301" coordsize="114,2">
              <v:shape style="position:absolute;left:7303;top:2301;width:114;height:2" coordorigin="7303,2301" coordsize="114,0" path="m7303,2301l7416,2301e" filled="false" stroked="true" strokeweight=".563541pt" strokecolor="#800000">
                <v:path arrowok="t"/>
              </v:shape>
            </v:group>
            <v:group style="position:absolute;left:5829;top:2189;width:2;height:339" coordorigin="5829,2189" coordsize="2,339">
              <v:shape style="position:absolute;left:5829;top:2189;width:2;height:339" coordorigin="5829,2189" coordsize="0,339" path="m5829,2189l5829,2527e" filled="false" stroked="true" strokeweight=".566743pt" strokecolor="#000080">
                <v:path arrowok="t"/>
              </v:shape>
            </v:group>
            <v:group style="position:absolute;left:5829;top:3091;width:2;height:113" coordorigin="5829,3091" coordsize="2,113">
              <v:shape style="position:absolute;left:5829;top:3091;width:2;height:113" coordorigin="5829,3091" coordsize="0,113" path="m5829,3091l5829,3204e" filled="false" stroked="true" strokeweight=".566743pt" strokecolor="#000000">
                <v:path arrowok="t"/>
              </v:shape>
            </v:group>
            <v:group style="position:absolute;left:5829;top:2527;width:2;height:113" coordorigin="5829,2527" coordsize="2,113">
              <v:shape style="position:absolute;left:5829;top:2527;width:2;height:113" coordorigin="5829,2527" coordsize="0,113" path="m5829,2640l5829,2527e" filled="false" stroked="true" strokeweight=".566743pt" strokecolor="#000000">
                <v:path arrowok="t"/>
              </v:shape>
            </v:group>
            <v:group style="position:absolute;left:5772;top:3033;width:55;height:57" coordorigin="5772,3033" coordsize="55,57">
              <v:shape style="position:absolute;left:5772;top:3033;width:55;height:57" coordorigin="5772,3033" coordsize="55,57" path="m5772,3033l5777,3055,5788,3073,5806,3085,5827,3089,5827,3087e" filled="false" stroked="true" strokeweight=".565188pt" strokecolor="#0000ff">
                <v:path arrowok="t"/>
              </v:shape>
            </v:group>
            <v:group style="position:absolute;left:5770;top:2978;width:57;height:55" coordorigin="5770,2978" coordsize="57,55">
              <v:shape style="position:absolute;left:5770;top:2978;width:57;height:55" coordorigin="5770,2978" coordsize="57,55" path="m5827,2978l5806,2983,5788,2994,5777,3012,5772,3033,5770,3033,5772,3033e" filled="false" stroked="true" strokeweight=".565079pt" strokecolor="#0000ff">
                <v:path arrowok="t"/>
              </v:shape>
            </v:group>
            <v:group style="position:absolute;left:5772;top:2920;width:55;height:57" coordorigin="5772,2920" coordsize="55,57">
              <v:shape style="position:absolute;left:5772;top:2920;width:55;height:57" coordorigin="5772,2920" coordsize="55,57" path="m5772,2920l5777,2942,5788,2960,5806,2972,5827,2977,5827,2975e" filled="false" stroked="true" strokeweight=".565198pt" strokecolor="#0000ff">
                <v:path arrowok="t"/>
              </v:shape>
            </v:group>
            <v:group style="position:absolute;left:5770;top:2865;width:57;height:55" coordorigin="5770,2865" coordsize="57,55">
              <v:shape style="position:absolute;left:5770;top:2865;width:57;height:55" coordorigin="5770,2865" coordsize="57,55" path="m5827,2865l5806,2870,5788,2881,5777,2899,5772,2920,5770,2920,5772,2920e" filled="false" stroked="true" strokeweight=".56508pt" strokecolor="#0000ff">
                <v:path arrowok="t"/>
              </v:shape>
              <v:shape style="position:absolute;left:5767;top:2801;width:353;height:174" type="#_x0000_t75" stroked="false">
                <v:imagedata r:id="rId81" o:title=""/>
              </v:shape>
              <v:shape style="position:absolute;left:5765;top:2634;width:213;height:178" type="#_x0000_t75" stroked="false">
                <v:imagedata r:id="rId82" o:title=""/>
              </v:shape>
              <v:shape style="position:absolute;left:5862;top:2750;width:348;height:113" type="#_x0000_t75" stroked="false">
                <v:imagedata r:id="rId83" o:title=""/>
              </v:shape>
            </v:group>
            <v:group style="position:absolute;left:5716;top:3317;width:227;height:2" coordorigin="5716,3317" coordsize="227,2">
              <v:shape style="position:absolute;left:5716;top:3317;width:227;height:2" coordorigin="5716,3317" coordsize="227,0" path="m5716,3317l5942,3317e" filled="false" stroked="true" strokeweight=".563541pt" strokecolor="#800000">
                <v:path arrowok="t"/>
              </v:shape>
            </v:group>
            <v:group style="position:absolute;left:5750;top:3350;width:159;height:2" coordorigin="5750,3350" coordsize="159,2">
              <v:shape style="position:absolute;left:5750;top:3350;width:159;height:2" coordorigin="5750,3350" coordsize="159,0" path="m5750,3350l5908,3350e" filled="false" stroked="true" strokeweight=".563541pt" strokecolor="#800000">
                <v:path arrowok="t"/>
              </v:shape>
            </v:group>
            <v:group style="position:absolute;left:5784;top:3384;width:91;height:2" coordorigin="5784,3384" coordsize="91,2">
              <v:shape style="position:absolute;left:5784;top:3384;width:91;height:2" coordorigin="5784,3384" coordsize="91,0" path="m5784,3384l5874,3384e" filled="false" stroked="true" strokeweight=".563541pt" strokecolor="#800000">
                <v:path arrowok="t"/>
              </v:shape>
            </v:group>
            <v:group style="position:absolute;left:5818;top:3418;width:23;height:2" coordorigin="5818,3418" coordsize="23,2">
              <v:shape style="position:absolute;left:5818;top:3418;width:23;height:2" coordorigin="5818,3418" coordsize="23,0" path="m5818,3418l5840,3418e" filled="false" stroked="true" strokeweight=".563541pt" strokecolor="#800000">
                <v:path arrowok="t"/>
              </v:shape>
              <v:shape style="position:absolute;left:5718;top:3427;width:223;height:113" type="#_x0000_t75" stroked="false">
                <v:imagedata r:id="rId29" o:title=""/>
              </v:shape>
            </v:group>
            <v:group style="position:absolute;left:5829;top:3204;width:2;height:113" coordorigin="5829,3204" coordsize="2,113">
              <v:shape style="position:absolute;left:5829;top:3204;width:2;height:113" coordorigin="5829,3204" coordsize="0,113" path="m5829,3204l5829,3317e" filled="false" stroked="true" strokeweight=".566743pt" strokecolor="#800000">
                <v:path arrowok="t"/>
              </v:shape>
            </v:group>
            <v:group style="position:absolute;left:5262;top:2076;width:2;height:226" coordorigin="5262,2076" coordsize="2,226">
              <v:shape style="position:absolute;left:5262;top:2076;width:2;height:226" coordorigin="5262,2076" coordsize="0,226" path="m5262,2301l5262,2076e" filled="false" stroked="true" strokeweight=".566743pt" strokecolor="#000000">
                <v:path arrowok="t"/>
              </v:shape>
            </v:group>
            <v:group style="position:absolute;left:5262;top:2414;width:2;height:226" coordorigin="5262,2414" coordsize="2,226">
              <v:shape style="position:absolute;left:5262;top:2414;width:2;height:226" coordorigin="5262,2414" coordsize="0,226" path="m5262,2414l5262,2640e" filled="false" stroked="true" strokeweight=".566743pt" strokecolor="#000000">
                <v:path arrowok="t"/>
              </v:shape>
            </v:group>
            <v:group style="position:absolute;left:5149;top:2301;width:227;height:114" coordorigin="5149,2301" coordsize="227,114">
              <v:shape style="position:absolute;left:5149;top:2301;width:227;height:114" coordorigin="5149,2301" coordsize="227,114" path="m5375,2301l5149,2301,5262,2414,5375,2301xe" filled="true" fillcolor="#0000ff" stroked="false">
                <v:path arrowok="t"/>
                <v:fill type="solid"/>
              </v:shape>
            </v:group>
            <v:group style="position:absolute;left:5149;top:2301;width:227;height:114" coordorigin="5149,2301" coordsize="227,114">
              <v:shape style="position:absolute;left:5149;top:2301;width:227;height:114" coordorigin="5149,2301" coordsize="227,114" path="m5149,2301l5262,2414,5375,2301,5149,2301xe" filled="false" stroked="true" strokeweight=".564179pt" strokecolor="#0000ff">
                <v:path arrowok="t"/>
              </v:shape>
            </v:group>
            <v:group style="position:absolute;left:5149;top:2414;width:227;height:2" coordorigin="5149,2414" coordsize="227,2">
              <v:shape style="position:absolute;left:5149;top:2414;width:227;height:2" coordorigin="5149,2414" coordsize="227,0" path="m5375,2414l5149,2414e" filled="false" stroked="true" strokeweight=".563541pt" strokecolor="#0000ff">
                <v:path arrowok="t"/>
              </v:shape>
              <v:shape style="position:absolute;left:5387;top:2288;width:127;height:113" type="#_x0000_t75" stroked="false">
                <v:imagedata r:id="rId84" o:title=""/>
              </v:shape>
              <v:shape style="position:absolute;left:5387;top:2401;width:606;height:113" type="#_x0000_t75" stroked="false">
                <v:imagedata r:id="rId85" o:title=""/>
              </v:shape>
            </v:group>
            <v:group style="position:absolute;left:5262;top:2640;width:2;height:113" coordorigin="5262,2640" coordsize="2,113">
              <v:shape style="position:absolute;left:5262;top:2640;width:2;height:113" coordorigin="5262,2640" coordsize="0,113" path="m5262,2753l5262,2640e" filled="false" stroked="true" strokeweight=".566743pt" strokecolor="#000000">
                <v:path arrowok="t"/>
              </v:shape>
            </v:group>
            <v:group style="position:absolute;left:5262;top:3091;width:2;height:113" coordorigin="5262,3091" coordsize="2,113">
              <v:shape style="position:absolute;left:5262;top:3091;width:2;height:113" coordorigin="5262,3091" coordsize="0,113" path="m5262,3204l5262,3091e" filled="false" stroked="true" strokeweight=".566743pt" strokecolor="#000000">
                <v:path arrowok="t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73,3069l5249,3069,5239,3078,5239,3102,5249,3112,5273,3112,5283,3102,5283,3078,5273,3069xe" filled="true" fillcolor="#000080" stroked="false">
                <v:path arrowok="t"/>
                <v:fill type="solid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39,3089l5239,3102,5249,3112,5260,3112,5273,3112,5283,3102,5283,3089,5283,3078,5273,3069,5260,3069,5249,3069,5239,3078,5239,3089xe" filled="false" stroked="true" strokeweight=".109887pt" strokecolor="#000080">
                <v:path arrowok="t"/>
              </v:shape>
            </v:group>
            <v:group style="position:absolute;left:5262;top:3429;width:2;height:113" coordorigin="5262,3429" coordsize="2,113">
              <v:shape style="position:absolute;left:5262;top:3429;width:2;height:113" coordorigin="5262,3429" coordsize="0,113" path="m5262,3429l5262,3542e" filled="false" stroked="true" strokeweight=".566743pt" strokecolor="#000000">
                <v:path arrowok="t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73,3519l5249,3519,5239,3529,5239,3553,5249,3563,5273,3563,5283,3553,5283,3529,5273,3519xe" filled="true" fillcolor="#000080" stroked="false">
                <v:path arrowok="t"/>
                <v:fill type="solid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39,3540l5239,3553,5249,3563,5260,3563,5273,3563,5283,3553,5283,3540,5283,3529,5273,3519,5260,3519,5249,3519,5239,3529,5239,3540xe" filled="false" stroked="true" strokeweight=".10989pt" strokecolor="#000080">
                <v:path arrowok="t"/>
              </v:shape>
            </v:group>
            <v:group style="position:absolute;left:5217;top:3204;width:89;height:224" coordorigin="5217,3204" coordsize="89,224">
              <v:shape style="position:absolute;left:5217;top:3204;width:89;height:224" coordorigin="5217,3204" coordsize="89,224" path="m5217,3427l5305,3427,5305,3204,5217,3204,5217,3427xe" filled="false" stroked="true" strokeweight=".566307pt" strokecolor="#0000ff">
                <v:path arrowok="t"/>
              </v:shape>
              <v:shape style="position:absolute;left:5307;top:3314;width:219;height:113" type="#_x0000_t75" stroked="false">
                <v:imagedata r:id="rId86" o:title=""/>
              </v:shape>
              <v:shape style="position:absolute;left:5307;top:3201;width:121;height:113" type="#_x0000_t75" stroked="false">
                <v:imagedata r:id="rId87" o:title="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73,3069l5249,3069,5239,3078,5239,3102,5249,3112,5273,3112,5283,3102,5283,3078,5273,3069xe" filled="true" fillcolor="#000080" stroked="false">
                <v:path arrowok="t"/>
                <v:fill type="solid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39,3089l5239,3102,5249,3112,5260,3112,5273,3112,5283,3102,5283,3089,5283,3078,5273,3069,5260,3069,5249,3069,5239,3078,5239,3089xe" filled="false" stroked="true" strokeweight=".109887pt" strokecolor="#000080">
                <v:path arrowok="t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73,3519l5249,3519,5239,3529,5239,3553,5249,3563,5273,3563,5283,3553,5283,3529,5273,3519xe" filled="true" fillcolor="#000080" stroked="false">
                <v:path arrowok="t"/>
                <v:fill type="solid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39,3540l5239,3553,5249,3563,5260,3563,5273,3563,5283,3553,5283,3540,5283,3529,5273,3519,5260,3519,5249,3519,5239,3529,5239,3540xe" filled="false" stroked="true" strokeweight=".10989pt" strokecolor="#000080">
                <v:path arrowok="t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73,3069l5249,3069,5239,3078,5239,3102,5249,3112,5273,3112,5283,3102,5283,3078,5273,3069xe" filled="true" fillcolor="#000080" stroked="false">
                <v:path arrowok="t"/>
                <v:fill type="solid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39,3089l5239,3102,5249,3112,5260,3112,5273,3112,5283,3102,5283,3089,5283,3078,5273,3069,5260,3069,5249,3069,5239,3078,5239,3089xe" filled="false" stroked="true" strokeweight=".109887pt" strokecolor="#000080">
                <v:path arrowok="t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73,3519l5249,3519,5239,3529,5239,3553,5249,3563,5273,3563,5283,3553,5283,3529,5273,3519xe" filled="true" fillcolor="#000080" stroked="false">
                <v:path arrowok="t"/>
                <v:fill type="solid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39,3540l5239,3553,5249,3563,5260,3563,5273,3563,5283,3553,5283,3540,5283,3529,5273,3519,5260,3519,5249,3519,5239,3529,5239,3540xe" filled="false" stroked="true" strokeweight=".10989pt" strokecolor="#000080">
                <v:path arrowok="t"/>
              </v:shape>
            </v:group>
            <v:group style="position:absolute;left:4922;top:3429;width:2;height:113" coordorigin="4922,3429" coordsize="2,113">
              <v:shape style="position:absolute;left:4922;top:3429;width:2;height:113" coordorigin="4922,3429" coordsize="0,113" path="m4922,3429l4922,3542e" filled="false" stroked="true" strokeweight=".566743pt" strokecolor="#000000">
                <v:path arrowok="t"/>
              </v:shape>
            </v:group>
            <v:group style="position:absolute;left:4922;top:3204;width:2;height:113" coordorigin="4922,3204" coordsize="2,113">
              <v:shape style="position:absolute;left:4922;top:3204;width:2;height:113" coordorigin="4922,3204" coordsize="0,113" path="m4922,3317l4922,3204e" filled="false" stroked="true" strokeweight=".566743pt" strokecolor="#000000">
                <v:path arrowok="t"/>
              </v:shape>
            </v:group>
            <v:group style="position:absolute;left:4831;top:3350;width:182;height:2" coordorigin="4831,3350" coordsize="182,2">
              <v:shape style="position:absolute;left:4831;top:3350;width:182;height:2" coordorigin="4831,3350" coordsize="182,0" path="m4831,3350l5013,3350e" filled="false" stroked="true" strokeweight=".563541pt" strokecolor="#0000ff">
                <v:path arrowok="t"/>
              </v:shape>
            </v:group>
            <v:group style="position:absolute;left:4831;top:3395;width:182;height:2" coordorigin="4831,3395" coordsize="182,2">
              <v:shape style="position:absolute;left:4831;top:3395;width:182;height:2" coordorigin="4831,3395" coordsize="182,0" path="m5013,3395l4831,3395e" filled="false" stroked="true" strokeweight=".563541pt" strokecolor="#0000ff">
                <v:path arrowok="t"/>
              </v:shape>
            </v:group>
            <v:group style="position:absolute;left:4922;top:3395;width:2;height:34" coordorigin="4922,3395" coordsize="2,34">
              <v:shape style="position:absolute;left:4922;top:3395;width:2;height:34" coordorigin="4922,3395" coordsize="0,34" path="m4922,3429l4922,3395e" filled="false" stroked="true" strokeweight=".566743pt" strokecolor="#0000ff">
                <v:path arrowok="t"/>
              </v:shape>
            </v:group>
            <v:group style="position:absolute;left:4922;top:3317;width:2;height:34" coordorigin="4922,3317" coordsize="2,34">
              <v:shape style="position:absolute;left:4922;top:3317;width:2;height:34" coordorigin="4922,3317" coordsize="0,34" path="m4922,3317l4922,3350e" filled="false" stroked="true" strokeweight=".566743pt" strokecolor="#0000ff">
                <v:path arrowok="t"/>
              </v:shape>
              <v:shape style="position:absolute;left:4582;top:3314;width:206;height:113" type="#_x0000_t75" stroked="false">
                <v:imagedata r:id="rId88" o:title=""/>
              </v:shape>
              <v:shape style="position:absolute;left:5024;top:3303;width:121;height:113" type="#_x0000_t75" stroked="false">
                <v:imagedata r:id="rId89" o:title=""/>
              </v:shape>
            </v:group>
            <v:group style="position:absolute;left:5262;top:2978;width:2;height:113" coordorigin="5262,2978" coordsize="2,113">
              <v:shape style="position:absolute;left:5262;top:2978;width:2;height:113" coordorigin="5262,2978" coordsize="0,113" path="m5262,2978l5262,3091e" filled="false" stroked="true" strokeweight=".566743pt" strokecolor="#000000">
                <v:path arrowok="t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73,3069l5249,3069,5239,3078,5239,3102,5249,3112,5273,3112,5283,3102,5283,3078,5273,3069xe" filled="true" fillcolor="#000080" stroked="false">
                <v:path arrowok="t"/>
                <v:fill type="solid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39,3089l5239,3102,5249,3112,5260,3112,5273,3112,5283,3102,5283,3089,5283,3078,5273,3069,5260,3069,5249,3069,5239,3078,5239,3089xe" filled="false" stroked="true" strokeweight=".109887pt" strokecolor="#000080">
                <v:path arrowok="t"/>
              </v:shape>
            </v:group>
            <v:group style="position:absolute;left:5217;top:2753;width:89;height:224" coordorigin="5217,2753" coordsize="89,224">
              <v:shape style="position:absolute;left:5217;top:2753;width:89;height:224" coordorigin="5217,2753" coordsize="89,224" path="m5217,2977l5305,2977,5305,2753,5217,2753,5217,2977xe" filled="false" stroked="true" strokeweight=".566308pt" strokecolor="#0000ff">
                <v:path arrowok="t"/>
              </v:shape>
              <v:shape style="position:absolute;left:5307;top:2863;width:155;height:113" type="#_x0000_t75" stroked="false">
                <v:imagedata r:id="rId90" o:title=""/>
              </v:shape>
              <v:shape style="position:absolute;left:5307;top:2750;width:121;height:113" type="#_x0000_t75" stroked="false">
                <v:imagedata r:id="rId91" o:title="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73,3069l5249,3069,5239,3078,5239,3102,5249,3112,5273,3112,5283,3102,5283,3078,5273,3069xe" filled="true" fillcolor="#000080" stroked="false">
                <v:path arrowok="t"/>
                <v:fill type="solid"/>
              </v:shape>
            </v:group>
            <v:group style="position:absolute;left:5239;top:3069;width:44;height:44" coordorigin="5239,3069" coordsize="44,44">
              <v:shape style="position:absolute;left:5239;top:3069;width:44;height:44" coordorigin="5239,3069" coordsize="44,44" path="m5239,3089l5239,3102,5249,3112,5260,3112,5273,3112,5283,3102,5283,3089,5283,3078,5273,3069,5260,3069,5249,3069,5239,3078,5239,3089xe" filled="false" stroked="true" strokeweight=".109887pt" strokecolor="#000080">
                <v:path arrowok="t"/>
              </v:shape>
            </v:group>
            <v:group style="position:absolute;left:5149;top:3655;width:227;height:2" coordorigin="5149,3655" coordsize="227,2">
              <v:shape style="position:absolute;left:5149;top:3655;width:227;height:2" coordorigin="5149,3655" coordsize="227,0" path="m5149,3655l5375,3655e" filled="false" stroked="true" strokeweight=".563541pt" strokecolor="#800000">
                <v:path arrowok="t"/>
              </v:shape>
            </v:group>
            <v:group style="position:absolute;left:5183;top:3689;width:159;height:2" coordorigin="5183,3689" coordsize="159,2">
              <v:shape style="position:absolute;left:5183;top:3689;width:159;height:2" coordorigin="5183,3689" coordsize="159,0" path="m5183,3689l5341,3689e" filled="false" stroked="true" strokeweight=".563541pt" strokecolor="#800000">
                <v:path arrowok="t"/>
              </v:shape>
            </v:group>
            <v:group style="position:absolute;left:5217;top:3723;width:91;height:2" coordorigin="5217,3723" coordsize="91,2">
              <v:shape style="position:absolute;left:5217;top:3723;width:91;height:2" coordorigin="5217,3723" coordsize="91,0" path="m5217,3723l5307,3723e" filled="false" stroked="true" strokeweight=".563541pt" strokecolor="#800000">
                <v:path arrowok="t"/>
              </v:shape>
            </v:group>
            <v:group style="position:absolute;left:5251;top:3756;width:23;height:2" coordorigin="5251,3756" coordsize="23,2">
              <v:shape style="position:absolute;left:5251;top:3756;width:23;height:2" coordorigin="5251,3756" coordsize="23,0" path="m5251,3756l5273,3756e" filled="false" stroked="true" strokeweight=".563541pt" strokecolor="#800000">
                <v:path arrowok="t"/>
              </v:shape>
              <v:shape style="position:absolute;left:5151;top:3765;width:223;height:113" type="#_x0000_t75" stroked="false">
                <v:imagedata r:id="rId29" o:title=""/>
              </v:shape>
            </v:group>
            <v:group style="position:absolute;left:5262;top:3542;width:2;height:114" coordorigin="5262,3542" coordsize="2,114">
              <v:shape style="position:absolute;left:5262;top:3542;width:2;height:114" coordorigin="5262,3542" coordsize="0,114" path="m5262,3542l5262,3655e" filled="false" stroked="true" strokeweight=".566743pt" strokecolor="#800000">
                <v:path arrowok="t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73,3519l5249,3519,5239,3529,5239,3553,5249,3563,5273,3563,5283,3553,5283,3529,5273,3519xe" filled="true" fillcolor="#000080" stroked="false">
                <v:path arrowok="t"/>
                <v:fill type="solid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39,3540l5239,3553,5249,3563,5260,3563,5273,3563,5283,3553,5283,3540,5283,3529,5273,3519,5260,3519,5249,3519,5239,3529,5239,3540xe" filled="false" stroked="true" strokeweight=".10989pt" strokecolor="#000080">
                <v:path arrowok="t"/>
              </v:shape>
            </v:group>
            <v:group style="position:absolute;left:4922;top:3542;width:341;height:2" coordorigin="4922,3542" coordsize="341,2">
              <v:shape style="position:absolute;left:4922;top:3542;width:341;height:2" coordorigin="4922,3542" coordsize="341,0" path="m4922,3542l5262,3542e" filled="false" stroked="true" strokeweight=".563541pt" strokecolor="#000080">
                <v:path arrowok="t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73,3519l5249,3519,5239,3529,5239,3553,5249,3563,5273,3563,5283,3553,5283,3529,5273,3519xe" filled="true" fillcolor="#000080" stroked="false">
                <v:path arrowok="t"/>
                <v:fill type="solid"/>
              </v:shape>
            </v:group>
            <v:group style="position:absolute;left:5239;top:3519;width:44;height:44" coordorigin="5239,3519" coordsize="44,44">
              <v:shape style="position:absolute;left:5239;top:3519;width:44;height:44" coordorigin="5239,3519" coordsize="44,44" path="m5239,3540l5239,3553,5249,3563,5260,3563,5273,3563,5283,3553,5283,3540,5283,3529,5273,3519,5260,3519,5249,3519,5239,3529,5239,3540xe" filled="false" stroked="true" strokeweight=".10989pt" strokecolor="#000080">
                <v:path arrowok="t"/>
              </v:shape>
            </v:group>
            <v:group style="position:absolute;left:3903;top:2414;width:1019;height:677" coordorigin="3903,2414" coordsize="1019,677">
              <v:shape style="position:absolute;left:3903;top:2414;width:1019;height:677" coordorigin="3903,2414" coordsize="1019,677" path="m3903,2414l4922,2414,4922,3091e" filled="false" stroked="true" strokeweight=".564522pt" strokecolor="#000080">
                <v:path arrowok="t"/>
              </v:shape>
            </v:group>
            <v:group style="position:absolute;left:5262;top:2076;width:568;height:2" coordorigin="5262,2076" coordsize="568,2">
              <v:shape style="position:absolute;left:5262;top:2076;width:568;height:2" coordorigin="5262,2076" coordsize="568,0" path="m5262,2076l5829,2076e" filled="false" stroked="true" strokeweight=".563541pt" strokecolor="#000080">
                <v:path arrowok="t"/>
              </v:shape>
            </v:group>
            <v:group style="position:absolute;left:6169;top:1512;width:1475;height:564" coordorigin="6169,1512" coordsize="1475,564">
              <v:shape style="position:absolute;left:6169;top:1512;width:1475;height:564" coordorigin="6169,1512" coordsize="1475,564" path="m6169,1512l6169,1625,7643,1625,7643,2076,7303,2076e" filled="false" stroked="true" strokeweight=".563950pt" strokecolor="#000080">
                <v:path arrowok="t"/>
              </v:shape>
            </v:group>
            <v:group style="position:absolute;left:7757;top:2640;width:227;height:2" coordorigin="7757,2640" coordsize="227,2">
              <v:shape style="position:absolute;left:7757;top:2640;width:227;height:2" coordorigin="7757,2640" coordsize="227,0" path="m7757,2640l7983,2640e" filled="false" stroked="true" strokeweight=".563541pt" strokecolor="#800000">
                <v:path arrowok="t"/>
              </v:shape>
            </v:group>
            <v:group style="position:absolute;left:7791;top:2674;width:159;height:2" coordorigin="7791,2674" coordsize="159,2">
              <v:shape style="position:absolute;left:7791;top:2674;width:159;height:2" coordorigin="7791,2674" coordsize="159,0" path="m7791,2674l7949,2674e" filled="false" stroked="true" strokeweight=".563541pt" strokecolor="#800000">
                <v:path arrowok="t"/>
              </v:shape>
            </v:group>
            <v:group style="position:absolute;left:7825;top:2707;width:91;height:2" coordorigin="7825,2707" coordsize="91,2">
              <v:shape style="position:absolute;left:7825;top:2707;width:91;height:2" coordorigin="7825,2707" coordsize="91,0" path="m7825,2707l7915,2707e" filled="false" stroked="true" strokeweight=".563541pt" strokecolor="#800000">
                <v:path arrowok="t"/>
              </v:shape>
            </v:group>
            <v:group style="position:absolute;left:7859;top:2741;width:23;height:2" coordorigin="7859,2741" coordsize="23,2">
              <v:shape style="position:absolute;left:7859;top:2741;width:23;height:2" coordorigin="7859,2741" coordsize="23,0" path="m7859,2741l7881,2741e" filled="false" stroked="true" strokeweight=".563541pt" strokecolor="#800000">
                <v:path arrowok="t"/>
              </v:shape>
              <v:shape style="position:absolute;left:7757;top:2750;width:223;height:113" type="#_x0000_t75" stroked="false">
                <v:imagedata r:id="rId29" o:title=""/>
              </v:shape>
            </v:group>
            <v:group style="position:absolute;left:7983;top:2189;width:114;height:2" coordorigin="7983,2189" coordsize="114,2">
              <v:shape style="position:absolute;left:7983;top:2189;width:114;height:2" coordorigin="7983,2189" coordsize="114,0" path="m8097,2189l7983,2189e" filled="false" stroked="true" strokeweight=".563541pt" strokecolor="#000000">
                <v:path arrowok="t"/>
              </v:shape>
            </v:group>
            <v:group style="position:absolute;left:8323;top:2189;width:114;height:2" coordorigin="8323,2189" coordsize="114,2">
              <v:shape style="position:absolute;left:8323;top:2189;width:114;height:2" coordorigin="8323,2189" coordsize="114,0" path="m8323,2189l8437,2189e" filled="false" stroked="true" strokeweight=".563541pt" strokecolor="#000000">
                <v:path arrowok="t"/>
              </v:shape>
              <v:shape style="position:absolute;left:8095;top:2232;width:155;height:113" type="#_x0000_t75" stroked="false">
                <v:imagedata r:id="rId92" o:title=""/>
              </v:shape>
              <v:shape style="position:absolute;left:8091;top:2029;width:236;height:208" type="#_x0000_t75" stroked="false">
                <v:imagedata r:id="rId93" o:title=""/>
              </v:shape>
            </v:group>
            <v:group style="position:absolute;left:7870;top:2189;width:2;height:113" coordorigin="7870,2189" coordsize="2,113">
              <v:shape style="position:absolute;left:7870;top:2189;width:2;height:113" coordorigin="7870,2189" coordsize="0,113" path="m7870,2301l7870,2189e" filled="false" stroked="true" strokeweight=".566743pt" strokecolor="#000000">
                <v:path arrowok="t"/>
              </v:shape>
            </v:group>
            <v:group style="position:absolute;left:7847;top:2166;width:44;height:44" coordorigin="7847,2166" coordsize="44,44">
              <v:shape style="position:absolute;left:7847;top:2166;width:44;height:44" coordorigin="7847,2166" coordsize="44,44" path="m7881,2166l7857,2166,7847,2176,7847,2200,7857,2209,7881,2209,7891,2200,7891,2176,7881,2166xe" filled="true" fillcolor="#000080" stroked="false">
                <v:path arrowok="t"/>
                <v:fill type="solid"/>
              </v:shape>
            </v:group>
            <v:group style="position:absolute;left:7847;top:2166;width:44;height:44" coordorigin="7847,2166" coordsize="44,44">
              <v:shape style="position:absolute;left:7847;top:2166;width:44;height:44" coordorigin="7847,2166" coordsize="44,44" path="m7847,2187l7847,2200,7857,2209,7868,2209,7881,2209,7891,2200,7891,2187,7891,2176,7881,2166,7868,2166,7857,2166,7847,2176,7847,2187xe" filled="false" stroked="true" strokeweight=".109887pt" strokecolor="#000080">
                <v:path arrowok="t"/>
              </v:shape>
            </v:group>
            <v:group style="position:absolute;left:7779;top:2336;width:182;height:2" coordorigin="7779,2336" coordsize="182,2">
              <v:shape style="position:absolute;left:7779;top:2336;width:182;height:2" coordorigin="7779,2336" coordsize="182,0" path="m7779,2336l7961,2336e" filled="false" stroked="true" strokeweight=".563541pt" strokecolor="#0000ff">
                <v:path arrowok="t"/>
              </v:shape>
            </v:group>
            <v:group style="position:absolute;left:7870;top:2414;width:2;height:113" coordorigin="7870,2414" coordsize="2,113">
              <v:shape style="position:absolute;left:7870;top:2414;width:2;height:113" coordorigin="7870,2414" coordsize="0,113" path="m7870,2414l7870,2527e" filled="false" stroked="true" strokeweight=".566743pt" strokecolor="#000000">
                <v:path arrowok="t"/>
              </v:shape>
            </v:group>
            <v:group style="position:absolute;left:7779;top:2381;width:182;height:2" coordorigin="7779,2381" coordsize="182,2">
              <v:shape style="position:absolute;left:7779;top:2381;width:182;height:2" coordorigin="7779,2381" coordsize="182,0" path="m7961,2381l7779,2381e" filled="false" stroked="true" strokeweight=".563541pt" strokecolor="#0000ff">
                <v:path arrowok="t"/>
              </v:shape>
            </v:group>
            <v:group style="position:absolute;left:7870;top:2381;width:2;height:34" coordorigin="7870,2381" coordsize="2,34">
              <v:shape style="position:absolute;left:7870;top:2381;width:2;height:34" coordorigin="7870,2381" coordsize="0,34" path="m7870,2414l7870,2381e" filled="false" stroked="true" strokeweight=".566743pt" strokecolor="#0000ff">
                <v:path arrowok="t"/>
              </v:shape>
            </v:group>
            <v:group style="position:absolute;left:7870;top:2301;width:2;height:35" coordorigin="7870,2301" coordsize="2,35">
              <v:shape style="position:absolute;left:7870;top:2301;width:2;height:35" coordorigin="7870,2301" coordsize="0,35" path="m7870,2301l7870,2336e" filled="false" stroked="true" strokeweight=".566743pt" strokecolor="#0000ff">
                <v:path arrowok="t"/>
              </v:shape>
              <v:shape style="position:absolute;left:7970;top:2288;width:121;height:113" type="#_x0000_t75" stroked="false">
                <v:imagedata r:id="rId94" o:title=""/>
              </v:shape>
            </v:group>
            <v:group style="position:absolute;left:7847;top:2166;width:44;height:44" coordorigin="7847,2166" coordsize="44,44">
              <v:shape style="position:absolute;left:7847;top:2166;width:44;height:44" coordorigin="7847,2166" coordsize="44,44" path="m7881,2166l7857,2166,7847,2176,7847,2200,7857,2209,7881,2209,7891,2200,7891,2176,7881,2166xe" filled="true" fillcolor="#000080" stroked="false">
                <v:path arrowok="t"/>
                <v:fill type="solid"/>
              </v:shape>
            </v:group>
            <v:group style="position:absolute;left:7847;top:2166;width:44;height:44" coordorigin="7847,2166" coordsize="44,44">
              <v:shape style="position:absolute;left:7847;top:2166;width:44;height:44" coordorigin="7847,2166" coordsize="44,44" path="m7847,2187l7847,2200,7857,2209,7868,2209,7881,2209,7891,2200,7891,2187,7891,2176,7881,2166,7868,2166,7857,2166,7847,2176,7847,2187xe" filled="false" stroked="true" strokeweight=".109887pt" strokecolor="#000080">
                <v:path arrowok="t"/>
              </v:shape>
            </v:group>
            <v:group style="position:absolute;left:7870;top:2527;width:2;height:113" coordorigin="7870,2527" coordsize="2,113">
              <v:shape style="position:absolute;left:7870;top:2527;width:2;height:113" coordorigin="7870,2527" coordsize="0,113" path="m7870,2527l7870,2640e" filled="false" stroked="true" strokeweight=".566743pt" strokecolor="#800000">
                <v:path arrowok="t"/>
              </v:shape>
            </v:group>
            <v:group style="position:absolute;left:7303;top:2189;width:681;height:2" coordorigin="7303,2189" coordsize="681,2">
              <v:shape style="position:absolute;left:7303;top:2189;width:681;height:2" coordorigin="7303,2189" coordsize="681,0" path="m7303,2189l7983,2189e" filled="false" stroked="true" strokeweight=".563541pt" strokecolor="#000080">
                <v:path arrowok="t"/>
              </v:shape>
            </v:group>
            <v:group style="position:absolute;left:8891;top:2301;width:2;height:114" coordorigin="8891,2301" coordsize="2,114">
              <v:shape style="position:absolute;left:8891;top:2301;width:2;height:114" coordorigin="8891,2301" coordsize="0,114" path="m8891,2301l8891,2414e" filled="false" stroked="true" strokeweight=".566743pt" strokecolor="#000000">
                <v:path arrowok="t"/>
              </v:shape>
            </v:group>
            <v:group style="position:absolute;left:8891;top:1963;width:2;height:113" coordorigin="8891,1963" coordsize="2,113">
              <v:shape style="position:absolute;left:8891;top:1963;width:2;height:113" coordorigin="8891,1963" coordsize="0,113" path="m8891,2076l8891,1963e" filled="false" stroked="true" strokeweight=".566743pt" strokecolor="#000000">
                <v:path arrowok="t"/>
              </v:shape>
            </v:group>
            <v:group style="position:absolute;left:8800;top:2166;width:57;height:46" coordorigin="8800,2166" coordsize="57,46">
              <v:shape style="position:absolute;left:8800;top:2166;width:57;height:46" coordorigin="8800,2166" coordsize="57,46" path="m8800,2166l8800,2211,8857,2189,8800,2166xe" filled="true" fillcolor="#0000ff" stroked="false">
                <v:path arrowok="t"/>
                <v:fill type="solid"/>
              </v:shape>
            </v:group>
            <v:group style="position:absolute;left:8777;top:2189;width:57;height:2" coordorigin="8777,2189" coordsize="57,2">
              <v:shape style="position:absolute;left:8777;top:2189;width:57;height:2" coordorigin="8777,2189" coordsize="57,0" path="m8834,2189l8777,2189e" filled="false" stroked="true" strokeweight=".563541pt" strokecolor="#0000ff">
                <v:path arrowok="t"/>
              </v:shape>
            </v:group>
            <v:group style="position:absolute;left:8800;top:2166;width:57;height:46" coordorigin="8800,2166" coordsize="57,46">
              <v:shape style="position:absolute;left:8800;top:2166;width:57;height:46" coordorigin="8800,2166" coordsize="57,46" path="m8857,2189l8800,2211,8800,2166,8857,2189xe" filled="false" stroked="true" strokeweight=".564782pt" strokecolor="#0000ff">
                <v:path arrowok="t"/>
              </v:shape>
            </v:group>
            <v:group style="position:absolute;left:8664;top:2189;width:114;height:2" coordorigin="8664,2189" coordsize="114,2">
              <v:shape style="position:absolute;left:8664;top:2189;width:114;height:2" coordorigin="8664,2189" coordsize="114,0" path="m8777,2189l8664,2189e" filled="false" stroked="true" strokeweight=".563541pt" strokecolor="#000000">
                <v:path arrowok="t"/>
              </v:shape>
            </v:group>
            <v:group style="position:absolute;left:8868;top:2076;width:46;height:226" coordorigin="8868,2076" coordsize="46,226">
              <v:shape style="position:absolute;left:8868;top:2076;width:46;height:226" coordorigin="8868,2076" coordsize="46,226" path="m8891,2301l8891,2256,8868,2245,8913,2223,8868,2200,8913,2177,8868,2155,8913,2132,8891,2121,8891,2076e" filled="false" stroked="true" strokeweight=".566619pt" strokecolor="#0000ff">
                <v:path arrowok="t"/>
              </v:shape>
              <v:shape style="position:absolute;left:8922;top:2288;width:178;height:113" type="#_x0000_t75" stroked="false">
                <v:imagedata r:id="rId95" o:title=""/>
              </v:shape>
              <v:shape style="position:absolute;left:8922;top:2063;width:172;height:113" type="#_x0000_t75" stroked="false">
                <v:imagedata r:id="rId96" o:title=""/>
              </v:shape>
              <v:shape style="position:absolute;left:8922;top:2176;width:206;height:113" type="#_x0000_t75" stroked="false">
                <v:imagedata r:id="rId97" o:title=""/>
              </v:shape>
            </v:group>
            <v:group style="position:absolute;left:8437;top:2189;width:227;height:2" coordorigin="8437,2189" coordsize="227,2">
              <v:shape style="position:absolute;left:8437;top:2189;width:227;height:2" coordorigin="8437,2189" coordsize="227,0" path="m8437,2189l8664,2189e" filled="false" stroked="true" strokeweight=".563541pt" strokecolor="#000080">
                <v:path arrowok="t"/>
              </v:shape>
              <v:shape style="position:absolute;left:8822;top:1736;width:132;height:120" type="#_x0000_t75" stroked="false">
                <v:imagedata r:id="rId98" o:title=""/>
              </v:shape>
            </v:group>
            <v:group style="position:absolute;left:8891;top:1851;width:2;height:113" coordorigin="8891,1851" coordsize="2,113">
              <v:shape style="position:absolute;left:8891;top:1851;width:2;height:113" coordorigin="8891,1851" coordsize="0,113" path="m8891,1963l8891,1851e" filled="false" stroked="true" strokeweight=".566743pt" strokecolor="#800000">
                <v:path arrowok="t"/>
              </v:shape>
            </v:group>
            <v:group style="position:absolute;left:8777;top:2527;width:227;height:2" coordorigin="8777,2527" coordsize="227,2">
              <v:shape style="position:absolute;left:8777;top:2527;width:227;height:2" coordorigin="8777,2527" coordsize="227,0" path="m8777,2527l9004,2527e" filled="false" stroked="true" strokeweight=".563541pt" strokecolor="#800000">
                <v:path arrowok="t"/>
              </v:shape>
            </v:group>
            <v:group style="position:absolute;left:8811;top:2561;width:159;height:2" coordorigin="8811,2561" coordsize="159,2">
              <v:shape style="position:absolute;left:8811;top:2561;width:159;height:2" coordorigin="8811,2561" coordsize="159,0" path="m8811,2561l8970,2561e" filled="false" stroked="true" strokeweight=".563541pt" strokecolor="#800000">
                <v:path arrowok="t"/>
              </v:shape>
            </v:group>
            <v:group style="position:absolute;left:8845;top:2595;width:91;height:2" coordorigin="8845,2595" coordsize="91,2">
              <v:shape style="position:absolute;left:8845;top:2595;width:91;height:2" coordorigin="8845,2595" coordsize="91,0" path="m8845,2595l8936,2595e" filled="false" stroked="true" strokeweight=".563541pt" strokecolor="#800000">
                <v:path arrowok="t"/>
              </v:shape>
            </v:group>
            <v:group style="position:absolute;left:8879;top:2629;width:23;height:2" coordorigin="8879,2629" coordsize="23,2">
              <v:shape style="position:absolute;left:8879;top:2629;width:23;height:2" coordorigin="8879,2629" coordsize="23,0" path="m8879,2629l8902,2629e" filled="false" stroked="true" strokeweight=".563541pt" strokecolor="#800000">
                <v:path arrowok="t"/>
              </v:shape>
              <v:shape style="position:absolute;left:8777;top:2638;width:223;height:113" type="#_x0000_t75" stroked="false">
                <v:imagedata r:id="rId29" o:title=""/>
              </v:shape>
            </v:group>
            <v:group style="position:absolute;left:8891;top:2414;width:2;height:113" coordorigin="8891,2414" coordsize="2,113">
              <v:shape style="position:absolute;left:8891;top:2414;width:2;height:113" coordorigin="8891,2414" coordsize="0,113" path="m8891,2414l8891,2527e" filled="false" stroked="true" strokeweight=".566743pt" strokecolor="#800000">
                <v:path arrowok="t"/>
              </v:shape>
            </v:group>
            <v:group style="position:absolute;left:3677;top:1738;width:2;height:677" coordorigin="3677,1738" coordsize="2,677">
              <v:shape style="position:absolute;left:3677;top:1738;width:2;height:677" coordorigin="3677,1738" coordsize="0,677" path="m3677,2414l3677,1738e" filled="false" stroked="true" strokeweight=".566743pt" strokecolor="#000080">
                <v:path arrowok="t"/>
              </v:shape>
            </v:group>
            <v:group style="position:absolute;left:3654;top:1715;width:44;height:44" coordorigin="3654,1715" coordsize="44,44">
              <v:shape style="position:absolute;left:3654;top:1715;width:44;height:44" coordorigin="3654,1715" coordsize="44,44" path="m3688,1715l3663,1715,3654,1725,3654,1749,3663,1759,3688,1759,3697,1749,3697,1725,3688,1715xe" filled="true" fillcolor="#000080" stroked="false">
                <v:path arrowok="t"/>
                <v:fill type="solid"/>
              </v:shape>
            </v:group>
            <v:group style="position:absolute;left:3654;top:1715;width:44;height:44" coordorigin="3654,1715" coordsize="44,44">
              <v:shape style="position:absolute;left:3654;top:1715;width:44;height:44" coordorigin="3654,1715" coordsize="44,44" path="m3654,1736l3654,1749,3663,1759,3675,1759,3688,1759,3697,1749,3697,1736,3697,1725,3688,1715,3675,1715,3663,1715,3654,1725,3654,1736xe" filled="false" stroked="true" strokeweight=".109887pt" strokecolor="#000080">
                <v:path arrowok="t"/>
              </v:shape>
            </v:group>
            <v:group style="position:absolute;left:3677;top:1738;width:114;height:2" coordorigin="3677,1738" coordsize="114,2">
              <v:shape style="position:absolute;left:3677;top:1738;width:114;height:2" coordorigin="3677,1738" coordsize="114,0" path="m3677,1738l3790,1738e" filled="false" stroked="true" strokeweight=".563541pt" strokecolor="#000080">
                <v:path arrowok="t"/>
              </v:shape>
            </v:group>
            <v:group style="position:absolute;left:3654;top:1715;width:44;height:44" coordorigin="3654,1715" coordsize="44,44">
              <v:shape style="position:absolute;left:3654;top:1715;width:44;height:44" coordorigin="3654,1715" coordsize="44,44" path="m3688,1715l3663,1715,3654,1725,3654,1749,3663,1759,3688,1759,3697,1749,3697,1725,3688,1715xe" filled="true" fillcolor="#000080" stroked="false">
                <v:path arrowok="t"/>
                <v:fill type="solid"/>
              </v:shape>
            </v:group>
            <v:group style="position:absolute;left:3654;top:1715;width:44;height:44" coordorigin="3654,1715" coordsize="44,44">
              <v:shape style="position:absolute;left:3654;top:1715;width:44;height:44" coordorigin="3654,1715" coordsize="44,44" path="m3654,1736l3654,1749,3663,1759,3675,1759,3688,1759,3697,1749,3697,1736,3697,1725,3688,1715,3675,1715,3663,1715,3654,1725,3654,1736xe" filled="false" stroked="true" strokeweight=".109887pt" strokecolor="#000080">
                <v:path arrowok="t"/>
              </v:shape>
              <v:shape style="position:absolute;left:4898;top:3067;width:386;height:142" type="#_x0000_t75" stroked="false">
                <v:imagedata r:id="rId99" o:title=""/>
              </v:shape>
            </v:group>
            <v:group style="position:absolute;left:8323;top:1061;width:114;height:2" coordorigin="8323,1061" coordsize="114,2">
              <v:shape style="position:absolute;left:8323;top:1061;width:114;height:2" coordorigin="8323,1061" coordsize="114,0" path="m8437,1061l8323,1061e" filled="false" stroked="true" strokeweight=".563541pt" strokecolor="#000000">
                <v:path arrowok="t"/>
              </v:shape>
            </v:group>
            <v:group style="position:absolute;left:8301;top:1038;width:44;height:44" coordorigin="8301,1038" coordsize="44,44">
              <v:shape style="position:absolute;left:8301;top:1038;width:44;height:44" coordorigin="8301,1038" coordsize="44,44" path="m8335,1038l8310,1038,8301,1048,8301,1072,8310,1082,8335,1082,8344,1072,8344,1048,8335,1038xe" filled="true" fillcolor="#000080" stroked="false">
                <v:path arrowok="t"/>
                <v:fill type="solid"/>
              </v:shape>
            </v:group>
            <v:group style="position:absolute;left:8301;top:1038;width:44;height:44" coordorigin="8301,1038" coordsize="44,44">
              <v:shape style="position:absolute;left:8301;top:1038;width:44;height:44" coordorigin="8301,1038" coordsize="44,44" path="m8301,1059l8301,1072,8310,1082,8322,1082,8335,1082,8344,1072,8344,1059,8344,1048,8335,1038,8322,1038,8310,1038,8301,1048,8301,1059xe" filled="false" stroked="true" strokeweight=".109889pt" strokecolor="#000080">
                <v:path arrowok="t"/>
              </v:shape>
            </v:group>
            <v:group style="position:absolute;left:8664;top:1061;width:114;height:2" coordorigin="8664,1061" coordsize="114,2">
              <v:shape style="position:absolute;left:8664;top:1061;width:114;height:2" coordorigin="8664,1061" coordsize="114,0" path="m8664,1061l8777,1061e" filled="false" stroked="true" strokeweight=".563541pt" strokecolor="#000000">
                <v:path arrowok="t"/>
              </v:shape>
              <v:shape style="position:absolute;left:8435;top:1105;width:104;height:113" type="#_x0000_t75" stroked="false">
                <v:imagedata r:id="rId100" o:title=""/>
              </v:shape>
              <v:shape style="position:absolute;left:8431;top:902;width:236;height:208" type="#_x0000_t75" stroked="false">
                <v:imagedata r:id="rId101" o:title=""/>
              </v:shape>
            </v:group>
            <v:group style="position:absolute;left:8301;top:1038;width:44;height:44" coordorigin="8301,1038" coordsize="44,44">
              <v:shape style="position:absolute;left:8301;top:1038;width:44;height:44" coordorigin="8301,1038" coordsize="44,44" path="m8335,1038l8310,1038,8301,1048,8301,1072,8310,1082,8335,1082,8344,1072,8344,1048,8335,1038xe" filled="true" fillcolor="#000080" stroked="false">
                <v:path arrowok="t"/>
                <v:fill type="solid"/>
              </v:shape>
            </v:group>
            <v:group style="position:absolute;left:8301;top:1038;width:44;height:44" coordorigin="8301,1038" coordsize="44,44">
              <v:shape style="position:absolute;left:8301;top:1038;width:44;height:44" coordorigin="8301,1038" coordsize="44,44" path="m8301,1059l8301,1072,8310,1082,8322,1082,8335,1082,8344,1072,8344,1059,8344,1048,8335,1038,8322,1038,8310,1038,8301,1048,8301,1059xe" filled="false" stroked="true" strokeweight=".109889pt" strokecolor="#000080">
                <v:path arrowok="t"/>
              </v:shape>
            </v:group>
            <v:group style="position:absolute;left:8777;top:1061;width:114;height:2" coordorigin="8777,1061" coordsize="114,2">
              <v:shape style="position:absolute;left:8777;top:1061;width:114;height:2" coordorigin="8777,1061" coordsize="114,0" path="m8777,1061l8891,1061e" filled="false" stroked="true" strokeweight=".563541pt" strokecolor="#000080">
                <v:path arrowok="t"/>
              </v:shape>
            </v:group>
            <v:group style="position:absolute;left:7983;top:1061;width:341;height:2" coordorigin="7983,1061" coordsize="341,2">
              <v:shape style="position:absolute;left:7983;top:1061;width:341;height:2" coordorigin="7983,1061" coordsize="341,0" path="m7983,1061l8323,1061e" filled="false" stroked="true" strokeweight=".563541pt" strokecolor="#000080">
                <v:path arrowok="t"/>
              </v:shape>
            </v:group>
            <v:group style="position:absolute;left:8301;top:1038;width:44;height:44" coordorigin="8301,1038" coordsize="44,44">
              <v:shape style="position:absolute;left:8301;top:1038;width:44;height:44" coordorigin="8301,1038" coordsize="44,44" path="m8335,1038l8310,1038,8301,1048,8301,1072,8310,1082,8335,1082,8344,1072,8344,1048,8335,1038xe" filled="true" fillcolor="#000080" stroked="false">
                <v:path arrowok="t"/>
                <v:fill type="solid"/>
              </v:shape>
            </v:group>
            <v:group style="position:absolute;left:8301;top:1038;width:44;height:44" coordorigin="8301,1038" coordsize="44,44">
              <v:shape style="position:absolute;left:8301;top:1038;width:44;height:44" coordorigin="8301,1038" coordsize="44,44" path="m8301,1059l8301,1072,8310,1082,8322,1082,8335,1082,8344,1072,8344,1059,8344,1048,8335,1038,8322,1038,8310,1038,8301,1048,8301,1059xe" filled="false" stroked="true" strokeweight=".109889pt" strokecolor="#000080">
                <v:path arrowok="t"/>
              </v:shape>
            </v:group>
            <v:group style="position:absolute;left:7643;top:384;width:681;height:677" coordorigin="7643,384" coordsize="681,677">
              <v:shape style="position:absolute;left:7643;top:384;width:681;height:677" coordorigin="7643,384" coordsize="681,677" path="m8323,1061l8323,384,7643,384e" filled="false" stroked="true" strokeweight=".565134pt" strokecolor="#000080">
                <v:path arrowok="t"/>
              </v:shape>
            </v:group>
            <v:group style="position:absolute;left:8301;top:1038;width:44;height:44" coordorigin="8301,1038" coordsize="44,44">
              <v:shape style="position:absolute;left:8301;top:1038;width:44;height:44" coordorigin="8301,1038" coordsize="44,44" path="m8335,1038l8310,1038,8301,1048,8301,1072,8310,1082,8335,1082,8344,1072,8344,1048,8335,1038xe" filled="true" fillcolor="#000080" stroked="false">
                <v:path arrowok="t"/>
                <v:fill type="solid"/>
              </v:shape>
            </v:group>
            <v:group style="position:absolute;left:8301;top:1038;width:44;height:44" coordorigin="8301,1038" coordsize="44,44">
              <v:shape style="position:absolute;left:8301;top:1038;width:44;height:44" coordorigin="8301,1038" coordsize="44,44" path="m8301,1059l8301,1072,8310,1082,8322,1082,8335,1082,8344,1072,8344,1059,8344,1048,8335,1038,8322,1038,8310,1038,8301,1048,8301,1059xe" filled="false" stroked="true" strokeweight=".109889pt" strokecolor="#000080">
                <v:path arrowok="t"/>
              </v:shape>
            </v:group>
            <v:group style="position:absolute;left:3746;top:1019;width:89;height:89" coordorigin="3746,1019" coordsize="89,89">
              <v:shape style="position:absolute;left:3746;top:1019;width:89;height:89" coordorigin="3746,1019" coordsize="89,89" path="m3746,1107l3834,1019e" filled="false" stroked="true" strokeweight=".109888pt" strokecolor="#ff0000">
                <v:path arrowok="t"/>
              </v:shape>
            </v:group>
            <v:group style="position:absolute;left:3746;top:1017;width:89;height:89" coordorigin="3746,1017" coordsize="89,89">
              <v:shape style="position:absolute;left:3746;top:1017;width:89;height:89" coordorigin="3746,1017" coordsize="89,89" path="m3746,1017l3834,1105e" filled="false" stroked="true" strokeweight=".109888pt" strokecolor="#ff0000">
                <v:path arrowok="t"/>
              </v:shape>
            </v:group>
            <v:group style="position:absolute;left:6465;top:793;width:90;height:89" coordorigin="6465,793" coordsize="90,89">
              <v:shape style="position:absolute;left:6465;top:793;width:90;height:89" coordorigin="6465,793" coordsize="90,89" path="m6465,881l6554,793e" filled="false" stroked="true" strokeweight=".109885pt" strokecolor="#ff0000">
                <v:path arrowok="t"/>
              </v:shape>
            </v:group>
            <v:group style="position:absolute;left:6465;top:791;width:90;height:89" coordorigin="6465,791" coordsize="90,89">
              <v:shape style="position:absolute;left:6465;top:791;width:90;height:89" coordorigin="6465,791" coordsize="90,89" path="m6465,791l6554,880e" filled="false" stroked="true" strokeweight=".109885pt" strokecolor="#ff0000">
                <v:path arrowok="t"/>
              </v:shape>
            </v:group>
            <v:group style="position:absolute;left:7939;top:793;width:89;height:89" coordorigin="7939,793" coordsize="89,89">
              <v:shape style="position:absolute;left:7939;top:793;width:89;height:89" coordorigin="7939,793" coordsize="89,89" path="m7939,881l8028,793e" filled="false" stroked="true" strokeweight=".109887pt" strokecolor="#ff0000">
                <v:path arrowok="t"/>
              </v:shape>
            </v:group>
            <v:group style="position:absolute;left:7939;top:791;width:89;height:89" coordorigin="7939,791" coordsize="89,89">
              <v:shape style="position:absolute;left:7939;top:791;width:89;height:89" coordorigin="7939,791" coordsize="89,89" path="m7939,791l8028,880e" filled="false" stroked="true" strokeweight=".109887pt" strokecolor="#ff0000">
                <v:path arrowok="t"/>
              </v:shape>
            </v:group>
            <v:group style="position:absolute;left:7939;top:1132;width:89;height:89" coordorigin="7939,1132" coordsize="89,89">
              <v:shape style="position:absolute;left:7939;top:1132;width:89;height:89" coordorigin="7939,1132" coordsize="89,89" path="m7939,1220l8028,1132e" filled="false" stroked="true" strokeweight=".109887pt" strokecolor="#ff0000">
                <v:path arrowok="t"/>
              </v:shape>
            </v:group>
            <v:group style="position:absolute;left:7939;top:1130;width:89;height:89" coordorigin="7939,1130" coordsize="89,89">
              <v:shape style="position:absolute;left:7939;top:1130;width:89;height:89" coordorigin="7939,1130" coordsize="89,89" path="m7939,1130l8028,1218e" filled="false" stroked="true" strokeweight=".109887pt" strokecolor="#ff0000">
                <v:path arrowok="t"/>
              </v:shape>
            </v:group>
            <v:group style="position:absolute;left:5785;top:1921;width:89;height:89" coordorigin="5785,1921" coordsize="89,89">
              <v:shape style="position:absolute;left:5785;top:1921;width:89;height:89" coordorigin="5785,1921" coordsize="89,89" path="m5785,2009l5873,1921e" filled="false" stroked="true" strokeweight=".109887pt" strokecolor="#ff0000">
                <v:path arrowok="t"/>
              </v:shape>
            </v:group>
            <v:group style="position:absolute;left:5785;top:1919;width:89;height:89" coordorigin="5785,1919" coordsize="89,89">
              <v:shape style="position:absolute;left:5785;top:1919;width:89;height:89" coordorigin="5785,1919" coordsize="89,89" path="m5785,1919l5873,2007e" filled="false" stroked="true" strokeweight=".109887pt" strokecolor="#ff0000">
                <v:path arrowok="t"/>
              </v:shape>
            </v:group>
            <v:group style="position:absolute;left:3110;top:667;width:568;height:113" coordorigin="3110,667" coordsize="568,113">
              <v:shape style="position:absolute;left:3110;top:667;width:568;height:113" coordorigin="3110,667" coordsize="568,113" path="m3621,667l3110,667,3110,780,3621,780,3678,724,3621,667xe" filled="true" fillcolor="#ffff80" stroked="false">
                <v:path arrowok="t"/>
                <v:fill type="solid"/>
              </v:shape>
            </v:group>
            <v:group style="position:absolute;left:3110;top:667;width:568;height:113" coordorigin="3110,667" coordsize="568,113">
              <v:shape style="position:absolute;left:3110;top:667;width:568;height:113" coordorigin="3110,667" coordsize="568,113" path="m3110,780l3110,667,3621,667,3678,724,3621,780,3110,780xe" filled="false" stroked="true" strokeweight=".109601pt" strokecolor="#800000">
                <v:path arrowok="t"/>
              </v:shape>
              <v:shape style="position:absolute;left:3222;top:666;width:161;height:113" type="#_x0000_t75" stroked="false">
                <v:imagedata r:id="rId102" o:title=""/>
              </v:shape>
            </v:group>
            <v:group style="position:absolute;left:3336;top:1399;width:228;height:2" coordorigin="3336,1399" coordsize="228,2">
              <v:shape style="position:absolute;left:3336;top:1399;width:228;height:2" coordorigin="3336,1399" coordsize="228,0" path="m3336,1399l3563,1399e" filled="false" stroked="true" strokeweight=".563541pt" strokecolor="#800000">
                <v:path arrowok="t"/>
              </v:shape>
            </v:group>
            <v:group style="position:absolute;left:3371;top:1433;width:159;height:2" coordorigin="3371,1433" coordsize="159,2">
              <v:shape style="position:absolute;left:3371;top:1433;width:159;height:2" coordorigin="3371,1433" coordsize="159,0" path="m3371,1433l3529,1433e" filled="false" stroked="true" strokeweight=".563541pt" strokecolor="#800000">
                <v:path arrowok="t"/>
              </v:shape>
            </v:group>
            <v:group style="position:absolute;left:3405;top:1467;width:91;height:2" coordorigin="3405,1467" coordsize="91,2">
              <v:shape style="position:absolute;left:3405;top:1467;width:91;height:2" coordorigin="3405,1467" coordsize="91,0" path="m3405,1467l3495,1467e" filled="false" stroked="true" strokeweight=".563541pt" strokecolor="#800000">
                <v:path arrowok="t"/>
              </v:shape>
            </v:group>
            <v:group style="position:absolute;left:3439;top:1501;width:23;height:2" coordorigin="3439,1501" coordsize="23,2">
              <v:shape style="position:absolute;left:3439;top:1501;width:23;height:2" coordorigin="3439,1501" coordsize="23,0" path="m3439,1501l3461,1501e" filled="false" stroked="true" strokeweight=".563541pt" strokecolor="#800000">
                <v:path arrowok="t"/>
              </v:shape>
              <v:shape style="position:absolute;left:3338;top:1511;width:223;height:113" type="#_x0000_t75" stroked="false">
                <v:imagedata r:id="rId29" o:title=""/>
              </v:shape>
            </v:group>
            <v:group style="position:absolute;left:3450;top:1287;width:2;height:113" coordorigin="3450,1287" coordsize="2,113">
              <v:shape style="position:absolute;left:3450;top:1287;width:2;height:113" coordorigin="3450,1287" coordsize="0,113" path="m3450,1287l3450,1399e" filled="false" stroked="true" strokeweight=".566743pt" strokecolor="#800000">
                <v:path arrowok="t"/>
              </v:shape>
            </v:group>
            <v:group style="position:absolute;left:3109;top:1399;width:227;height:2" coordorigin="3109,1399" coordsize="227,2">
              <v:shape style="position:absolute;left:3109;top:1399;width:227;height:2" coordorigin="3109,1399" coordsize="227,0" path="m3109,1399l3336,1399e" filled="false" stroked="true" strokeweight=".563541pt" strokecolor="#800000">
                <v:path arrowok="t"/>
              </v:shape>
            </v:group>
            <v:group style="position:absolute;left:3143;top:1433;width:159;height:2" coordorigin="3143,1433" coordsize="159,2">
              <v:shape style="position:absolute;left:3143;top:1433;width:159;height:2" coordorigin="3143,1433" coordsize="159,0" path="m3143,1433l3302,1433e" filled="false" stroked="true" strokeweight=".563541pt" strokecolor="#800000">
                <v:path arrowok="t"/>
              </v:shape>
            </v:group>
            <v:group style="position:absolute;left:3177;top:1467;width:91;height:2" coordorigin="3177,1467" coordsize="91,2">
              <v:shape style="position:absolute;left:3177;top:1467;width:91;height:2" coordorigin="3177,1467" coordsize="91,0" path="m3177,1467l3268,1467e" filled="false" stroked="true" strokeweight=".563541pt" strokecolor="#800000">
                <v:path arrowok="t"/>
              </v:shape>
            </v:group>
            <v:group style="position:absolute;left:3211;top:1501;width:23;height:2" coordorigin="3211,1501" coordsize="23,2">
              <v:shape style="position:absolute;left:3211;top:1501;width:23;height:2" coordorigin="3211,1501" coordsize="23,0" path="m3211,1501l3234,1501e" filled="false" stroked="true" strokeweight=".563541pt" strokecolor="#800000">
                <v:path arrowok="t"/>
              </v:shape>
              <v:shape style="position:absolute;left:3111;top:1511;width:223;height:113" type="#_x0000_t75" stroked="false">
                <v:imagedata r:id="rId29" o:title=""/>
              </v:shape>
            </v:group>
            <v:group style="position:absolute;left:3223;top:1287;width:2;height:113" coordorigin="3223,1287" coordsize="2,113">
              <v:shape style="position:absolute;left:3223;top:1287;width:2;height:113" coordorigin="3223,1287" coordsize="0,113" path="m3223,1287l3223,1399e" filled="false" stroked="true" strokeweight=".566743pt" strokecolor="#800000">
                <v:path arrowok="t"/>
              </v:shape>
            </v:group>
            <v:group style="position:absolute;left:8891;top:1005;width:567;height:114" coordorigin="8891,1005" coordsize="567,114">
              <v:shape style="position:absolute;left:8891;top:1005;width:567;height:114" coordorigin="8891,1005" coordsize="567,114" path="m9402,1005l8891,1005,8891,1118,9402,1118,9458,1062,9402,1005xe" filled="true" fillcolor="#ffff80" stroked="false">
                <v:path arrowok="t"/>
                <v:fill type="solid"/>
              </v:shape>
            </v:group>
            <v:group style="position:absolute;left:8891;top:1005;width:567;height:114" coordorigin="8891,1005" coordsize="567,114">
              <v:shape style="position:absolute;left:8891;top:1005;width:567;height:114" coordorigin="8891,1005" coordsize="567,114" path="m8891,1118l8891,1005,9402,1005,9458,1062,9402,1118,8891,1118xe" filled="false" stroked="true" strokeweight=".109601pt" strokecolor="#800000">
                <v:path arrowok="t"/>
              </v:shape>
              <v:shape style="position:absolute;left:9080;top:1004;width:263;height:113" type="#_x0000_t75" stroked="false">
                <v:imagedata r:id="rId103" o:title=""/>
              </v:shape>
              <v:shape style="position:absolute;left:3766;top:3875;width:256;height:364" type="#_x0000_t75" stroked="false">
                <v:imagedata r:id="rId104" o:title=""/>
              </v:shape>
              <v:shape style="position:absolute;left:2955;top:4155;width:161;height:124" type="#_x0000_t75" stroked="false">
                <v:imagedata r:id="rId105" o:title=""/>
              </v:shape>
            </v:group>
            <v:group style="position:absolute;left:3109;top:4217;width:114;height:2" coordorigin="3109,4217" coordsize="114,2">
              <v:shape style="position:absolute;left:3109;top:4217;width:114;height:2" coordorigin="3109,4217" coordsize="114,0" path="m3223,4217l3109,4217e" filled="false" stroked="true" strokeweight=".563541pt" strokecolor="#800000">
                <v:path arrowok="t"/>
              </v:shape>
            </v:group>
            <v:group style="position:absolute;left:3223;top:4217;width:114;height:2" coordorigin="3223,4217" coordsize="114,2">
              <v:shape style="position:absolute;left:3223;top:4217;width:114;height:2" coordorigin="3223,4217" coordsize="114,0" path="m3336,4217l3223,4217e" filled="false" stroked="true" strokeweight=".563541pt" strokecolor="#000080">
                <v:path arrowok="t"/>
              </v:shape>
            </v:group>
            <w10:wrap type="topAndBottom"/>
          </v:group>
        </w:pict>
      </w:r>
    </w:p>
    <w:p>
      <w:pPr>
        <w:pStyle w:val="BodyText"/>
        <w:tabs>
          <w:tab w:pos="3884" w:val="left" w:leader="none"/>
        </w:tabs>
        <w:spacing w:line="240" w:lineRule="auto" w:before="46"/>
        <w:ind w:left="2984" w:right="0"/>
        <w:jc w:val="left"/>
      </w:pPr>
      <w:r>
        <w:rPr/>
        <w:t>图</w:t>
      </w:r>
      <w:r>
        <w:rPr>
          <w:spacing w:val="106"/>
        </w:rPr>
        <w:t> </w:t>
      </w:r>
      <w:r>
        <w:rPr>
          <w:rFonts w:ascii="Times New Roman" w:hAnsi="Times New Roman" w:cs="Times New Roman" w:eastAsia="Times New Roman" w:hint="default"/>
        </w:rPr>
        <w:t>3</w:t>
        <w:tab/>
      </w:r>
      <w:r>
        <w:rPr/>
        <w:t>自动增益模块原理图</w:t>
      </w:r>
    </w:p>
    <w:p>
      <w:pPr>
        <w:spacing w:line="240" w:lineRule="auto" w:before="0"/>
        <w:rPr>
          <w:rFonts w:ascii="SimSun" w:hAnsi="SimSun" w:cs="SimSun" w:eastAsia="SimSun" w:hint="default"/>
          <w:sz w:val="24"/>
          <w:szCs w:val="24"/>
        </w:rPr>
      </w:pPr>
    </w:p>
    <w:p>
      <w:pPr>
        <w:spacing w:line="240" w:lineRule="auto" w:before="7"/>
        <w:rPr>
          <w:rFonts w:ascii="SimSun" w:hAnsi="SimSun" w:cs="SimSun" w:eastAsia="SimSun" w:hint="default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bookmark11" w:id="12"/>
      <w:bookmarkEnd w:id="12"/>
      <w:r>
        <w:rPr>
          <w:b w:val="0"/>
          <w:bCs w:val="0"/>
        </w:rPr>
      </w:r>
      <w:r>
        <w:rPr>
          <w:rFonts w:ascii="Arial" w:hAnsi="Arial" w:cs="Arial" w:eastAsia="Arial" w:hint="default"/>
        </w:rPr>
        <w:t>2.2. </w:t>
      </w:r>
      <w:r>
        <w:rPr>
          <w:rFonts w:ascii="Arial" w:hAnsi="Arial" w:cs="Arial" w:eastAsia="Arial" w:hint="default"/>
          <w:spacing w:val="25"/>
        </w:rPr>
        <w:t> </w:t>
      </w:r>
      <w:r>
        <w:rPr/>
        <w:t>正弦波整形电路</w:t>
      </w:r>
      <w:r>
        <w:rPr>
          <w:b w:val="0"/>
          <w:bCs w:val="0"/>
        </w:rPr>
      </w:r>
    </w:p>
    <w:p>
      <w:pPr>
        <w:pStyle w:val="BodyText"/>
        <w:spacing w:line="312" w:lineRule="exact" w:before="119"/>
        <w:ind w:right="109" w:firstLine="479"/>
        <w:jc w:val="left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162.020004pt;margin-top:15.729984pt;width:12pt;height:.1pt;mso-position-horizontal-relative:page;mso-position-vertical-relative:paragraph;z-index:-49672" coordorigin="3240,315" coordsize="240,2">
            <v:shape style="position:absolute;left:3240;top:315;width:240;height:2" coordorigin="3240,315" coordsize="240,0" path="m3240,315l3480,315e" filled="false" stroked="true" strokeweight=".60004pt" strokecolor="#000000">
              <v:path arrowok="t"/>
            </v:shape>
            <w10:wrap type="none"/>
          </v:group>
        </w:pict>
      </w:r>
      <w:r>
        <w:rPr/>
        <w:t>正弦波形</w:t>
      </w:r>
      <w:r>
        <w:rPr>
          <w:shd w:fill="FF0000" w:color="auto" w:val="clear"/>
        </w:rPr>
        <w:t>醒</w:t>
      </w:r>
      <w:r>
        <w:rPr/>
        <w:t>后经过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AGC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 </w:t>
      </w:r>
      <w:r>
        <w:rPr>
          <w:spacing w:val="-15"/>
        </w:rPr>
        <w:t>电路后，进入如图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spacing w:val="-9"/>
        </w:rPr>
        <w:t>所示的滞回比较器，整成方波。</w:t>
      </w:r>
      <w:r>
        <w:rPr/>
        <w:t> </w:t>
      </w:r>
      <w:r>
        <w:rPr/>
        <w:t>该电路的窗口电压为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96mV</w:t>
      </w:r>
    </w:p>
    <w:p>
      <w:pPr>
        <w:spacing w:after="0" w:line="312" w:lineRule="exact"/>
        <w:jc w:val="left"/>
        <w:rPr>
          <w:rFonts w:ascii="Times New Roman" w:hAnsi="Times New Roman" w:cs="Times New Roman" w:eastAsia="Times New Roman" w:hint="default"/>
        </w:rPr>
        <w:sectPr>
          <w:pgSz w:w="11910" w:h="16840"/>
          <w:pgMar w:header="0" w:footer="1121" w:top="1580" w:bottom="1320" w:left="1680" w:right="16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40" w:lineRule="auto"/>
        <w:ind w:left="221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pict>
          <v:group style="width:230.05pt;height:152.450pt;mso-position-horizontal-relative:char;mso-position-vertical-relative:line" coordorigin="0,0" coordsize="4601,3049">
            <v:group style="position:absolute;left:1341;top:191;width:1338;height:951" coordorigin="1341,191" coordsize="1338,951">
              <v:shape style="position:absolute;left:1341;top:191;width:1338;height:951" coordorigin="1341,191" coordsize="1338,951" path="m1341,1142l2679,1142,2679,191,1341,191,1341,1142xe" filled="true" fillcolor="#ffff99" stroked="false">
                <v:path arrowok="t"/>
                <v:fill type="solid"/>
              </v:shape>
            </v:group>
            <v:group style="position:absolute;left:1341;top:191;width:1338;height:951" coordorigin="1341,191" coordsize="1338,951">
              <v:shape style="position:absolute;left:1341;top:191;width:1338;height:951" coordorigin="1341,191" coordsize="1338,951" path="m1341,1142l2679,1142,2679,191,1341,191,1341,1142xe" filled="false" stroked="true" strokeweight=".185528pt" strokecolor="#cc6600">
                <v:path arrowok="t"/>
              </v:shape>
            </v:group>
            <v:group style="position:absolute;left:767;top:382;width:575;height:2" coordorigin="767,382" coordsize="575,2">
              <v:shape style="position:absolute;left:767;top:382;width:575;height:2" coordorigin="767,382" coordsize="575,0" path="m1341,382l767,382e" filled="false" stroked="true" strokeweight=".95278pt" strokecolor="#000000">
                <v:path arrowok="t"/>
              </v:shape>
            </v:group>
            <v:group style="position:absolute;left:767;top:572;width:575;height:2" coordorigin="767,572" coordsize="575,2">
              <v:shape style="position:absolute;left:767;top:572;width:575;height:2" coordorigin="767,572" coordsize="575,0" path="m1341,572l767,572e" filled="false" stroked="true" strokeweight=".95278pt" strokecolor="#000000">
                <v:path arrowok="t"/>
              </v:shape>
              <v:shape style="position:absolute;left:1474;top:286;width:242;height:381" type="#_x0000_t75" stroked="false">
                <v:imagedata r:id="rId106" o:title=""/>
              </v:shape>
            </v:group>
            <v:group style="position:absolute;left:767;top:763;width:575;height:2" coordorigin="767,763" coordsize="575,2">
              <v:shape style="position:absolute;left:767;top:763;width:575;height:2" coordorigin="767,763" coordsize="575,0" path="m1341,763l767,763e" filled="false" stroked="true" strokeweight=".95278pt" strokecolor="#000000">
                <v:path arrowok="t"/>
              </v:shape>
              <v:shape style="position:absolute;left:1474;top:667;width:281;height:191" type="#_x0000_t75" stroked="false">
                <v:imagedata r:id="rId8" o:title=""/>
              </v:shape>
            </v:group>
            <v:group style="position:absolute;left:767;top:954;width:575;height:2" coordorigin="767,954" coordsize="575,2">
              <v:shape style="position:absolute;left:767;top:954;width:575;height:2" coordorigin="767,954" coordsize="575,0" path="m1341,954l767,954e" filled="false" stroked="true" strokeweight=".95278pt" strokecolor="#000000">
                <v:path arrowok="t"/>
              </v:shape>
              <v:shape style="position:absolute;left:1474;top:857;width:169;height:191" type="#_x0000_t75" stroked="false">
                <v:imagedata r:id="rId17" o:title=""/>
              </v:shape>
              <v:shape style="position:absolute;left:1100;top:190;width:89;height:762" type="#_x0000_t75" stroked="false">
                <v:imagedata r:id="rId107" o:title=""/>
              </v:shape>
            </v:group>
            <v:group style="position:absolute;left:2682;top:954;width:575;height:2" coordorigin="2682,954" coordsize="575,2">
              <v:shape style="position:absolute;left:2682;top:954;width:575;height:2" coordorigin="2682,954" coordsize="575,0" path="m2682,954l3257,954e" filled="false" stroked="true" strokeweight=".95278pt" strokecolor="#000000">
                <v:path arrowok="t"/>
              </v:shape>
              <v:shape style="position:absolute;left:2305;top:857;width:242;height:191" type="#_x0000_t75" stroked="false">
                <v:imagedata r:id="rId108" o:title=""/>
              </v:shape>
              <v:shape style="position:absolute;left:2832;top:762;width:89;height:191" type="#_x0000_t75" stroked="false">
                <v:imagedata r:id="rId109" o:title=""/>
              </v:shape>
            </v:group>
            <v:group style="position:absolute;left:2682;top:763;width:575;height:2" coordorigin="2682,763" coordsize="575,2">
              <v:shape style="position:absolute;left:2682;top:763;width:575;height:2" coordorigin="2682,763" coordsize="575,0" path="m2682,763l3257,763e" filled="false" stroked="true" strokeweight=".95278pt" strokecolor="#000000">
                <v:path arrowok="t"/>
              </v:shape>
              <v:shape style="position:absolute;left:2190;top:667;width:357;height:191" type="#_x0000_t75" stroked="false">
                <v:imagedata r:id="rId13" o:title=""/>
              </v:shape>
              <v:shape style="position:absolute;left:2832;top:571;width:89;height:191" type="#_x0000_t75" stroked="false">
                <v:imagedata r:id="rId110" o:title=""/>
              </v:shape>
            </v:group>
            <v:group style="position:absolute;left:2682;top:572;width:575;height:2" coordorigin="2682,572" coordsize="575,2">
              <v:shape style="position:absolute;left:2682;top:572;width:575;height:2" coordorigin="2682,572" coordsize="575,0" path="m2682,572l3257,572e" filled="false" stroked="true" strokeweight=".95278pt" strokecolor="#000000">
                <v:path arrowok="t"/>
              </v:shape>
              <v:shape style="position:absolute;left:2323;top:476;width:223;height:191" type="#_x0000_t75" stroked="false">
                <v:imagedata r:id="rId15" o:title=""/>
              </v:shape>
              <v:shape style="position:absolute;left:2832;top:381;width:89;height:191" type="#_x0000_t75" stroked="false">
                <v:imagedata r:id="rId111" o:title=""/>
              </v:shape>
            </v:group>
            <v:group style="position:absolute;left:2682;top:382;width:575;height:2" coordorigin="2682,382" coordsize="575,2">
              <v:shape style="position:absolute;left:2682;top:382;width:575;height:2" coordorigin="2682,382" coordsize="575,0" path="m2682,382l3257,382e" filled="false" stroked="true" strokeweight=".95278pt" strokecolor="#000000">
                <v:path arrowok="t"/>
              </v:shape>
              <v:shape style="position:absolute;left:2084;top:286;width:462;height:191" type="#_x0000_t75" stroked="false">
                <v:imagedata r:id="rId112" o:title=""/>
              </v:shape>
              <v:shape style="position:absolute;left:2832;top:190;width:89;height:191" type="#_x0000_t75" stroked="false">
                <v:imagedata r:id="rId113" o:title=""/>
              </v:shape>
              <v:shape style="position:absolute;left:1340;top:0;width:204;height:191" type="#_x0000_t75" stroked="false">
                <v:imagedata r:id="rId114" o:title=""/>
              </v:shape>
              <v:shape style="position:absolute;left:1340;top:1143;width:667;height:191" type="#_x0000_t75" stroked="false">
                <v:imagedata r:id="rId115" o:title=""/>
              </v:shape>
            </v:group>
            <v:group style="position:absolute;left:2;top:479;width:767;height:192" coordorigin="2,479" coordsize="767,192">
              <v:shape style="position:absolute;left:2;top:479;width:767;height:192" coordorigin="2,479" coordsize="767,192" path="m768,479l98,479,2,574,98,670,768,670,768,479xe" filled="true" fillcolor="#ffff80" stroked="false">
                <v:path arrowok="t"/>
                <v:fill type="solid"/>
              </v:shape>
            </v:group>
            <v:group style="position:absolute;left:2;top:479;width:767;height:192" coordorigin="2,479" coordsize="767,192">
              <v:shape style="position:absolute;left:2;top:479;width:767;height:192" coordorigin="2,479" coordsize="767,192" path="m98,670l2,574,98,479,768,479,768,670,98,670xe" filled="false" stroked="true" strokeweight=".185309pt" strokecolor="#800000">
                <v:path arrowok="t"/>
              </v:shape>
              <v:shape style="position:absolute;left:306;top:476;width:271;height:191" type="#_x0000_t75" stroked="false">
                <v:imagedata r:id="rId116" o:title=""/>
              </v:shape>
              <v:shape style="position:absolute;left:470;top:1136;width:210;height:198" type="#_x0000_t75" stroked="false">
                <v:imagedata r:id="rId117" o:title=""/>
              </v:shape>
            </v:group>
            <v:group style="position:absolute;left:575;top:954;width:2;height:192" coordorigin="575,954" coordsize="2,192">
              <v:shape style="position:absolute;left:575;top:954;width:2;height:192" coordorigin="575,954" coordsize="0,192" path="m575,954l575,1145e" filled="false" stroked="true" strokeweight=".956841pt" strokecolor="#800000">
                <v:path arrowok="t"/>
              </v:shape>
              <v:shape style="position:absolute;left:3525;top:190;width:223;height:201" type="#_x0000_t75" stroked="false">
                <v:imagedata r:id="rId118" o:title=""/>
              </v:shape>
            </v:group>
            <v:group style="position:absolute;left:3640;top:382;width:2;height:191" coordorigin="3640,382" coordsize="2,191">
              <v:shape style="position:absolute;left:3640;top:382;width:2;height:191" coordorigin="3640,382" coordsize="0,191" path="m3640,572l3640,382e" filled="false" stroked="true" strokeweight=".956841pt" strokecolor="#800000">
                <v:path arrowok="t"/>
              </v:shape>
            </v:group>
            <v:group style="position:absolute;left:3257;top:572;width:383;height:2" coordorigin="3257,572" coordsize="383,2">
              <v:shape style="position:absolute;left:3257;top:572;width:383;height:2" coordorigin="3257,572" coordsize="383,0" path="m3257,572l3640,572e" filled="false" stroked="true" strokeweight=".95278pt" strokecolor="#000080">
                <v:path arrowok="t"/>
              </v:shape>
            </v:group>
            <v:group style="position:absolute;left:575;top:954;width:192;height:2" coordorigin="575,954" coordsize="192,2">
              <v:shape style="position:absolute;left:575;top:954;width:192;height:2" coordorigin="575,954" coordsize="192,0" path="m575,954l767,954e" filled="false" stroked="true" strokeweight=".95278pt" strokecolor="#000080">
                <v:path arrowok="t"/>
              </v:shape>
            </v:group>
            <v:group style="position:absolute;left:3640;top:954;width:2;height:192" coordorigin="3640,954" coordsize="2,192">
              <v:shape style="position:absolute;left:3640;top:954;width:2;height:192" coordorigin="3640,954" coordsize="0,192" path="m3640,1145l3640,954e" filled="false" stroked="true" strokeweight=".956841pt" strokecolor="#000000">
                <v:path arrowok="t"/>
              </v:shape>
            </v:group>
            <v:group style="position:absolute;left:3640;top:1527;width:2;height:191" coordorigin="3640,1527" coordsize="2,191">
              <v:shape style="position:absolute;left:3640;top:1527;width:2;height:191" coordorigin="3640,1527" coordsize="0,191" path="m3640,1527l3640,1717e" filled="false" stroked="true" strokeweight=".956841pt" strokecolor="#000000">
                <v:path arrowok="t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36,1679l3623,1682,3612,1690,3604,1701,3601,1714,3604,1730,3612,1742,3623,1750,3636,1752,3652,1750,3664,1742,3672,1730,3675,1714,3672,1701,3664,1690,3652,1682,3636,1679xe" filled="true" fillcolor="#000080" stroked="false">
                <v:path arrowok="t"/>
                <v:fill type="solid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01,1714l3604,1730,3612,1742,3623,1750,3636,1752,3652,1750,3664,1742,3672,1730,3675,1714,3672,1701,3664,1690,3652,1682,3636,1679,3623,1682,3612,1690,3604,1701,3601,1714xe" filled="false" stroked="true" strokeweight=".185656pt" strokecolor="#000080">
                <v:path arrowok="t"/>
              </v:shape>
            </v:group>
            <v:group style="position:absolute;left:3563;top:1145;width:150;height:379" coordorigin="3563,1145" coordsize="150,379">
              <v:shape style="position:absolute;left:3563;top:1145;width:150;height:379" coordorigin="3563,1145" coordsize="150,379" path="m3563,1524l3713,1524,3713,1145,3563,1145,3563,1524xe" filled="false" stroked="true" strokeweight=".956291pt" strokecolor="#0000ff">
                <v:path arrowok="t"/>
              </v:shape>
              <v:shape style="position:absolute;left:3712;top:1333;width:303;height:191" type="#_x0000_t75" stroked="false">
                <v:imagedata r:id="rId119" o:title=""/>
              </v:shape>
              <v:shape style="position:absolute;left:3712;top:1143;width:204;height:191" type="#_x0000_t75" stroked="false">
                <v:imagedata r:id="rId60" o:title="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36,1679l3623,1682,3612,1690,3604,1701,3601,1714,3604,1730,3612,1742,3623,1750,3636,1752,3652,1750,3664,1742,3672,1730,3675,1714,3672,1701,3664,1690,3652,1682,3636,1679xe" filled="true" fillcolor="#000080" stroked="false">
                <v:path arrowok="t"/>
                <v:fill type="solid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01,1714l3604,1730,3612,1742,3623,1750,3636,1752,3652,1750,3664,1742,3672,1730,3675,1714,3672,1701,3664,1690,3652,1682,3636,1679,3623,1682,3612,1690,3604,1701,3601,1714xe" filled="false" stroked="true" strokeweight=".185656pt" strokecolor="#000080">
                <v:path arrowok="t"/>
              </v:shape>
            </v:group>
            <v:group style="position:absolute;left:3833;top:670;width:766;height:191" coordorigin="3833,670" coordsize="766,191">
              <v:shape style="position:absolute;left:3833;top:670;width:766;height:191" coordorigin="3833,670" coordsize="766,191" path="m4503,670l3833,670,3833,860,4503,860,4599,765,4503,670xe" filled="true" fillcolor="#ffff80" stroked="false">
                <v:path arrowok="t"/>
                <v:fill type="solid"/>
              </v:shape>
            </v:group>
            <v:group style="position:absolute;left:3833;top:670;width:766;height:191" coordorigin="3833,670" coordsize="766,191">
              <v:shape style="position:absolute;left:3833;top:670;width:766;height:191" coordorigin="3833,670" coordsize="766,191" path="m3833,860l3833,670,4503,670,4599,765,4503,860,3833,860xe" filled="false" stroked="true" strokeweight=".185309pt" strokecolor="#800000">
                <v:path arrowok="t"/>
              </v:shape>
              <v:shape style="position:absolute;left:3959;top:667;width:443;height:191" type="#_x0000_t75" stroked="false">
                <v:imagedata r:id="rId120" o:title=""/>
              </v:shape>
            </v:group>
            <v:group style="position:absolute;left:3257;top:763;width:575;height:2" coordorigin="3257,763" coordsize="575,2">
              <v:shape style="position:absolute;left:3257;top:763;width:575;height:2" coordorigin="3257,763" coordsize="575,0" path="m3831,763l3257,763e" filled="false" stroked="true" strokeweight=".95278pt" strokecolor="#000080">
                <v:path arrowok="t"/>
              </v:shape>
            </v:group>
            <v:group style="position:absolute;left:3640;top:763;width:2;height:191" coordorigin="3640,763" coordsize="2,191">
              <v:shape style="position:absolute;left:3640;top:763;width:2;height:191" coordorigin="3640,763" coordsize="0,191" path="m3640,763l3640,954e" filled="false" stroked="true" strokeweight=".956841pt" strokecolor="#000080">
                <v:path arrowok="t"/>
              </v:shape>
            </v:group>
            <v:group style="position:absolute;left:3601;top:725;width:74;height:74" coordorigin="3601,725" coordsize="74,74">
              <v:shape style="position:absolute;left:3601;top:725;width:74;height:74" coordorigin="3601,725" coordsize="74,74" path="m3636,725l3623,728,3612,736,3604,747,3601,760,3604,776,3612,788,3623,795,3636,798,3652,795,3664,788,3672,776,3675,760,3672,747,3664,736,3652,728,3636,725xe" filled="true" fillcolor="#000080" stroked="false">
                <v:path arrowok="t"/>
                <v:fill type="solid"/>
              </v:shape>
            </v:group>
            <v:group style="position:absolute;left:3601;top:725;width:74;height:74" coordorigin="3601,725" coordsize="74,74">
              <v:shape style="position:absolute;left:3601;top:725;width:74;height:74" coordorigin="3601,725" coordsize="74,74" path="m3601,760l3604,776,3612,788,3623,795,3636,798,3652,795,3664,788,3672,776,3675,760,3672,747,3664,736,3652,728,3636,725,3623,728,3612,736,3604,747,3601,760xe" filled="false" stroked="true" strokeweight=".185656pt" strokecolor="#000080">
                <v:path arrowok="t"/>
              </v:shape>
            </v:group>
            <v:group style="position:absolute;left:3640;top:1717;width:2;height:191" coordorigin="3640,1717" coordsize="2,191">
              <v:shape style="position:absolute;left:3640;top:1717;width:2;height:191" coordorigin="3640,1717" coordsize="0,191" path="m3640,1908l3640,1717e" filled="false" stroked="true" strokeweight=".956841pt" strokecolor="#000000">
                <v:path arrowok="t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36,1679l3623,1682,3612,1690,3604,1701,3601,1714,3604,1730,3612,1742,3623,1750,3636,1752,3652,1750,3664,1742,3672,1730,3675,1714,3672,1701,3664,1690,3652,1682,3636,1679xe" filled="true" fillcolor="#000080" stroked="false">
                <v:path arrowok="t"/>
                <v:fill type="solid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01,1714l3604,1730,3612,1742,3623,1750,3636,1752,3652,1750,3664,1742,3672,1730,3675,1714,3672,1701,3664,1690,3652,1682,3636,1679,3623,1682,3612,1690,3604,1701,3601,1714xe" filled="false" stroked="true" strokeweight=".185656pt" strokecolor="#000080">
                <v:path arrowok="t"/>
              </v:shape>
            </v:group>
            <v:group style="position:absolute;left:3640;top:2290;width:2;height:192" coordorigin="3640,2290" coordsize="2,192">
              <v:shape style="position:absolute;left:3640;top:2290;width:2;height:192" coordorigin="3640,2290" coordsize="0,192" path="m3640,2290l3640,2481e" filled="false" stroked="true" strokeweight=".956841pt" strokecolor="#000000">
                <v:path arrowok="t"/>
              </v:shape>
            </v:group>
            <v:group style="position:absolute;left:3563;top:1908;width:150;height:379" coordorigin="3563,1908" coordsize="150,379">
              <v:shape style="position:absolute;left:3563;top:1908;width:150;height:379" coordorigin="3563,1908" coordsize="150,379" path="m3563,2287l3713,2287,3713,1908,3563,1908,3563,2287xe" filled="false" stroked="true" strokeweight=".956291pt" strokecolor="#0000ff">
                <v:path arrowok="t"/>
              </v:shape>
              <v:shape style="position:absolute;left:3712;top:2095;width:262;height:191" type="#_x0000_t75" stroked="false">
                <v:imagedata r:id="rId121" o:title=""/>
              </v:shape>
              <v:shape style="position:absolute;left:3712;top:1905;width:204;height:191" type="#_x0000_t75" stroked="false">
                <v:imagedata r:id="rId122" o:title="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36,1679l3623,1682,3612,1690,3604,1701,3601,1714,3604,1730,3612,1742,3623,1750,3636,1752,3652,1750,3664,1742,3672,1730,3675,1714,3672,1701,3664,1690,3652,1682,3636,1679xe" filled="true" fillcolor="#000080" stroked="false">
                <v:path arrowok="t"/>
                <v:fill type="solid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01,1714l3604,1730,3612,1742,3623,1750,3636,1752,3652,1750,3664,1742,3672,1730,3675,1714,3672,1701,3664,1690,3652,1682,3636,1679,3623,1682,3612,1690,3604,1701,3601,1714xe" filled="false" stroked="true" strokeweight=".185656pt" strokecolor="#000080">
                <v:path arrowok="t"/>
              </v:shape>
            </v:group>
            <v:group style="position:absolute;left:3448;top:2671;width:383;height:2" coordorigin="3448,2671" coordsize="383,2">
              <v:shape style="position:absolute;left:3448;top:2671;width:383;height:2" coordorigin="3448,2671" coordsize="383,0" path="m3448,2671l3831,2671e" filled="false" stroked="true" strokeweight=".95278pt" strokecolor="#800000">
                <v:path arrowok="t"/>
              </v:shape>
            </v:group>
            <v:group style="position:absolute;left:3506;top:2729;width:268;height:2" coordorigin="3506,2729" coordsize="268,2">
              <v:shape style="position:absolute;left:3506;top:2729;width:268;height:2" coordorigin="3506,2729" coordsize="268,0" path="m3506,2729l3774,2729e" filled="false" stroked="true" strokeweight=".95278pt" strokecolor="#800000">
                <v:path arrowok="t"/>
              </v:shape>
            </v:group>
            <v:group style="position:absolute;left:3563;top:2786;width:154;height:2" coordorigin="3563,2786" coordsize="154,2">
              <v:shape style="position:absolute;left:3563;top:2786;width:154;height:2" coordorigin="3563,2786" coordsize="154,0" path="m3563,2786l3716,2786e" filled="false" stroked="true" strokeweight=".95278pt" strokecolor="#800000">
                <v:path arrowok="t"/>
              </v:shape>
            </v:group>
            <v:group style="position:absolute;left:3620;top:2843;width:39;height:2" coordorigin="3620,2843" coordsize="39,2">
              <v:shape style="position:absolute;left:3620;top:2843;width:39;height:2" coordorigin="3620,2843" coordsize="39,0" path="m3620,2843l3659,2843e" filled="false" stroked="true" strokeweight=".95278pt" strokecolor="#800000">
                <v:path arrowok="t"/>
              </v:shape>
              <v:shape style="position:absolute;left:3448;top:2858;width:376;height:191" type="#_x0000_t75" stroked="false">
                <v:imagedata r:id="rId29" o:title=""/>
              </v:shape>
            </v:group>
            <v:group style="position:absolute;left:3640;top:2481;width:2;height:191" coordorigin="3640,2481" coordsize="2,191">
              <v:shape style="position:absolute;left:3640;top:2481;width:2;height:191" coordorigin="3640,2481" coordsize="0,191" path="m3640,2481l3640,2671e" filled="false" stroked="true" strokeweight=".956841pt" strokecolor="#800000">
                <v:path arrowok="t"/>
              </v:shape>
            </v:group>
            <v:group style="position:absolute;left:192;top:763;width:3448;height:955" coordorigin="192,763" coordsize="3448,955">
              <v:shape style="position:absolute;left:192;top:763;width:3448;height:955" coordorigin="192,763" coordsize="3448,955" path="m3640,1717l192,1717,192,763,767,763e" filled="false" stroked="true" strokeweight=".953069pt" strokecolor="#000080">
                <v:path arrowok="t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36,1679l3623,1682,3612,1690,3604,1701,3601,1714,3604,1730,3612,1742,3623,1750,3636,1752,3652,1750,3664,1742,3672,1730,3675,1714,3672,1701,3664,1690,3652,1682,3636,1679xe" filled="true" fillcolor="#000080" stroked="false">
                <v:path arrowok="t"/>
                <v:fill type="solid"/>
              </v:shape>
            </v:group>
            <v:group style="position:absolute;left:3601;top:1679;width:74;height:74" coordorigin="3601,1679" coordsize="74,74">
              <v:shape style="position:absolute;left:3601;top:1679;width:74;height:74" coordorigin="3601,1679" coordsize="74,74" path="m3601,1714l3604,1730,3612,1742,3623,1750,3636,1752,3652,1750,3664,1742,3672,1730,3675,1714,3672,1701,3664,1690,3652,1682,3636,1679,3623,1682,3612,1690,3604,1701,3601,1714xe" filled="false" stroked="true" strokeweight=".185656pt" strokecolor="#00008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pStyle w:val="BodyText"/>
        <w:tabs>
          <w:tab w:pos="661" w:val="left" w:leader="none"/>
        </w:tabs>
        <w:spacing w:line="240" w:lineRule="auto" w:before="26"/>
        <w:ind w:left="1" w:right="0"/>
        <w:jc w:val="center"/>
      </w:pPr>
      <w:r>
        <w:rPr/>
        <w:t>图</w:t>
      </w:r>
      <w:r>
        <w:rPr>
          <w:spacing w:val="106"/>
        </w:rPr>
        <w:t> </w:t>
      </w:r>
      <w:r>
        <w:rPr>
          <w:rFonts w:ascii="Times New Roman" w:hAnsi="Times New Roman" w:cs="Times New Roman" w:eastAsia="Times New Roman" w:hint="default"/>
        </w:rPr>
        <w:t>4</w:t>
        <w:tab/>
      </w:r>
      <w:r>
        <w:rPr/>
        <w:t>滞回比较器</w:t>
      </w: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pStyle w:val="Heading1"/>
        <w:spacing w:line="240" w:lineRule="auto" w:before="46"/>
        <w:ind w:right="0"/>
        <w:jc w:val="left"/>
        <w:rPr>
          <w:b w:val="0"/>
          <w:bCs w:val="0"/>
        </w:rPr>
      </w:pPr>
      <w:bookmarkStart w:name="_bookmark12" w:id="13"/>
      <w:bookmarkEnd w:id="13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3.</w:t>
      </w:r>
      <w:r>
        <w:rPr>
          <w:rFonts w:ascii="Times New Roman" w:hAnsi="Times New Roman" w:cs="Times New Roman" w:eastAsia="Times New Roman" w:hint="default"/>
          <w:spacing w:val="75"/>
        </w:rPr>
        <w:t> </w:t>
      </w:r>
      <w:r>
        <w:rPr/>
        <w:t>软件设计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YaHei" w:hAnsi="Microsoft YaHei" w:cs="Microsoft YaHei" w:eastAsia="Microsoft YaHei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Microsoft YaHei" w:hAnsi="Microsoft YaHei" w:cs="Microsoft YaHei" w:eastAsia="Microsoft YaHei" w:hint="default"/>
          <w:b/>
          <w:bCs/>
          <w:sz w:val="12"/>
          <w:szCs w:val="12"/>
        </w:rPr>
      </w:pPr>
      <w:r>
        <w:rPr/>
        <w:pict>
          <v:group style="position:absolute;margin-left:202.119003pt;margin-top:11.495335pt;width:215.45pt;height:248.35pt;mso-position-horizontal-relative:page;mso-position-vertical-relative:paragraph;z-index:1720;mso-wrap-distance-left:0;mso-wrap-distance-right:0" coordorigin="4042,230" coordsize="4309,4967">
            <v:group style="position:absolute;left:5602;top:236;width:1214;height:484" coordorigin="5602,236" coordsize="1214,484">
              <v:shape style="position:absolute;left:5602;top:236;width:1214;height:484" coordorigin="5602,236" coordsize="1214,484" path="m5845,720l6573,720,6637,712,6695,687,6744,649,6782,600,6806,543,6815,478,6806,414,6782,356,6744,307,6695,269,6637,245,6573,236,5845,236,5780,245,5722,269,5673,307,5635,356,5611,414,5602,478,5611,543,5635,600,5673,649,5722,687,5780,712,5845,720xe" filled="false" stroked="true" strokeweight=".640862pt" strokecolor="#000000">
                <v:path arrowok="t"/>
              </v:shape>
            </v:group>
            <v:group style="position:absolute;left:6209;top:720;width:2;height:225" coordorigin="6209,720" coordsize="2,225">
              <v:shape style="position:absolute;left:6209;top:720;width:2;height:225" coordorigin="6209,720" coordsize="0,225" path="m6209,720l6209,945e" filled="false" stroked="true" strokeweight=".642648pt" strokecolor="#000000">
                <v:path arrowok="t"/>
              </v:shape>
            </v:group>
            <v:group style="position:absolute;left:6165;top:934;width:87;height:86" coordorigin="6165,934" coordsize="87,86">
              <v:shape style="position:absolute;left:6165;top:934;width:87;height:86" coordorigin="6165,934" coordsize="87,86" path="m6252,934l6165,934,6209,1020,6252,934xe" filled="true" fillcolor="#000000" stroked="false">
                <v:path arrowok="t"/>
                <v:fill type="solid"/>
              </v:shape>
            </v:group>
            <v:group style="position:absolute;left:5602;top:1020;width:1214;height:726" coordorigin="5602,1020" coordsize="1214,726">
              <v:shape style="position:absolute;left:5602;top:1020;width:1214;height:726" coordorigin="5602,1020" coordsize="1214,726" path="m5602,1383l6209,1020,6815,1383,6209,1746,5602,1383xe" filled="false" stroked="true" strokeweight=".641124pt" strokecolor="#000000">
                <v:path arrowok="t"/>
              </v:shape>
            </v:group>
            <v:group style="position:absolute;left:4728;top:1383;width:874;height:588" coordorigin="4728,1383" coordsize="874,588">
              <v:shape style="position:absolute;left:4728;top:1383;width:874;height:588" coordorigin="4728,1383" coordsize="874,588" path="m5602,1383l4801,1383,4734,1427,4728,1456,4728,1970e" filled="false" stroked="true" strokeweight=".641223pt" strokecolor="#000000">
                <v:path arrowok="t"/>
              </v:shape>
            </v:group>
            <v:group style="position:absolute;left:4685;top:1960;width:87;height:86" coordorigin="4685,1960" coordsize="87,86">
              <v:shape style="position:absolute;left:4685;top:1960;width:87;height:86" coordorigin="4685,1960" coordsize="87,86" path="m4772,1960l4685,1960,4728,2046,4772,1960xe" filled="true" fillcolor="#000000" stroked="false">
                <v:path arrowok="t"/>
                <v:fill type="solid"/>
              </v:shape>
            </v:group>
            <v:group style="position:absolute;left:6815;top:1383;width:923;height:588" coordorigin="6815,1383" coordsize="923,588">
              <v:shape style="position:absolute;left:6815;top:1383;width:923;height:588" coordorigin="6815,1383" coordsize="923,588" path="m6815,1383l7664,1383,7732,1427,7737,1456,7737,1970e" filled="false" stroked="true" strokeweight=".641176pt" strokecolor="#000000">
                <v:path arrowok="t"/>
              </v:shape>
            </v:group>
            <v:group style="position:absolute;left:7694;top:1960;width:87;height:86" coordorigin="7694,1960" coordsize="87,86">
              <v:shape style="position:absolute;left:7694;top:1960;width:87;height:86" coordorigin="7694,1960" coordsize="87,86" path="m7780,1960l7694,1960,7737,2046,7780,1960xe" filled="true" fillcolor="#000000" stroked="false">
                <v:path arrowok="t"/>
                <v:fill type="solid"/>
              </v:shape>
            </v:group>
            <v:group style="position:absolute;left:4728;top:2529;width:1405;height:695" coordorigin="4728,2529" coordsize="1405,695">
              <v:shape style="position:absolute;left:4728;top:2529;width:1405;height:695" coordorigin="4728,2529" coordsize="1405,695" path="m4728,2529l4728,3151,4773,3218,4801,3224,6133,3224e" filled="false" stroked="true" strokeweight=".640985pt" strokecolor="#000000">
                <v:path arrowok="t"/>
              </v:shape>
            </v:group>
            <v:group style="position:absolute;left:6122;top:3181;width:87;height:86" coordorigin="6122,3181" coordsize="87,86">
              <v:shape style="position:absolute;left:6122;top:3181;width:87;height:86" coordorigin="6122,3181" coordsize="87,86" path="m6122,3181l6122,3267,6209,3224,6122,3181xe" filled="true" fillcolor="#000000" stroked="false">
                <v:path arrowok="t"/>
                <v:fill type="solid"/>
              </v:shape>
            </v:group>
            <v:group style="position:absolute;left:6284;top:2524;width:1454;height:692" coordorigin="6284,2524" coordsize="1454,692">
              <v:shape style="position:absolute;left:6284;top:2524;width:1454;height:692" coordorigin="6284,2524" coordsize="1454,692" path="m7737,2524l7737,3143,7693,3210,7664,3216,6284,3216e" filled="false" stroked="true" strokeweight=".640961pt" strokecolor="#000000">
                <v:path arrowok="t"/>
              </v:shape>
            </v:group>
            <v:group style="position:absolute;left:6209;top:3173;width:87;height:86" coordorigin="6209,3173" coordsize="87,86">
              <v:shape style="position:absolute;left:6209;top:3173;width:87;height:86" coordorigin="6209,3173" coordsize="87,86" path="m6295,3173l6209,3216,6295,3259,6295,3173xe" filled="true" fillcolor="#000000" stroked="false">
                <v:path arrowok="t"/>
                <v:fill type="solid"/>
              </v:shape>
            </v:group>
            <v:group style="position:absolute;left:5723;top:2046;width:971;height:484" coordorigin="5723,2046" coordsize="971,484">
              <v:shape style="position:absolute;left:5723;top:2046;width:971;height:484" coordorigin="5723,2046" coordsize="971,484" path="m5723,2529l6694,2529,6694,2046,5723,2046,5723,2529xe" filled="false" stroked="true" strokeweight=".640990pt" strokecolor="#000000">
                <v:path arrowok="t"/>
              </v:shape>
            </v:group>
            <v:group style="position:absolute;left:6209;top:1746;width:2;height:225" coordorigin="6209,1746" coordsize="2,225">
              <v:shape style="position:absolute;left:6209;top:1746;width:2;height:225" coordorigin="6209,1746" coordsize="0,225" path="m6209,1746l6209,1970e" filled="false" stroked="true" strokeweight=".642648pt" strokecolor="#000000">
                <v:path arrowok="t"/>
              </v:shape>
            </v:group>
            <v:group style="position:absolute;left:6165;top:1960;width:87;height:86" coordorigin="6165,1960" coordsize="87,86">
              <v:shape style="position:absolute;left:6165;top:1960;width:87;height:86" coordorigin="6165,1960" coordsize="87,86" path="m6252,1960l6165,1960,6209,2046,6252,1960xe" filled="true" fillcolor="#000000" stroked="false">
                <v:path arrowok="t"/>
                <v:fill type="solid"/>
              </v:shape>
            </v:group>
            <v:group style="position:absolute;left:6209;top:2529;width:2;height:1134" coordorigin="6209,2529" coordsize="2,1134">
              <v:shape style="position:absolute;left:6209;top:2529;width:2;height:1134" coordorigin="6209,2529" coordsize="0,1134" path="m6209,2529l6209,3663e" filled="false" stroked="true" strokeweight=".642648pt" strokecolor="#000000">
                <v:path arrowok="t"/>
              </v:shape>
            </v:group>
            <v:group style="position:absolute;left:6165;top:3653;width:87;height:86" coordorigin="6165,3653" coordsize="87,86">
              <v:shape style="position:absolute;left:6165;top:3653;width:87;height:86" coordorigin="6165,3653" coordsize="87,86" path="m6252,3653l6165,3653,6209,3739,6252,3653xe" filled="true" fillcolor="#000000" stroked="false">
                <v:path arrowok="t"/>
                <v:fill type="solid"/>
              </v:shape>
            </v:group>
            <v:group style="position:absolute;left:5529;top:3739;width:1359;height:484" coordorigin="5529,3739" coordsize="1359,484">
              <v:shape style="position:absolute;left:5529;top:3739;width:1359;height:484" coordorigin="5529,3739" coordsize="1359,484" path="m5529,4222l6888,4222,6888,3739,5529,3739,5529,4222xe" filled="false" stroked="true" strokeweight=".640811pt" strokecolor="#000000">
                <v:path arrowok="t"/>
              </v:shape>
            </v:group>
            <v:group style="position:absolute;left:6209;top:4222;width:2;height:409" coordorigin="6209,4222" coordsize="2,409">
              <v:shape style="position:absolute;left:6209;top:4222;width:2;height:409" coordorigin="6209,4222" coordsize="0,409" path="m6209,4222l6209,4631e" filled="false" stroked="true" strokeweight=".642648pt" strokecolor="#000000">
                <v:path arrowok="t"/>
              </v:shape>
            </v:group>
            <v:group style="position:absolute;left:6165;top:4620;width:87;height:86" coordorigin="6165,4620" coordsize="87,86">
              <v:shape style="position:absolute;left:6165;top:4620;width:87;height:86" coordorigin="6165,4620" coordsize="87,86" path="m6252,4620l6165,4620,6209,4706,6252,4620xe" filled="true" fillcolor="#000000" stroked="false">
                <v:path arrowok="t"/>
                <v:fill type="solid"/>
              </v:shape>
              <v:shape style="position:absolute;left:5723;top:2046;width:971;height:484" type="#_x0000_t202" filled="false" stroked="false">
                <v:textbox inset="0,0,0,0">
                  <w:txbxContent>
                    <w:p>
                      <w:pPr>
                        <w:spacing w:before="81"/>
                        <w:ind w:left="79" w:right="0" w:firstLine="0"/>
                        <w:jc w:val="left"/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cs="SimSun" w:eastAsia="SimSun" w:hint="default"/>
                          <w:w w:val="105"/>
                          <w:sz w:val="20"/>
                          <w:szCs w:val="20"/>
                        </w:rPr>
                        <w:t>测量频率</w:t>
                      </w:r>
                      <w:r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529;top:3739;width:1359;height:484" type="#_x0000_t202" filled="false" stroked="false">
                <v:textbox inset="0,0,0,0">
                  <w:txbxContent>
                    <w:p>
                      <w:pPr>
                        <w:spacing w:before="86"/>
                        <w:ind w:left="254" w:right="0" w:firstLine="0"/>
                        <w:jc w:val="left"/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 w:eastAsia="Calibri" w:hint="default"/>
                          <w:w w:val="105"/>
                          <w:sz w:val="20"/>
                          <w:szCs w:val="20"/>
                        </w:rPr>
                        <w:t>FPGA</w:t>
                      </w:r>
                      <w:r>
                        <w:rPr>
                          <w:rFonts w:ascii="SimSun" w:hAnsi="SimSun" w:cs="SimSun" w:eastAsia="SimSun" w:hint="default"/>
                          <w:w w:val="105"/>
                          <w:sz w:val="20"/>
                          <w:szCs w:val="20"/>
                        </w:rPr>
                        <w:t>通信</w:t>
                      </w:r>
                      <w:r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009;top:371;width:412;height:206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-8" w:firstLine="0"/>
                        <w:jc w:val="left"/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  <w:t>开始</w:t>
                      </w:r>
                    </w:p>
                  </w:txbxContent>
                </v:textbox>
                <w10:wrap type="none"/>
              </v:shape>
              <v:shape style="position:absolute;left:5803;top:1278;width:826;height:206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  <w:t>功能选择</w:t>
                      </w:r>
                    </w:p>
                  </w:txbxContent>
                </v:textbox>
                <w10:wrap type="none"/>
              </v:shape>
              <v:shape style="position:absolute;left:4049;top:2046;width:1359;height:484" type="#_x0000_t202" filled="false" stroked="true" strokeweight=".640813pt" strokecolor="#000000">
                <v:textbox inset="0,0,0,0">
                  <w:txbxContent>
                    <w:p>
                      <w:pPr>
                        <w:spacing w:before="75"/>
                        <w:ind w:left="56" w:right="0" w:firstLine="0"/>
                        <w:jc w:val="left"/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cs="SimSun" w:eastAsia="SimSun" w:hint="default"/>
                          <w:w w:val="105"/>
                          <w:sz w:val="20"/>
                          <w:szCs w:val="20"/>
                        </w:rPr>
                        <w:t>测量时间间隔</w:t>
                      </w:r>
                      <w:r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31;top:2046;width:1214;height:479" type="#_x0000_t202" filled="false" stroked="true" strokeweight=".640859pt" strokecolor="#000000">
                <v:textbox inset="0,0,0,0">
                  <w:txbxContent>
                    <w:p>
                      <w:pPr>
                        <w:spacing w:before="73"/>
                        <w:ind w:left="96" w:right="0" w:firstLine="0"/>
                        <w:jc w:val="left"/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cs="SimSun" w:eastAsia="SimSun" w:hint="default"/>
                          <w:w w:val="105"/>
                          <w:sz w:val="20"/>
                          <w:szCs w:val="20"/>
                        </w:rPr>
                        <w:t>测量占空比</w:t>
                      </w:r>
                      <w:r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529;top:4706;width:1359;height:484" type="#_x0000_t202" filled="false" stroked="true" strokeweight=".640813pt" strokecolor="#000000">
                <v:textbox inset="0,0,0,0">
                  <w:txbxContent>
                    <w:p>
                      <w:pPr>
                        <w:spacing w:before="82"/>
                        <w:ind w:left="267" w:right="0" w:firstLine="0"/>
                        <w:jc w:val="left"/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cs="SimSun" w:eastAsia="SimSun" w:hint="default"/>
                          <w:w w:val="105"/>
                          <w:sz w:val="20"/>
                          <w:szCs w:val="20"/>
                        </w:rPr>
                        <w:t>输出结果</w:t>
                      </w:r>
                      <w:r>
                        <w:rPr>
                          <w:rFonts w:ascii="SimSun" w:hAnsi="SimSun" w:cs="SimSun" w:eastAsia="SimSun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40" w:lineRule="auto" w:before="7"/>
        <w:rPr>
          <w:rFonts w:ascii="Microsoft YaHei" w:hAnsi="Microsoft YaHei" w:cs="Microsoft YaHei" w:eastAsia="Microsoft YaHei" w:hint="default"/>
          <w:b/>
          <w:bCs/>
          <w:sz w:val="22"/>
          <w:szCs w:val="22"/>
        </w:rPr>
      </w:pPr>
    </w:p>
    <w:p>
      <w:pPr>
        <w:pStyle w:val="BodyText"/>
        <w:tabs>
          <w:tab w:pos="1142" w:val="left" w:leader="none"/>
        </w:tabs>
        <w:spacing w:line="240" w:lineRule="auto" w:before="26"/>
        <w:ind w:left="482" w:right="0"/>
        <w:jc w:val="center"/>
      </w:pPr>
      <w:r>
        <w:rPr/>
        <w:t>图</w:t>
      </w:r>
      <w:r>
        <w:rPr>
          <w:spacing w:val="106"/>
        </w:rPr>
        <w:t> </w:t>
      </w:r>
      <w:r>
        <w:rPr>
          <w:rFonts w:ascii="Times New Roman" w:hAnsi="Times New Roman" w:cs="Times New Roman" w:eastAsia="Times New Roman" w:hint="default"/>
        </w:rPr>
        <w:t>5</w:t>
        <w:tab/>
      </w:r>
      <w:r>
        <w:rPr/>
        <w:t>软件流程图</w:t>
      </w:r>
    </w:p>
    <w:p>
      <w:pPr>
        <w:spacing w:line="240" w:lineRule="auto" w:before="0"/>
        <w:rPr>
          <w:rFonts w:ascii="SimSun" w:hAnsi="SimSun" w:cs="SimSun" w:eastAsia="SimSun" w:hint="default"/>
          <w:sz w:val="24"/>
          <w:szCs w:val="24"/>
        </w:rPr>
      </w:pPr>
    </w:p>
    <w:p>
      <w:pPr>
        <w:spacing w:line="240" w:lineRule="auto" w:before="7"/>
        <w:rPr>
          <w:rFonts w:ascii="SimSun" w:hAnsi="SimSun" w:cs="SimSun" w:eastAsia="SimSun" w:hint="default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bookmark13" w:id="14"/>
      <w:bookmarkEnd w:id="14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4.</w:t>
      </w:r>
      <w:r>
        <w:rPr>
          <w:rFonts w:ascii="Times New Roman" w:hAnsi="Times New Roman" w:cs="Times New Roman" w:eastAsia="Times New Roman" w:hint="default"/>
          <w:spacing w:val="70"/>
        </w:rPr>
        <w:t> </w:t>
      </w:r>
      <w:r>
        <w:rPr/>
        <w:t>测试方案与测试结果</w:t>
      </w:r>
      <w:r>
        <w:rPr>
          <w:b w:val="0"/>
          <w:bCs w:val="0"/>
        </w:rPr>
      </w:r>
    </w:p>
    <w:p>
      <w:pPr>
        <w:pStyle w:val="Heading2"/>
        <w:spacing w:line="240" w:lineRule="auto" w:before="75"/>
        <w:ind w:right="0"/>
        <w:jc w:val="left"/>
        <w:rPr>
          <w:b w:val="0"/>
          <w:bCs w:val="0"/>
        </w:rPr>
      </w:pPr>
      <w:bookmarkStart w:name="_bookmark14" w:id="15"/>
      <w:bookmarkEnd w:id="15"/>
      <w:r>
        <w:rPr>
          <w:b w:val="0"/>
          <w:bCs w:val="0"/>
        </w:rPr>
      </w:r>
      <w:r>
        <w:rPr>
          <w:rFonts w:ascii="Arial" w:hAnsi="Arial" w:cs="Arial" w:eastAsia="Arial" w:hint="default"/>
        </w:rPr>
        <w:t>4.1. </w:t>
      </w:r>
      <w:r>
        <w:rPr>
          <w:rFonts w:ascii="Arial" w:hAnsi="Arial" w:cs="Arial" w:eastAsia="Arial" w:hint="default"/>
          <w:spacing w:val="23"/>
        </w:rPr>
        <w:t> </w:t>
      </w:r>
      <w:r>
        <w:rPr/>
        <w:t>测试仪器</w:t>
      </w:r>
      <w:r>
        <w:rPr>
          <w:b w:val="0"/>
          <w:bCs w:val="0"/>
        </w:rPr>
      </w:r>
    </w:p>
    <w:p>
      <w:pPr>
        <w:tabs>
          <w:tab w:pos="578" w:val="left" w:leader="none"/>
        </w:tabs>
        <w:spacing w:before="115" w:after="34"/>
        <w:ind w:left="0" w:right="641" w:firstLine="0"/>
        <w:jc w:val="center"/>
        <w:rPr>
          <w:rFonts w:ascii="SimSun" w:hAnsi="SimSun" w:cs="SimSun" w:eastAsia="SimSun" w:hint="default"/>
          <w:sz w:val="21"/>
          <w:szCs w:val="21"/>
        </w:rPr>
      </w:pPr>
      <w:r>
        <w:rPr>
          <w:rFonts w:ascii="SimSun" w:hAnsi="SimSun" w:cs="SimSun" w:eastAsia="SimSun" w:hint="default"/>
          <w:sz w:val="21"/>
          <w:szCs w:val="21"/>
        </w:rPr>
        <w:t>表</w:t>
      </w:r>
      <w:r>
        <w:rPr>
          <w:rFonts w:ascii="SimSun" w:hAnsi="SimSun" w:cs="SimSun" w:eastAsia="SimSun" w:hint="default"/>
          <w:spacing w:val="9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  <w:tab/>
      </w:r>
      <w:r>
        <w:rPr>
          <w:rFonts w:ascii="SimSun" w:hAnsi="SimSun" w:cs="SimSun" w:eastAsia="SimSun" w:hint="default"/>
          <w:sz w:val="21"/>
          <w:szCs w:val="21"/>
        </w:rPr>
        <w:t>测试仪器</w:t>
      </w:r>
    </w:p>
    <w:tbl>
      <w:tblPr>
        <w:tblW w:w="0" w:type="auto"/>
        <w:jc w:val="left"/>
        <w:tblInd w:w="7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4678"/>
        <w:gridCol w:w="1045"/>
      </w:tblGrid>
      <w:tr>
        <w:trPr>
          <w:trHeight w:val="322" w:hRule="exact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314" w:right="0"/>
              <w:jc w:val="left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序号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523" w:right="0"/>
              <w:jc w:val="left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名称、型号、规格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314" w:right="0"/>
              <w:jc w:val="left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数量</w:t>
            </w:r>
          </w:p>
        </w:tc>
      </w:tr>
    </w:tbl>
    <w:p>
      <w:pPr>
        <w:spacing w:after="0" w:line="263" w:lineRule="exact"/>
        <w:jc w:val="left"/>
        <w:rPr>
          <w:rFonts w:ascii="SimSun" w:hAnsi="SimSun" w:cs="SimSun" w:eastAsia="SimSun" w:hint="default"/>
          <w:sz w:val="21"/>
          <w:szCs w:val="21"/>
        </w:rPr>
        <w:sectPr>
          <w:pgSz w:w="11910" w:h="16840"/>
          <w:pgMar w:header="0" w:footer="1121" w:top="1580" w:bottom="1320" w:left="1680" w:right="1680"/>
        </w:sectPr>
      </w:pPr>
    </w:p>
    <w:tbl>
      <w:tblPr>
        <w:tblW w:w="0" w:type="auto"/>
        <w:jc w:val="left"/>
        <w:tblInd w:w="7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4678"/>
        <w:gridCol w:w="1045"/>
      </w:tblGrid>
      <w:tr>
        <w:trPr>
          <w:trHeight w:val="322" w:hRule="exact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407" w:val="left" w:leader="none"/>
              </w:tabs>
              <w:spacing w:line="279" w:lineRule="exact"/>
              <w:ind w:left="523" w:right="0"/>
              <w:jc w:val="left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RIGOL     </w:t>
            </w:r>
            <w:r>
              <w:rPr>
                <w:rFonts w:ascii="Times New Roman" w:hAnsi="Times New Roman" w:cs="Times New Roman" w:eastAsia="Times New Roman" w:hint="default"/>
                <w:spacing w:val="2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DG4102</w:t>
              <w:tab/>
              <w:t>100M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SimSun" w:hAnsi="SimSun" w:cs="SimSun" w:eastAsia="SimSun" w:hint="default"/>
                <w:sz w:val="21"/>
                <w:szCs w:val="21"/>
              </w:rPr>
              <w:t>信号发生器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</w:tr>
      <w:tr>
        <w:trPr>
          <w:trHeight w:val="322" w:hRule="exact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left="523" w:right="0"/>
              <w:jc w:val="left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RIGOL    DS2202A    200M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21"/>
                <w:szCs w:val="21"/>
              </w:rPr>
              <w:t> </w:t>
            </w:r>
            <w:r>
              <w:rPr>
                <w:rFonts w:ascii="SimSun" w:hAnsi="SimSun" w:cs="SimSun" w:eastAsia="SimSun" w:hint="default"/>
                <w:sz w:val="21"/>
                <w:szCs w:val="21"/>
              </w:rPr>
              <w:t>数字示波器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</w:tr>
      <w:tr>
        <w:trPr>
          <w:trHeight w:val="322" w:hRule="exact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65" w:val="left" w:leader="none"/>
              </w:tabs>
              <w:spacing w:line="278" w:lineRule="exact"/>
              <w:ind w:left="523" w:right="0"/>
              <w:jc w:val="left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RIGOL     </w:t>
            </w:r>
            <w:r>
              <w:rPr>
                <w:rFonts w:ascii="Times New Roman" w:hAnsi="Times New Roman" w:cs="Times New Roman" w:eastAsia="Times New Roman" w:hint="default"/>
                <w:spacing w:val="3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DP832</w:t>
              <w:tab/>
            </w:r>
            <w:r>
              <w:rPr>
                <w:rFonts w:ascii="SimSun" w:hAnsi="SimSun" w:cs="SimSun" w:eastAsia="SimSun" w:hint="default"/>
                <w:sz w:val="21"/>
                <w:szCs w:val="21"/>
              </w:rPr>
              <w:t>可编程直流电源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</w:tr>
      <w:tr>
        <w:trPr>
          <w:trHeight w:val="324" w:hRule="exact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08" w:val="left" w:leader="none"/>
              </w:tabs>
              <w:spacing w:line="281" w:lineRule="exact"/>
              <w:ind w:left="523" w:right="0"/>
              <w:jc w:val="left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FLUKE</w:t>
              <w:tab/>
              <w:t>18B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SimSun" w:hAnsi="SimSun" w:cs="SimSun" w:eastAsia="SimSun" w:hint="default"/>
                <w:sz w:val="21"/>
                <w:szCs w:val="21"/>
              </w:rPr>
              <w:t>万用电表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4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</w:tr>
    </w:tbl>
    <w:p>
      <w:pPr>
        <w:spacing w:line="240" w:lineRule="auto" w:before="5"/>
        <w:rPr>
          <w:rFonts w:ascii="SimSun" w:hAnsi="SimSun" w:cs="SimSun" w:eastAsia="SimSun" w:hint="default"/>
          <w:sz w:val="28"/>
          <w:szCs w:val="28"/>
        </w:rPr>
      </w:pPr>
    </w:p>
    <w:p>
      <w:pPr>
        <w:pStyle w:val="Heading2"/>
        <w:spacing w:line="436" w:lineRule="exact"/>
        <w:ind w:right="0"/>
        <w:jc w:val="left"/>
        <w:rPr>
          <w:b w:val="0"/>
          <w:bCs w:val="0"/>
        </w:rPr>
      </w:pPr>
      <w:bookmarkStart w:name="_bookmark15" w:id="16"/>
      <w:bookmarkEnd w:id="16"/>
      <w:r>
        <w:rPr>
          <w:b w:val="0"/>
          <w:bCs w:val="0"/>
        </w:rPr>
      </w:r>
      <w:r>
        <w:rPr>
          <w:rFonts w:ascii="Arial" w:hAnsi="Arial" w:cs="Arial" w:eastAsia="Arial" w:hint="default"/>
        </w:rPr>
        <w:t>4.2. </w:t>
      </w:r>
      <w:r>
        <w:rPr>
          <w:rFonts w:ascii="Arial" w:hAnsi="Arial" w:cs="Arial" w:eastAsia="Arial" w:hint="default"/>
          <w:spacing w:val="25"/>
        </w:rPr>
        <w:t> </w:t>
      </w:r>
      <w:r>
        <w:rPr/>
        <w:t>测试方案及数据</w:t>
      </w:r>
      <w:r>
        <w:rPr>
          <w:b w:val="0"/>
          <w:bCs w:val="0"/>
        </w:rPr>
      </w:r>
    </w:p>
    <w:p>
      <w:pPr>
        <w:pStyle w:val="Heading3"/>
        <w:tabs>
          <w:tab w:pos="1380" w:val="left" w:leader="none"/>
        </w:tabs>
        <w:spacing w:line="240" w:lineRule="auto" w:before="130"/>
        <w:ind w:right="0"/>
        <w:jc w:val="left"/>
        <w:rPr>
          <w:rFonts w:ascii="Microsoft YaHei" w:hAnsi="Microsoft YaHei" w:cs="Microsoft YaHei" w:eastAsia="Microsoft YaHei" w:hint="default"/>
          <w:b w:val="0"/>
          <w:bCs w:val="0"/>
        </w:rPr>
      </w:pPr>
      <w:bookmarkStart w:name="_bookmark16" w:id="17"/>
      <w:bookmarkEnd w:id="17"/>
      <w:r>
        <w:rPr>
          <w:b w:val="0"/>
          <w:bCs w:val="0"/>
        </w:rPr>
      </w:r>
      <w:r>
        <w:rPr/>
        <w:t>4.2.1.</w:t>
        <w:tab/>
      </w:r>
      <w:r>
        <w:rPr>
          <w:rFonts w:ascii="Microsoft YaHei" w:hAnsi="Microsoft YaHei" w:cs="Microsoft YaHei" w:eastAsia="Microsoft YaHei" w:hint="default"/>
        </w:rPr>
        <w:t>频率测试</w:t>
      </w:r>
      <w:r>
        <w:rPr>
          <w:rFonts w:ascii="Microsoft YaHei" w:hAnsi="Microsoft YaHei" w:cs="Microsoft YaHei" w:eastAsia="Microsoft YaHei" w:hint="default"/>
          <w:b w:val="0"/>
          <w:bCs w:val="0"/>
        </w:rPr>
      </w:r>
    </w:p>
    <w:p>
      <w:pPr>
        <w:pStyle w:val="BodyText"/>
        <w:spacing w:line="225" w:lineRule="auto" w:before="114"/>
        <w:ind w:right="1136" w:firstLine="479"/>
        <w:jc w:val="both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）测试方法：选取</w:t>
      </w:r>
      <w:r>
        <w:rPr>
          <w:spacing w:val="-86"/>
        </w:rPr>
        <w:t> </w:t>
      </w:r>
      <w:r>
        <w:rPr>
          <w:rFonts w:ascii="Times New Roman" w:hAnsi="Times New Roman" w:cs="Times New Roman" w:eastAsia="Times New Roman" w:hint="default"/>
        </w:rPr>
        <w:t>1Hz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100Hz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1KHz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1MHz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10MHz5</w:t>
      </w:r>
      <w:r>
        <w:rPr>
          <w:rFonts w:ascii="Times New Roman" w:hAnsi="Times New Roman" w:cs="Times New Roman" w:eastAsia="Times New Roman" w:hint="default"/>
          <w:spacing w:val="-26"/>
        </w:rPr>
        <w:t> </w:t>
      </w:r>
      <w:r>
        <w:rPr/>
        <w:t>个频率点，测 量分别测量输入信号在 </w:t>
      </w:r>
      <w:r>
        <w:rPr>
          <w:rFonts w:ascii="Times New Roman" w:hAnsi="Times New Roman" w:cs="Times New Roman" w:eastAsia="Times New Roman" w:hint="default"/>
          <w:spacing w:val="-5"/>
        </w:rPr>
        <w:t>3mVrms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10mVrms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50mVrms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100mVrms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1Vrms</w:t>
      </w:r>
      <w:r>
        <w:rPr>
          <w:rFonts w:ascii="Times New Roman" w:hAnsi="Times New Roman" w:cs="Times New Roman" w:eastAsia="Times New Roman" w:hint="default"/>
          <w:spacing w:val="-34"/>
        </w:rPr>
        <w:t> </w:t>
      </w:r>
      <w:r>
        <w:rPr/>
        <w:t>的结 果，并计算误差</w:t>
      </w:r>
    </w:p>
    <w:p>
      <w:pPr>
        <w:spacing w:line="240" w:lineRule="auto" w:before="11"/>
        <w:rPr>
          <w:rFonts w:ascii="SimSun" w:hAnsi="SimSun" w:cs="SimSun" w:eastAsia="SimSun" w:hint="default"/>
          <w:sz w:val="21"/>
          <w:szCs w:val="21"/>
        </w:rPr>
      </w:pPr>
    </w:p>
    <w:p>
      <w:pPr>
        <w:pStyle w:val="BodyText"/>
        <w:spacing w:line="322" w:lineRule="exact" w:before="26"/>
        <w:ind w:left="540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）测量结果</w:t>
      </w:r>
    </w:p>
    <w:p>
      <w:pPr>
        <w:pStyle w:val="BodyText"/>
        <w:spacing w:line="322" w:lineRule="exact" w:after="20"/>
        <w:ind w:left="3387" w:right="3923"/>
        <w:jc w:val="center"/>
      </w:pPr>
      <w:r>
        <w:rPr/>
        <w:t>表 </w:t>
      </w:r>
      <w:r>
        <w:rPr>
          <w:rFonts w:ascii="Times New Roman" w:hAnsi="Times New Roman" w:cs="Times New Roman" w:eastAsia="Times New Roman" w:hint="default"/>
        </w:rPr>
        <w:t>2 </w:t>
      </w:r>
      <w:r>
        <w:rPr/>
        <w:t>频率测量数据表</w:t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208"/>
        <w:gridCol w:w="1097"/>
        <w:gridCol w:w="1094"/>
        <w:gridCol w:w="876"/>
        <w:gridCol w:w="1207"/>
        <w:gridCol w:w="1095"/>
        <w:gridCol w:w="1207"/>
        <w:gridCol w:w="876"/>
      </w:tblGrid>
      <w:tr>
        <w:trPr>
          <w:trHeight w:val="329" w:hRule="exac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幅度</w:t>
            </w:r>
          </w:p>
        </w:tc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760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10mVrms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595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50mVrms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705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100mVrms</w:t>
            </w:r>
          </w:p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746" w:right="74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1Vrms</w:t>
            </w:r>
          </w:p>
        </w:tc>
      </w:tr>
      <w:tr>
        <w:trPr>
          <w:trHeight w:val="634" w:hRule="exac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频率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测量值</w:t>
            </w:r>
            <w:r>
              <w:rPr>
                <w:rFonts w:ascii="SimSun" w:hAnsi="SimSun" w:cs="SimSun" w:eastAsia="SimSun" w:hint="default"/>
                <w:sz w:val="22"/>
                <w:szCs w:val="22"/>
              </w:rPr>
              <w:t>/Hz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99" w:right="19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测量值</w:t>
            </w:r>
          </w:p>
          <w:p>
            <w:pPr>
              <w:pStyle w:val="TableParagraph"/>
              <w:spacing w:line="240" w:lineRule="auto" w:before="24"/>
              <w:ind w:left="195" w:right="19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/Hz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测量值</w:t>
            </w:r>
            <w:r>
              <w:rPr>
                <w:rFonts w:ascii="SimSun" w:hAnsi="SimSun" w:cs="SimSun" w:eastAsia="SimSun" w:hint="default"/>
                <w:sz w:val="22"/>
                <w:szCs w:val="22"/>
              </w:rPr>
              <w:t>/Hz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4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测量值</w:t>
            </w:r>
            <w:r>
              <w:rPr>
                <w:rFonts w:ascii="SimSun" w:hAnsi="SimSun" w:cs="SimSun" w:eastAsia="SimSun" w:hint="default"/>
                <w:sz w:val="22"/>
                <w:szCs w:val="22"/>
              </w:rPr>
              <w:t>/Hz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</w:tr>
      <w:tr>
        <w:trPr>
          <w:trHeight w:val="634" w:hRule="exac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0.999169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8.31E-04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0.999988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1.19E-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0.999885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1.15E-04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55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0.999992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8.00E-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06</w:t>
            </w:r>
          </w:p>
        </w:tc>
      </w:tr>
      <w:tr>
        <w:trPr>
          <w:trHeight w:val="634" w:hRule="exac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56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99.998248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1.75E-05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5" w:right="19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1.75E-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2.65E-06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100.00036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3.60E-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06</w:t>
            </w:r>
          </w:p>
        </w:tc>
      </w:tr>
      <w:tr>
        <w:trPr>
          <w:trHeight w:val="636" w:hRule="exac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1k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0.00E+00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1000.003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3.00E-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1000.003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3.00E-06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55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1000.047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4.70E-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05</w:t>
            </w:r>
          </w:p>
        </w:tc>
      </w:tr>
      <w:tr>
        <w:trPr>
          <w:trHeight w:val="634" w:hRule="exac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100k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3.00E-06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3.00E-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3.00E-06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3.00E-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04</w:t>
            </w:r>
          </w:p>
        </w:tc>
      </w:tr>
      <w:tr>
        <w:trPr>
          <w:trHeight w:val="634" w:hRule="exac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56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pacing w:val="-1"/>
                <w:sz w:val="22"/>
              </w:rPr>
              <w:t>10M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3.50E-06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10000037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3.70E-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3.90E-06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55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10000039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3.90E-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04</w:t>
            </w:r>
          </w:p>
        </w:tc>
      </w:tr>
      <w:tr>
        <w:trPr>
          <w:trHeight w:val="634" w:hRule="exac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pacing w:val="-1"/>
                <w:sz w:val="22"/>
              </w:rPr>
              <w:t>100M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100000368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3.68E-06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10000037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3.68E-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100000000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9" w:right="8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0.00E+00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100000390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89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3.90E-</w:t>
            </w:r>
          </w:p>
          <w:p>
            <w:pPr>
              <w:pStyle w:val="TableParagraph"/>
              <w:spacing w:line="240" w:lineRule="auto" w:before="24"/>
              <w:ind w:left="87" w:right="8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04</w:t>
            </w:r>
          </w:p>
        </w:tc>
      </w:tr>
    </w:tbl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pStyle w:val="Heading3"/>
        <w:spacing w:line="240" w:lineRule="auto" w:before="103"/>
        <w:ind w:right="0"/>
        <w:jc w:val="both"/>
        <w:rPr>
          <w:rFonts w:ascii="Microsoft YaHei" w:hAnsi="Microsoft YaHei" w:cs="Microsoft YaHei" w:eastAsia="Microsoft YaHei" w:hint="default"/>
          <w:b w:val="0"/>
          <w:bCs w:val="0"/>
        </w:rPr>
      </w:pPr>
      <w:bookmarkStart w:name="_bookmark17" w:id="18"/>
      <w:bookmarkEnd w:id="18"/>
      <w:r>
        <w:rPr>
          <w:b w:val="0"/>
          <w:bCs w:val="0"/>
        </w:rPr>
      </w:r>
      <w:r>
        <w:rPr/>
        <w:t>4.2.2.  </w:t>
      </w:r>
      <w:r>
        <w:rPr>
          <w:spacing w:val="1"/>
        </w:rPr>
        <w:t> </w:t>
      </w:r>
      <w:r>
        <w:rPr>
          <w:rFonts w:ascii="Microsoft YaHei" w:hAnsi="Microsoft YaHei" w:cs="Microsoft YaHei" w:eastAsia="Microsoft YaHei" w:hint="default"/>
        </w:rPr>
        <w:t>时间间隔测量</w:t>
      </w:r>
      <w:r>
        <w:rPr>
          <w:rFonts w:ascii="Microsoft YaHei" w:hAnsi="Microsoft YaHei" w:cs="Microsoft YaHei" w:eastAsia="Microsoft YaHei" w:hint="default"/>
          <w:b w:val="0"/>
          <w:bCs w:val="0"/>
        </w:rPr>
      </w:r>
    </w:p>
    <w:p>
      <w:pPr>
        <w:pStyle w:val="BodyText"/>
        <w:spacing w:line="312" w:lineRule="exact" w:before="128"/>
        <w:ind w:left="600" w:right="1136"/>
        <w:jc w:val="both"/>
      </w:pPr>
      <w:r>
        <w:rPr/>
      </w:r>
      <w:r>
        <w:rPr>
          <w:shd w:fill="D2D2D2" w:color="auto" w:val="clear"/>
        </w:rPr>
        <w:t>（</w:t>
      </w:r>
      <w:r>
        <w:rPr>
          <w:rFonts w:ascii="Times New Roman" w:hAnsi="Times New Roman" w:cs="Times New Roman" w:eastAsia="Times New Roman" w:hint="default"/>
          <w:shd w:fill="D2D2D2" w:color="auto" w:val="clear"/>
        </w:rPr>
        <w:t>1</w:t>
      </w:r>
      <w:r>
        <w:rPr>
          <w:shd w:fill="D2D2D2" w:color="auto" w:val="clear"/>
        </w:rPr>
        <w:t>）</w:t>
      </w:r>
      <w:r>
        <w:rPr/>
        <w:t>测试方法：选取 </w:t>
      </w:r>
      <w:r>
        <w:rPr>
          <w:rFonts w:ascii="Times New Roman" w:hAnsi="Times New Roman" w:cs="Times New Roman" w:eastAsia="Times New Roman" w:hint="default"/>
        </w:rPr>
        <w:t>0.1us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1ms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100ms</w:t>
      </w:r>
      <w:r>
        <w:rPr>
          <w:rFonts w:ascii="Times New Roman" w:hAnsi="Times New Roman" w:cs="Times New Roman" w:eastAsia="Times New Roman" w:hint="default"/>
          <w:spacing w:val="-29"/>
        </w:rPr>
        <w:t> </w:t>
      </w:r>
      <w:r>
        <w:rPr/>
        <w:t>个频率点，测量分别测量输入信 号在</w:t>
      </w:r>
      <w:r>
        <w:rPr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100Hz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200Hz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500Hz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1000Hz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/>
        <w:t>四种时间间隔以及</w:t>
      </w:r>
      <w:r>
        <w:rPr>
          <w:spacing w:val="-71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20mV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50mV</w:t>
      </w:r>
      <w:r>
        <w:rPr>
          <w:spacing w:val="-5"/>
        </w:rPr>
        <w:t>、以 </w:t>
      </w:r>
      <w:r>
        <w:rPr/>
        <w:t>及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1V </w:t>
      </w:r>
      <w:r>
        <w:rPr/>
        <w:t>时的结果，并计算误差</w:t>
      </w:r>
    </w:p>
    <w:p>
      <w:pPr>
        <w:spacing w:after="0" w:line="312" w:lineRule="exact"/>
        <w:jc w:val="both"/>
        <w:sectPr>
          <w:pgSz w:w="11910" w:h="16840"/>
          <w:pgMar w:header="0" w:footer="1121" w:top="1420" w:bottom="1320" w:left="1680" w:right="660"/>
        </w:sectPr>
      </w:pPr>
    </w:p>
    <w:p>
      <w:pPr>
        <w:pStyle w:val="BodyText"/>
        <w:spacing w:line="240" w:lineRule="auto" w:before="1"/>
        <w:ind w:left="660" w:right="0"/>
        <w:jc w:val="left"/>
      </w:pPr>
      <w:r>
        <w:rPr>
          <w:rFonts w:ascii="Times New Roman" w:hAnsi="Times New Roman" w:cs="Times New Roman" w:eastAsia="Times New Roman" w:hint="default"/>
        </w:rPr>
        <w:t>(2)</w:t>
      </w:r>
      <w:r>
        <w:rPr/>
        <w:t>测量结果</w:t>
      </w:r>
    </w:p>
    <w:p>
      <w:pPr>
        <w:spacing w:line="240" w:lineRule="auto" w:before="4"/>
        <w:rPr>
          <w:rFonts w:ascii="SimSun" w:hAnsi="SimSun" w:cs="SimSun" w:eastAsia="SimSun" w:hint="default"/>
          <w:sz w:val="20"/>
          <w:szCs w:val="20"/>
        </w:rPr>
      </w:pPr>
    </w:p>
    <w:p>
      <w:pPr>
        <w:pStyle w:val="BodyText"/>
        <w:spacing w:line="240" w:lineRule="auto" w:before="26" w:after="20"/>
        <w:ind w:left="2288" w:right="0"/>
        <w:jc w:val="left"/>
      </w:pPr>
      <w:r>
        <w:rPr/>
        <w:t>表 </w:t>
      </w:r>
      <w:r>
        <w:rPr>
          <w:rFonts w:ascii="Times New Roman" w:hAnsi="Times New Roman" w:cs="Times New Roman" w:eastAsia="Times New Roman" w:hint="default"/>
        </w:rPr>
        <w:t>3 </w:t>
      </w:r>
      <w:r>
        <w:rPr/>
        <w:t>方波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Vpp=20mV </w:t>
      </w:r>
      <w:r>
        <w:rPr/>
        <w:t>时间间隔测量数据表</w:t>
      </w:r>
    </w:p>
    <w:tbl>
      <w:tblPr>
        <w:tblW w:w="0" w:type="auto"/>
        <w:jc w:val="left"/>
        <w:tblInd w:w="5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131"/>
        <w:gridCol w:w="989"/>
        <w:gridCol w:w="1133"/>
        <w:gridCol w:w="989"/>
        <w:gridCol w:w="1093"/>
        <w:gridCol w:w="1270"/>
      </w:tblGrid>
      <w:tr>
        <w:trPr>
          <w:trHeight w:val="322" w:hRule="exac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3" w:lineRule="exact"/>
              <w:ind w:left="175" w:right="177"/>
              <w:jc w:val="center"/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pPr>
            <w:r>
              <w:rPr>
                <w:rFonts w:ascii="Microsoft YaHei" w:hAnsi="Microsoft YaHei" w:cs="Microsoft YaHei" w:eastAsia="Microsoft YaHei" w:hint="default"/>
                <w:b/>
                <w:bCs/>
                <w:sz w:val="22"/>
                <w:szCs w:val="22"/>
              </w:rPr>
              <w:t>时间间隔</w:t>
            </w:r>
            <w:r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757" w:right="759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0.1us</w:t>
            </w:r>
            <w:r>
              <w:rPr>
                <w:rFonts w:ascii="Arial"/>
                <w:sz w:val="22"/>
              </w:rPr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853" w:right="853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85"/>
                <w:sz w:val="22"/>
              </w:rPr>
              <w:t>1ms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852" w:right="853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0"/>
                <w:sz w:val="22"/>
              </w:rPr>
              <w:t>100ms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22" w:hRule="exac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3" w:lineRule="exact"/>
              <w:ind w:left="175" w:right="177"/>
              <w:jc w:val="center"/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pPr>
            <w:r>
              <w:rPr>
                <w:rFonts w:ascii="Microsoft YaHei" w:hAnsi="Microsoft YaHei" w:cs="Microsoft YaHei" w:eastAsia="Microsoft YaHei" w:hint="default"/>
                <w:b/>
                <w:bCs/>
                <w:sz w:val="22"/>
                <w:szCs w:val="22"/>
              </w:rPr>
              <w:t>频率</w:t>
            </w:r>
            <w:r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5" w:right="21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68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98" w:right="2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41" w:right="14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410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</w:tr>
      <w:tr>
        <w:trPr>
          <w:trHeight w:val="322" w:hRule="exac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72" w:right="17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100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5" w:right="21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0.0978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0.022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0.998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98" w:right="2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41" w:right="14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99.9988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1E-05</w:t>
            </w:r>
          </w:p>
        </w:tc>
      </w:tr>
      <w:tr>
        <w:trPr>
          <w:trHeight w:val="636" w:hRule="exac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72" w:right="17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200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5" w:right="21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0.1002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1.0001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8" w:right="2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1E-04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41" w:right="14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100.001</w:t>
            </w:r>
          </w:p>
          <w:p>
            <w:pPr>
              <w:pStyle w:val="TableParagraph"/>
              <w:spacing w:line="240" w:lineRule="auto" w:before="24"/>
              <w:ind w:right="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1E-05</w:t>
            </w:r>
          </w:p>
        </w:tc>
      </w:tr>
      <w:tr>
        <w:trPr>
          <w:trHeight w:val="634" w:hRule="exac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SimSun" w:hAnsi="SimSun" w:cs="SimSun" w:eastAsia="SimSu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72" w:right="17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500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5" w:right="21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0.0998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1.032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8" w:right="2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0.032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41" w:right="14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100.002</w:t>
            </w:r>
          </w:p>
          <w:p>
            <w:pPr>
              <w:pStyle w:val="TableParagraph"/>
              <w:spacing w:line="240" w:lineRule="auto" w:before="24"/>
              <w:ind w:right="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2E-05</w:t>
            </w:r>
          </w:p>
        </w:tc>
      </w:tr>
      <w:tr>
        <w:trPr>
          <w:trHeight w:val="634" w:hRule="exac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SimSun" w:hAnsi="SimSun" w:cs="SimSun" w:eastAsia="SimSu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72" w:right="17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1000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5" w:right="215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0.0996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1.0001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8" w:right="2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1E-04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41" w:right="14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100.002</w:t>
            </w:r>
          </w:p>
          <w:p>
            <w:pPr>
              <w:pStyle w:val="TableParagraph"/>
              <w:spacing w:line="240" w:lineRule="auto" w:before="24"/>
              <w:ind w:right="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2E-05</w:t>
            </w:r>
          </w:p>
        </w:tc>
      </w:tr>
    </w:tbl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8"/>
        <w:rPr>
          <w:rFonts w:ascii="SimSun" w:hAnsi="SimSun" w:cs="SimSun" w:eastAsia="SimSun" w:hint="default"/>
          <w:sz w:val="22"/>
          <w:szCs w:val="22"/>
        </w:rPr>
      </w:pPr>
    </w:p>
    <w:p>
      <w:pPr>
        <w:pStyle w:val="BodyText"/>
        <w:tabs>
          <w:tab w:pos="2888" w:val="left" w:leader="none"/>
        </w:tabs>
        <w:spacing w:line="240" w:lineRule="auto" w:before="26" w:after="20"/>
        <w:ind w:left="2228" w:right="0"/>
        <w:jc w:val="left"/>
      </w:pPr>
      <w:r>
        <w:rPr/>
        <w:t>表</w:t>
      </w:r>
      <w:r>
        <w:rPr>
          <w:spacing w:val="106"/>
        </w:rPr>
        <w:t> </w:t>
      </w:r>
      <w:r>
        <w:rPr>
          <w:rFonts w:ascii="Times New Roman" w:hAnsi="Times New Roman" w:cs="Times New Roman" w:eastAsia="Times New Roman" w:hint="default"/>
        </w:rPr>
        <w:t>4</w:t>
        <w:tab/>
      </w:r>
      <w:r>
        <w:rPr/>
        <w:t>方波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Vpp=50mV </w:t>
      </w:r>
      <w:r>
        <w:rPr/>
        <w:t>时间间隔测量数据表</w:t>
      </w:r>
    </w:p>
    <w:tbl>
      <w:tblPr>
        <w:tblW w:w="0" w:type="auto"/>
        <w:jc w:val="left"/>
        <w:tblInd w:w="4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1138"/>
        <w:gridCol w:w="965"/>
        <w:gridCol w:w="1124"/>
        <w:gridCol w:w="967"/>
        <w:gridCol w:w="1385"/>
        <w:gridCol w:w="886"/>
      </w:tblGrid>
      <w:tr>
        <w:trPr>
          <w:trHeight w:val="386" w:hRule="exac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8" w:lineRule="exact"/>
              <w:ind w:left="103" w:right="0"/>
              <w:jc w:val="left"/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pPr>
            <w:r>
              <w:rPr>
                <w:rFonts w:ascii="Microsoft YaHei" w:hAnsi="Microsoft YaHei" w:cs="Microsoft YaHei" w:eastAsia="Microsoft YaHei" w:hint="default"/>
                <w:b/>
                <w:bCs/>
                <w:sz w:val="22"/>
                <w:szCs w:val="22"/>
              </w:rPr>
              <w:t>时间间隔</w:t>
            </w:r>
            <w:r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50" w:right="748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0.1us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838" w:right="838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85"/>
                <w:sz w:val="22"/>
              </w:rPr>
              <w:t>1ms</w:t>
            </w:r>
            <w:r>
              <w:rPr>
                <w:rFonts w:ascii="Arial"/>
                <w:sz w:val="22"/>
              </w:rPr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806" w:right="80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0"/>
                <w:sz w:val="22"/>
              </w:rPr>
              <w:t>100ms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86" w:hRule="exac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8" w:lineRule="exact"/>
              <w:ind w:left="416" w:right="416"/>
              <w:jc w:val="center"/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pPr>
            <w:r>
              <w:rPr>
                <w:rFonts w:ascii="Microsoft YaHei" w:hAnsi="Microsoft YaHei" w:cs="Microsoft YaHei" w:eastAsia="Microsoft YaHei" w:hint="default"/>
                <w:b/>
                <w:bCs/>
                <w:sz w:val="22"/>
                <w:szCs w:val="22"/>
              </w:rPr>
              <w:t>频率</w:t>
            </w:r>
            <w:r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18" w:right="21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59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11" w:right="21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59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53" w:right="45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5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</w:tr>
      <w:tr>
        <w:trPr>
          <w:trHeight w:val="386" w:hRule="exac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16" w:right="41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100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18" w:right="21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0.0998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0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11" w:right="21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0.997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04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99.9998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2E-06</w:t>
            </w:r>
          </w:p>
        </w:tc>
      </w:tr>
      <w:tr>
        <w:trPr>
          <w:trHeight w:val="384" w:hRule="exac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16" w:right="41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200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18" w:right="21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0.1001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0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11" w:right="21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1.0002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04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243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100.0010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21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1E-05</w:t>
            </w:r>
          </w:p>
        </w:tc>
      </w:tr>
      <w:tr>
        <w:trPr>
          <w:trHeight w:val="386" w:hRule="exac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16" w:right="41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500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18" w:right="21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0.0998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0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11" w:right="21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1.003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04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2E-05</w:t>
            </w:r>
          </w:p>
        </w:tc>
      </w:tr>
      <w:tr>
        <w:trPr>
          <w:trHeight w:val="387" w:hRule="exac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416" w:right="41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1000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18" w:right="218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0.0999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03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11" w:right="21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1.000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9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8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2E-05</w:t>
            </w:r>
          </w:p>
        </w:tc>
      </w:tr>
    </w:tbl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8"/>
        <w:rPr>
          <w:rFonts w:ascii="SimSun" w:hAnsi="SimSun" w:cs="SimSun" w:eastAsia="SimSun" w:hint="default"/>
          <w:sz w:val="22"/>
          <w:szCs w:val="22"/>
        </w:rPr>
      </w:pPr>
    </w:p>
    <w:p>
      <w:pPr>
        <w:pStyle w:val="BodyText"/>
        <w:spacing w:line="240" w:lineRule="auto" w:before="26" w:after="20"/>
        <w:ind w:left="2441" w:right="0"/>
        <w:jc w:val="left"/>
      </w:pPr>
      <w:r>
        <w:rPr/>
        <w:t>表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60"/>
        </w:rPr>
        <w:t> </w:t>
      </w:r>
      <w:r>
        <w:rPr/>
        <w:t>方波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Vpp=1V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时间间隔测量数据表</w:t>
      </w:r>
    </w:p>
    <w:tbl>
      <w:tblPr>
        <w:tblW w:w="0" w:type="auto"/>
        <w:jc w:val="left"/>
        <w:tblInd w:w="5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1133"/>
        <w:gridCol w:w="994"/>
        <w:gridCol w:w="1064"/>
        <w:gridCol w:w="1006"/>
        <w:gridCol w:w="1335"/>
        <w:gridCol w:w="1082"/>
      </w:tblGrid>
      <w:tr>
        <w:trPr>
          <w:trHeight w:val="322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3" w:lineRule="exact"/>
              <w:ind w:left="175" w:right="180"/>
              <w:jc w:val="center"/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pPr>
            <w:r>
              <w:rPr>
                <w:rFonts w:ascii="Microsoft YaHei" w:hAnsi="Microsoft YaHei" w:cs="Microsoft YaHei" w:eastAsia="Microsoft YaHei" w:hint="default"/>
                <w:b/>
                <w:bCs/>
                <w:sz w:val="22"/>
                <w:szCs w:val="22"/>
              </w:rPr>
              <w:t>时间间隔</w:t>
            </w:r>
            <w:r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761" w:right="761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0.1us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827" w:right="82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85"/>
                <w:sz w:val="22"/>
              </w:rPr>
              <w:t>1ms</w:t>
            </w:r>
            <w:r>
              <w:rPr>
                <w:rFonts w:ascii="Arial"/>
                <w:sz w:val="22"/>
              </w:rPr>
            </w:r>
          </w:p>
        </w:tc>
        <w:tc>
          <w:tcPr>
            <w:tcW w:w="2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880" w:right="880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0"/>
                <w:sz w:val="22"/>
              </w:rPr>
              <w:t>100ms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24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/>
              <w:ind w:left="175" w:right="180"/>
              <w:jc w:val="center"/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pPr>
            <w:r>
              <w:rPr>
                <w:rFonts w:ascii="Microsoft YaHei" w:hAnsi="Microsoft YaHei" w:cs="Microsoft YaHei" w:eastAsia="Microsoft YaHei" w:hint="default"/>
                <w:b/>
                <w:bCs/>
                <w:sz w:val="22"/>
                <w:szCs w:val="22"/>
              </w:rPr>
              <w:t>频率</w:t>
            </w:r>
            <w:r>
              <w:rPr>
                <w:rFonts w:ascii="Microsoft YaHei" w:hAnsi="Microsoft YaHei" w:cs="Microsoft YaHei" w:eastAsia="Microsoft YaHei" w:hint="default"/>
                <w:sz w:val="22"/>
                <w:szCs w:val="22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71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82" w:right="18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08" w:right="20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07" w:right="20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测量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14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误差</w:t>
            </w:r>
          </w:p>
        </w:tc>
      </w:tr>
      <w:tr>
        <w:trPr>
          <w:trHeight w:val="322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75" w:right="178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100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0.0999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6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82" w:right="18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0.9998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08" w:right="20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2E-04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07" w:right="20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99.9998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2E-06</w:t>
            </w:r>
          </w:p>
        </w:tc>
      </w:tr>
      <w:tr>
        <w:trPr>
          <w:trHeight w:val="322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75" w:right="178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200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82" w:right="18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1.0001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08" w:right="20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1E-04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07" w:right="20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2E-05</w:t>
            </w:r>
          </w:p>
        </w:tc>
      </w:tr>
      <w:tr>
        <w:trPr>
          <w:trHeight w:val="322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75" w:right="178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500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0.1001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6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82" w:right="18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1.0003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08" w:right="20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3E-04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07" w:right="20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100.0021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2E-05</w:t>
            </w:r>
          </w:p>
        </w:tc>
      </w:tr>
      <w:tr>
        <w:trPr>
          <w:trHeight w:val="322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75" w:right="178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1000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6" w:right="21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0.0999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6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82" w:right="18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1.0010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08" w:right="206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1E-03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07" w:right="207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100.0023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2E-05</w:t>
            </w:r>
          </w:p>
        </w:tc>
      </w:tr>
    </w:tbl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spacing w:line="240" w:lineRule="auto" w:before="0"/>
        <w:rPr>
          <w:rFonts w:ascii="SimSun" w:hAnsi="SimSun" w:cs="SimSun" w:eastAsia="SimSun" w:hint="default"/>
          <w:sz w:val="20"/>
          <w:szCs w:val="20"/>
        </w:rPr>
      </w:pPr>
    </w:p>
    <w:p>
      <w:pPr>
        <w:pStyle w:val="Heading3"/>
        <w:tabs>
          <w:tab w:pos="1380" w:val="left" w:leader="none"/>
        </w:tabs>
        <w:spacing w:line="240" w:lineRule="auto" w:before="103"/>
        <w:ind w:right="0"/>
        <w:jc w:val="left"/>
        <w:rPr>
          <w:rFonts w:ascii="Microsoft YaHei" w:hAnsi="Microsoft YaHei" w:cs="Microsoft YaHei" w:eastAsia="Microsoft YaHei" w:hint="default"/>
          <w:b w:val="0"/>
          <w:bCs w:val="0"/>
        </w:rPr>
      </w:pPr>
      <w:bookmarkStart w:name="_bookmark18" w:id="19"/>
      <w:bookmarkEnd w:id="19"/>
      <w:r>
        <w:rPr>
          <w:b w:val="0"/>
          <w:bCs w:val="0"/>
        </w:rPr>
      </w:r>
      <w:r>
        <w:rPr/>
        <w:t>4.2.3.</w:t>
        <w:tab/>
      </w:r>
      <w:r>
        <w:rPr>
          <w:rFonts w:ascii="Microsoft YaHei" w:hAnsi="Microsoft YaHei" w:cs="Microsoft YaHei" w:eastAsia="Microsoft YaHei" w:hint="default"/>
        </w:rPr>
        <w:t>占空比测量</w:t>
      </w:r>
      <w:r>
        <w:rPr>
          <w:rFonts w:ascii="Microsoft YaHei" w:hAnsi="Microsoft YaHei" w:cs="Microsoft YaHei" w:eastAsia="Microsoft YaHei" w:hint="default"/>
          <w:b w:val="0"/>
          <w:bCs w:val="0"/>
        </w:rPr>
      </w:r>
    </w:p>
    <w:p>
      <w:pPr>
        <w:pStyle w:val="BodyText"/>
        <w:spacing w:line="312" w:lineRule="exact" w:before="128"/>
        <w:ind w:right="102" w:firstLine="479"/>
        <w:jc w:val="left"/>
      </w:pP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spacing w:val="-1"/>
        </w:rPr>
        <w:t>）测试方法：选取</w:t>
      </w:r>
      <w:r>
        <w:rPr>
          <w:spacing w:val="-92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10%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30%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50%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70%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90%</w:t>
      </w:r>
      <w:r>
        <w:rPr>
          <w:spacing w:val="-1"/>
        </w:rPr>
        <w:t>四个相位测，分别测量 </w:t>
      </w:r>
      <w:r>
        <w:rPr/>
        <w:t>输入信号是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100Hz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10KHz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1MHz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5MHz </w:t>
      </w:r>
      <w:r>
        <w:rPr/>
        <w:t>的结果，并计算误差</w:t>
      </w:r>
    </w:p>
    <w:p>
      <w:pPr>
        <w:spacing w:line="240" w:lineRule="auto" w:before="6"/>
        <w:rPr>
          <w:rFonts w:ascii="SimSun" w:hAnsi="SimSun" w:cs="SimSun" w:eastAsia="SimSun" w:hint="default"/>
          <w:sz w:val="21"/>
          <w:szCs w:val="21"/>
        </w:rPr>
      </w:pPr>
    </w:p>
    <w:p>
      <w:pPr>
        <w:pStyle w:val="BodyText"/>
        <w:spacing w:line="240" w:lineRule="auto"/>
        <w:ind w:left="540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）测量结果</w:t>
      </w:r>
    </w:p>
    <w:p>
      <w:pPr>
        <w:spacing w:after="0" w:line="240" w:lineRule="auto"/>
        <w:jc w:val="left"/>
        <w:sectPr>
          <w:pgSz w:w="11910" w:h="16840"/>
          <w:pgMar w:header="0" w:footer="1121" w:top="1380" w:bottom="1320" w:left="1680" w:right="1680"/>
        </w:sectPr>
      </w:pPr>
    </w:p>
    <w:p>
      <w:pPr>
        <w:pStyle w:val="BodyText"/>
        <w:spacing w:line="240" w:lineRule="auto" w:before="113"/>
        <w:ind w:left="3284" w:right="0"/>
        <w:jc w:val="left"/>
      </w:pPr>
      <w:r>
        <w:rPr/>
        <w:t>表 </w:t>
      </w:r>
      <w:r>
        <w:rPr>
          <w:rFonts w:ascii="Times New Roman" w:hAnsi="Times New Roman" w:cs="Times New Roman" w:eastAsia="Times New Roman" w:hint="default"/>
        </w:rPr>
        <w:t>4 </w:t>
      </w:r>
      <w:r>
        <w:rPr/>
        <w:t>占空比测量数据表</w:t>
      </w:r>
    </w:p>
    <w:p>
      <w:pPr>
        <w:spacing w:line="240" w:lineRule="auto" w:before="12"/>
        <w:rPr>
          <w:rFonts w:ascii="SimSun" w:hAnsi="SimSun" w:cs="SimSun" w:eastAsia="SimSun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794"/>
        <w:gridCol w:w="721"/>
        <w:gridCol w:w="794"/>
        <w:gridCol w:w="794"/>
        <w:gridCol w:w="792"/>
        <w:gridCol w:w="722"/>
        <w:gridCol w:w="794"/>
        <w:gridCol w:w="795"/>
        <w:gridCol w:w="720"/>
        <w:gridCol w:w="794"/>
      </w:tblGrid>
      <w:tr>
        <w:trPr>
          <w:trHeight w:val="1570" w:hRule="exac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72" w:right="0"/>
              <w:jc w:val="both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w w:val="100"/>
                <w:sz w:val="22"/>
                <w:szCs w:val="22"/>
              </w:rPr>
              <w:t>设</w:t>
            </w:r>
          </w:p>
          <w:p>
            <w:pPr>
              <w:pStyle w:val="TableParagraph"/>
              <w:spacing w:line="259" w:lineRule="auto" w:before="24"/>
              <w:ind w:left="172" w:right="170"/>
              <w:jc w:val="both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定 占 空 比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SimSun" w:hAnsi="SimSun" w:cs="SimSun" w:eastAsia="SimSu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71" w:right="573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10%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SimSun" w:hAnsi="SimSun" w:cs="SimSun" w:eastAsia="SimSu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09" w:right="60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30%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SimSun" w:hAnsi="SimSun" w:cs="SimSun" w:eastAsia="SimSu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72" w:right="57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50%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SimSun" w:hAnsi="SimSun" w:cs="SimSun" w:eastAsia="SimSu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09" w:right="60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70%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SimSun" w:hAnsi="SimSun" w:cs="SimSun" w:eastAsia="SimSu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69" w:right="574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90%</w:t>
            </w:r>
          </w:p>
        </w:tc>
      </w:tr>
      <w:tr>
        <w:trPr>
          <w:trHeight w:val="946" w:hRule="exac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134"/>
              <w:ind w:left="172" w:right="163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 w:hAnsi="SimSun" w:cs="SimSun" w:eastAsia="SimSun" w:hint="default"/>
                <w:sz w:val="22"/>
                <w:szCs w:val="22"/>
              </w:rPr>
              <w:t>频 率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/>
              <w:ind w:left="102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测量 值</w:t>
            </w:r>
          </w:p>
          <w:p>
            <w:pPr>
              <w:pStyle w:val="TableParagraph"/>
              <w:spacing w:line="240" w:lineRule="auto" w:before="7"/>
              <w:ind w:left="102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8" w:right="121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误差</w:t>
            </w:r>
          </w:p>
          <w:p>
            <w:pPr>
              <w:pStyle w:val="TableParagraph"/>
              <w:spacing w:line="240" w:lineRule="auto" w:before="37"/>
              <w:ind w:left="118" w:right="121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/>
              <w:ind w:left="105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测量 值</w:t>
            </w:r>
          </w:p>
          <w:p>
            <w:pPr>
              <w:pStyle w:val="TableParagraph"/>
              <w:spacing w:line="240" w:lineRule="auto" w:before="7"/>
              <w:ind w:left="102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4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误差</w:t>
            </w:r>
          </w:p>
          <w:p>
            <w:pPr>
              <w:pStyle w:val="TableParagraph"/>
              <w:spacing w:line="240" w:lineRule="auto" w:before="37"/>
              <w:ind w:left="102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/>
              <w:ind w:left="104" w:right="99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测量 值</w:t>
            </w:r>
          </w:p>
          <w:p>
            <w:pPr>
              <w:pStyle w:val="TableParagraph"/>
              <w:spacing w:line="240" w:lineRule="auto" w:before="7"/>
              <w:ind w:left="99" w:right="99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1" w:right="121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误差</w:t>
            </w:r>
          </w:p>
          <w:p>
            <w:pPr>
              <w:pStyle w:val="TableParagraph"/>
              <w:spacing w:line="240" w:lineRule="auto" w:before="37"/>
              <w:ind w:left="121" w:right="121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/>
              <w:ind w:left="105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测量 值</w:t>
            </w:r>
          </w:p>
          <w:p>
            <w:pPr>
              <w:pStyle w:val="TableParagraph"/>
              <w:spacing w:line="240" w:lineRule="auto" w:before="7"/>
              <w:ind w:left="102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3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误差</w:t>
            </w:r>
          </w:p>
          <w:p>
            <w:pPr>
              <w:pStyle w:val="TableParagraph"/>
              <w:spacing w:line="240" w:lineRule="auto" w:before="37"/>
              <w:ind w:left="100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/>
              <w:ind w:left="141" w:right="144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测量 值</w:t>
            </w:r>
          </w:p>
          <w:p>
            <w:pPr>
              <w:pStyle w:val="TableParagraph"/>
              <w:spacing w:line="240" w:lineRule="auto" w:before="7"/>
              <w:ind w:left="141" w:right="143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4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 w:hAnsi="SimSun" w:cs="SimSun" w:eastAsia="SimSun" w:hint="default"/>
                <w:sz w:val="21"/>
                <w:szCs w:val="21"/>
              </w:rPr>
              <w:t>误差</w:t>
            </w:r>
          </w:p>
          <w:p>
            <w:pPr>
              <w:pStyle w:val="TableParagraph"/>
              <w:spacing w:line="240" w:lineRule="auto" w:before="37"/>
              <w:ind w:left="102" w:right="102"/>
              <w:jc w:val="center"/>
              <w:rPr>
                <w:rFonts w:ascii="SimSun" w:hAnsi="SimSun" w:cs="SimSun" w:eastAsia="SimSun" w:hint="default"/>
                <w:sz w:val="21"/>
                <w:szCs w:val="21"/>
              </w:rPr>
            </w:pPr>
            <w:r>
              <w:rPr>
                <w:rFonts w:ascii="SimSun"/>
                <w:sz w:val="21"/>
              </w:rPr>
              <w:t>/%</w:t>
            </w:r>
          </w:p>
        </w:tc>
      </w:tr>
      <w:tr>
        <w:trPr>
          <w:trHeight w:val="637" w:hRule="exac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7"/>
              <w:ind w:left="117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1Hz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10.00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8" w:right="12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0.04</w:t>
            </w:r>
          </w:p>
          <w:p>
            <w:pPr>
              <w:pStyle w:val="TableParagraph"/>
              <w:spacing w:line="240" w:lineRule="auto" w:before="24"/>
              <w:ind w:right="3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29.99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877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0.004</w:t>
            </w:r>
          </w:p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7"/>
              <w:ind w:left="99" w:right="9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7"/>
              <w:ind w:right="300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69.99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3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0.000</w:t>
            </w:r>
          </w:p>
          <w:p>
            <w:pPr>
              <w:pStyle w:val="TableParagraph"/>
              <w:spacing w:line="240" w:lineRule="auto" w:before="24"/>
              <w:ind w:left="100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714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31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89.9</w:t>
            </w:r>
          </w:p>
          <w:p>
            <w:pPr>
              <w:pStyle w:val="TableParagraph"/>
              <w:spacing w:line="240" w:lineRule="auto" w:before="24"/>
              <w:ind w:left="187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987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0.001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444</w:t>
            </w:r>
          </w:p>
        </w:tc>
      </w:tr>
      <w:tr>
        <w:trPr>
          <w:trHeight w:val="634" w:hRule="exac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17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100</w:t>
            </w:r>
          </w:p>
          <w:p>
            <w:pPr>
              <w:pStyle w:val="TableParagraph"/>
              <w:spacing w:line="240" w:lineRule="auto" w:before="24"/>
              <w:ind w:left="172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Hz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9.995</w:t>
            </w:r>
          </w:p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18" w:right="12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0.04</w:t>
            </w:r>
          </w:p>
          <w:p>
            <w:pPr>
              <w:pStyle w:val="TableParagraph"/>
              <w:spacing w:line="240" w:lineRule="auto" w:before="24"/>
              <w:ind w:right="3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29.99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87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0.004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333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99" w:right="9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300"/>
              <w:jc w:val="righ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69.99</w:t>
            </w:r>
          </w:p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0.007</w:t>
            </w:r>
          </w:p>
          <w:p>
            <w:pPr>
              <w:pStyle w:val="TableParagraph"/>
              <w:spacing w:line="240" w:lineRule="auto" w:before="24"/>
              <w:ind w:left="100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143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31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89.9</w:t>
            </w:r>
          </w:p>
          <w:p>
            <w:pPr>
              <w:pStyle w:val="TableParagraph"/>
              <w:spacing w:line="240" w:lineRule="auto" w:before="24"/>
              <w:ind w:left="187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987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0.001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444</w:t>
            </w:r>
          </w:p>
        </w:tc>
      </w:tr>
      <w:tr>
        <w:trPr>
          <w:trHeight w:val="634" w:hRule="exac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17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10K</w:t>
            </w:r>
          </w:p>
          <w:p>
            <w:pPr>
              <w:pStyle w:val="TableParagraph"/>
              <w:spacing w:line="240" w:lineRule="auto" w:before="24"/>
              <w:ind w:left="172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Hz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9.996</w:t>
            </w:r>
          </w:p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18" w:right="12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0.03</w:t>
            </w:r>
          </w:p>
          <w:p>
            <w:pPr>
              <w:pStyle w:val="TableParagraph"/>
              <w:spacing w:line="240" w:lineRule="auto" w:before="24"/>
              <w:ind w:right="3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30.00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0.000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9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49.99</w:t>
            </w:r>
          </w:p>
          <w:p>
            <w:pPr>
              <w:pStyle w:val="TableParagraph"/>
              <w:spacing w:line="240" w:lineRule="auto" w:before="24"/>
              <w:ind w:left="99" w:right="9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21" w:right="12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4E-</w:t>
            </w:r>
          </w:p>
          <w:p>
            <w:pPr>
              <w:pStyle w:val="TableParagraph"/>
              <w:spacing w:line="240" w:lineRule="auto" w:before="24"/>
              <w:ind w:left="121" w:right="12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69.99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437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0.008</w:t>
            </w:r>
          </w:p>
          <w:p>
            <w:pPr>
              <w:pStyle w:val="TableParagraph"/>
              <w:spacing w:line="240" w:lineRule="auto" w:before="24"/>
              <w:ind w:left="100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043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31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90.0</w:t>
            </w:r>
          </w:p>
          <w:p>
            <w:pPr>
              <w:pStyle w:val="TableParagraph"/>
              <w:spacing w:line="240" w:lineRule="auto" w:before="24"/>
              <w:ind w:left="187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004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0.000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444</w:t>
            </w:r>
          </w:p>
        </w:tc>
      </w:tr>
      <w:tr>
        <w:trPr>
          <w:trHeight w:val="634" w:hRule="exac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1MH</w:t>
            </w:r>
          </w:p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z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9.996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274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32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0.03</w:t>
            </w:r>
          </w:p>
          <w:p>
            <w:pPr>
              <w:pStyle w:val="TableParagraph"/>
              <w:spacing w:line="240" w:lineRule="auto" w:before="24"/>
              <w:ind w:left="187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726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29.97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0.088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667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9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49.98</w:t>
            </w:r>
          </w:p>
          <w:p>
            <w:pPr>
              <w:pStyle w:val="TableParagraph"/>
              <w:spacing w:line="240" w:lineRule="auto" w:before="24"/>
              <w:ind w:left="99" w:right="9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34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0.02</w:t>
            </w:r>
          </w:p>
          <w:p>
            <w:pPr>
              <w:pStyle w:val="TableParagraph"/>
              <w:spacing w:line="240" w:lineRule="auto" w:before="24"/>
              <w:ind w:left="189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196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70.00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331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0.004</w:t>
            </w:r>
          </w:p>
          <w:p>
            <w:pPr>
              <w:pStyle w:val="TableParagraph"/>
              <w:spacing w:line="240" w:lineRule="auto" w:before="24"/>
              <w:ind w:left="100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731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31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89.9</w:t>
            </w:r>
          </w:p>
          <w:p>
            <w:pPr>
              <w:pStyle w:val="TableParagraph"/>
              <w:spacing w:line="240" w:lineRule="auto" w:before="24"/>
              <w:ind w:left="187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987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0.001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444</w:t>
            </w:r>
          </w:p>
        </w:tc>
      </w:tr>
      <w:tr>
        <w:trPr>
          <w:trHeight w:val="634" w:hRule="exac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5MH</w:t>
            </w:r>
          </w:p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z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10.00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18" w:right="12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0.04</w:t>
            </w:r>
          </w:p>
          <w:p>
            <w:pPr>
              <w:pStyle w:val="TableParagraph"/>
              <w:spacing w:line="240" w:lineRule="auto" w:before="24"/>
              <w:ind w:right="3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30.02</w:t>
            </w:r>
          </w:p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w w:val="100"/>
                <w:sz w:val="22"/>
              </w:rPr>
              <w:t>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0.086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667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9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50.08</w:t>
            </w:r>
          </w:p>
          <w:p>
            <w:pPr>
              <w:pStyle w:val="TableParagraph"/>
              <w:spacing w:line="240" w:lineRule="auto" w:before="24"/>
              <w:ind w:left="99" w:right="99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21" w:right="12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0.16</w:t>
            </w:r>
          </w:p>
          <w:p>
            <w:pPr>
              <w:pStyle w:val="TableParagraph"/>
              <w:spacing w:line="240" w:lineRule="auto" w:before="24"/>
              <w:ind w:left="121" w:right="121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58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70.23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478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3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0.335</w:t>
            </w:r>
          </w:p>
          <w:p>
            <w:pPr>
              <w:pStyle w:val="TableParagraph"/>
              <w:spacing w:line="240" w:lineRule="auto" w:before="24"/>
              <w:ind w:left="100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404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31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90.0</w:t>
            </w:r>
          </w:p>
          <w:p>
            <w:pPr>
              <w:pStyle w:val="TableParagraph"/>
              <w:spacing w:line="240" w:lineRule="auto" w:before="24"/>
              <w:ind w:left="187" w:right="0"/>
              <w:jc w:val="left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235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2" w:right="100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0.026</w:t>
            </w:r>
          </w:p>
          <w:p>
            <w:pPr>
              <w:pStyle w:val="TableParagraph"/>
              <w:spacing w:line="240" w:lineRule="auto" w:before="24"/>
              <w:ind w:left="102" w:right="102"/>
              <w:jc w:val="center"/>
              <w:rPr>
                <w:rFonts w:ascii="SimSun" w:hAnsi="SimSun" w:cs="SimSun" w:eastAsia="SimSun" w:hint="default"/>
                <w:sz w:val="22"/>
                <w:szCs w:val="22"/>
              </w:rPr>
            </w:pPr>
            <w:r>
              <w:rPr>
                <w:rFonts w:ascii="SimSun"/>
                <w:sz w:val="22"/>
              </w:rPr>
              <w:t>111</w:t>
            </w:r>
          </w:p>
        </w:tc>
      </w:tr>
    </w:tbl>
    <w:p>
      <w:pPr>
        <w:spacing w:line="240" w:lineRule="auto" w:before="2"/>
        <w:rPr>
          <w:rFonts w:ascii="SimSun" w:hAnsi="SimSun" w:cs="SimSun" w:eastAsia="SimSun" w:hint="default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4.3. </w:t>
      </w:r>
      <w:r>
        <w:rPr>
          <w:rFonts w:ascii="Arial" w:hAnsi="Arial" w:cs="Arial" w:eastAsia="Arial" w:hint="default"/>
          <w:spacing w:val="29"/>
        </w:rPr>
        <w:t> </w:t>
      </w:r>
      <w:r>
        <w:rPr/>
        <w:t>其他发挥部分（亮点）</w:t>
      </w:r>
      <w:r>
        <w:rPr>
          <w:b w:val="0"/>
          <w:bCs w:val="0"/>
        </w:rPr>
      </w:r>
    </w:p>
    <w:p>
      <w:pPr>
        <w:pStyle w:val="BodyText"/>
        <w:spacing w:line="240" w:lineRule="auto" w:before="128"/>
        <w:ind w:right="0"/>
        <w:jc w:val="left"/>
        <w:rPr>
          <w:rFonts w:ascii="SimSun" w:hAnsi="SimSun" w:cs="SimSun" w:eastAsia="SimSun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、频率测量时，在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1Hz-100MHz </w:t>
      </w:r>
      <w:r>
        <w:rPr/>
        <w:t>时，</w:t>
      </w:r>
      <w:r>
        <w:rPr>
          <w:rFonts w:ascii="SimSun" w:hAnsi="SimSun" w:cs="SimSun" w:eastAsia="SimSun" w:hint="default"/>
        </w:rPr>
        <w:t>最低测量有效值</w:t>
      </w:r>
      <w:r>
        <w:rPr>
          <w:rFonts w:ascii="SimSun" w:hAnsi="SimSun" w:cs="SimSun" w:eastAsia="SimSun" w:hint="default"/>
          <w:spacing w:val="-61"/>
        </w:rPr>
        <w:t> </w:t>
      </w:r>
      <w:r>
        <w:rPr>
          <w:rFonts w:ascii="SimSun" w:hAnsi="SimSun" w:cs="SimSun" w:eastAsia="SimSun" w:hint="default"/>
        </w:rPr>
        <w:t>Vrms</w:t>
      </w:r>
      <w:r>
        <w:rPr>
          <w:rFonts w:ascii="SimSun" w:hAnsi="SimSun" w:cs="SimSun" w:eastAsia="SimSun" w:hint="default"/>
          <w:spacing w:val="-61"/>
        </w:rPr>
        <w:t> </w:t>
      </w:r>
      <w:r>
        <w:rPr>
          <w:rFonts w:ascii="SimSun" w:hAnsi="SimSun" w:cs="SimSun" w:eastAsia="SimSun" w:hint="default"/>
        </w:rPr>
        <w:t>可降低为</w:t>
      </w:r>
      <w:r>
        <w:rPr>
          <w:rFonts w:ascii="SimSun" w:hAnsi="SimSun" w:cs="SimSun" w:eastAsia="SimSun" w:hint="default"/>
          <w:spacing w:val="-61"/>
        </w:rPr>
        <w:t> </w:t>
      </w:r>
      <w:r>
        <w:rPr>
          <w:rFonts w:ascii="SimSun" w:hAnsi="SimSun" w:cs="SimSun" w:eastAsia="SimSun" w:hint="default"/>
        </w:rPr>
        <w:t>5mV</w:t>
      </w:r>
      <w:r>
        <w:rPr>
          <w:rFonts w:ascii="SimSun" w:hAnsi="SimSun" w:cs="SimSun" w:eastAsia="SimSun" w:hint="default"/>
        </w:rPr>
        <w:t>；</w:t>
      </w:r>
    </w:p>
    <w:p>
      <w:pPr>
        <w:pStyle w:val="BodyText"/>
        <w:spacing w:line="240" w:lineRule="auto" w:before="59"/>
        <w:ind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、方波测量占空比和时间间隔时，</w:t>
      </w:r>
      <w:r>
        <w:rPr>
          <w:rFonts w:ascii="SimSun" w:hAnsi="SimSun" w:cs="SimSun" w:eastAsia="SimSun" w:hint="default"/>
        </w:rPr>
        <w:t>最低测量的</w:t>
      </w:r>
      <w:r>
        <w:rPr>
          <w:rFonts w:ascii="SimSun" w:hAnsi="SimSun" w:cs="SimSun" w:eastAsia="SimSun" w:hint="default"/>
          <w:spacing w:val="-61"/>
        </w:rPr>
        <w:t> </w:t>
      </w:r>
      <w:r>
        <w:rPr>
          <w:rFonts w:ascii="SimSun" w:hAnsi="SimSun" w:cs="SimSun" w:eastAsia="SimSun" w:hint="default"/>
        </w:rPr>
        <w:t>Vpp</w:t>
      </w:r>
      <w:r>
        <w:rPr>
          <w:rFonts w:ascii="SimSun" w:hAnsi="SimSun" w:cs="SimSun" w:eastAsia="SimSun" w:hint="default"/>
          <w:spacing w:val="-61"/>
        </w:rPr>
        <w:t> </w:t>
      </w:r>
      <w:r>
        <w:rPr>
          <w:rFonts w:ascii="SimSun" w:hAnsi="SimSun" w:cs="SimSun" w:eastAsia="SimSun" w:hint="default"/>
        </w:rPr>
        <w:t>可达到</w:t>
      </w:r>
      <w:r>
        <w:rPr>
          <w:rFonts w:ascii="SimSun" w:hAnsi="SimSun" w:cs="SimSun" w:eastAsia="SimSun" w:hint="default"/>
          <w:spacing w:val="-61"/>
        </w:rPr>
        <w:t> </w:t>
      </w:r>
      <w:r>
        <w:rPr>
          <w:rFonts w:ascii="SimSun" w:hAnsi="SimSun" w:cs="SimSun" w:eastAsia="SimSun" w:hint="default"/>
        </w:rPr>
        <w:t>10mV</w:t>
      </w:r>
      <w:r>
        <w:rPr/>
        <w:t>；</w:t>
      </w:r>
    </w:p>
    <w:p>
      <w:pPr>
        <w:pStyle w:val="BodyText"/>
        <w:spacing w:line="240" w:lineRule="auto" w:before="56"/>
        <w:ind w:right="0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、频率、时间间隔测量时</w:t>
      </w:r>
      <w:r>
        <w:rPr>
          <w:rFonts w:ascii="SimSun" w:hAnsi="SimSun" w:cs="SimSun" w:eastAsia="SimSun" w:hint="default"/>
        </w:rPr>
        <w:t>分辨率超过</w:t>
      </w:r>
      <w:r>
        <w:rPr/>
        <w:t>发挥部分要求；</w:t>
      </w:r>
    </w:p>
    <w:p>
      <w:pPr>
        <w:pStyle w:val="BodyText"/>
        <w:spacing w:line="280" w:lineRule="auto" w:before="59"/>
        <w:ind w:left="480" w:right="130" w:hanging="360"/>
        <w:jc w:val="left"/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、除使用键盘进行人机交互外，</w:t>
      </w:r>
      <w:r>
        <w:rPr>
          <w:rFonts w:ascii="SimSun" w:hAnsi="SimSun" w:cs="SimSun" w:eastAsia="SimSun" w:hint="default"/>
        </w:rPr>
        <w:t>增加了蓝牙通讯功能</w:t>
      </w:r>
      <w:r>
        <w:rPr/>
        <w:t>，可实现无线控制功能， 切换仪器测量模式。</w:t>
      </w:r>
    </w:p>
    <w:p>
      <w:pPr>
        <w:tabs>
          <w:tab w:pos="1109" w:val="left" w:leader="none"/>
        </w:tabs>
        <w:spacing w:before="14"/>
        <w:ind w:left="271" w:right="0" w:firstLine="0"/>
        <w:jc w:val="left"/>
        <w:rPr>
          <w:rFonts w:ascii="Microsoft YaHei" w:hAnsi="Microsoft YaHei" w:cs="Microsoft YaHei" w:eastAsia="Microsoft YaHei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z w:val="30"/>
          <w:szCs w:val="30"/>
        </w:rPr>
        <w:t>4.4.</w:t>
        <w:tab/>
      </w:r>
      <w:bookmarkStart w:name="_bookmark19" w:id="20"/>
      <w:bookmarkEnd w:id="20"/>
      <w:r>
        <w:rPr>
          <w:rFonts w:ascii="Arial" w:hAnsi="Arial" w:cs="Arial" w:eastAsia="Arial" w:hint="default"/>
          <w:b/>
          <w:bCs/>
          <w:sz w:val="30"/>
          <w:szCs w:val="30"/>
        </w:rPr>
      </w:r>
      <w:r>
        <w:rPr>
          <w:rFonts w:ascii="Microsoft YaHei" w:hAnsi="Microsoft YaHei" w:cs="Microsoft YaHei" w:eastAsia="Microsoft YaHei" w:hint="default"/>
          <w:b/>
          <w:bCs/>
          <w:sz w:val="30"/>
          <w:szCs w:val="30"/>
        </w:rPr>
        <w:t>测试结论</w:t>
      </w:r>
      <w:r>
        <w:rPr>
          <w:rFonts w:ascii="Microsoft YaHei" w:hAnsi="Microsoft YaHei" w:cs="Microsoft YaHei" w:eastAsia="Microsoft YaHei" w:hint="default"/>
          <w:sz w:val="30"/>
          <w:szCs w:val="30"/>
        </w:rPr>
      </w:r>
    </w:p>
    <w:p>
      <w:pPr>
        <w:pStyle w:val="BodyText"/>
        <w:spacing w:line="240" w:lineRule="auto" w:before="87"/>
        <w:ind w:right="109" w:firstLine="479"/>
        <w:jc w:val="left"/>
      </w:pPr>
      <w:r>
        <w:rPr>
          <w:spacing w:val="-3"/>
        </w:rPr>
        <w:t>实测表明，本设计在频率测量、相位测量、占空比测量等多个参数上全都可 </w:t>
      </w:r>
      <w:r>
        <w:rPr/>
        <w:t>以达到赛题基本部分和发挥部分的要求，并在部分指标上远超发挥部分要求。</w:t>
      </w:r>
    </w:p>
    <w:p>
      <w:pPr>
        <w:spacing w:line="240" w:lineRule="auto" w:before="13"/>
        <w:rPr>
          <w:rFonts w:ascii="SimSun" w:hAnsi="SimSun" w:cs="SimSun" w:eastAsia="SimSun" w:hint="default"/>
          <w:sz w:val="21"/>
          <w:szCs w:val="21"/>
        </w:rPr>
      </w:pPr>
    </w:p>
    <w:p>
      <w:pPr>
        <w:spacing w:before="0"/>
        <w:ind w:left="0" w:right="1462" w:firstLine="0"/>
        <w:jc w:val="center"/>
        <w:rPr>
          <w:rFonts w:ascii="Microsoft YaHei" w:hAnsi="Microsoft YaHei" w:cs="Microsoft YaHei" w:eastAsia="Microsoft YaHei" w:hint="default"/>
          <w:sz w:val="21"/>
          <w:szCs w:val="21"/>
        </w:rPr>
      </w:pPr>
      <w:bookmarkStart w:name="_bookmark20" w:id="21"/>
      <w:bookmarkEnd w:id="21"/>
      <w:r>
        <w:rPr/>
      </w:r>
      <w:r>
        <w:rPr>
          <w:rFonts w:ascii="Microsoft YaHei" w:hAnsi="Microsoft YaHei" w:cs="Microsoft YaHei" w:eastAsia="Microsoft YaHei" w:hint="default"/>
          <w:b/>
          <w:bCs/>
          <w:sz w:val="21"/>
          <w:szCs w:val="21"/>
        </w:rPr>
        <w:t>参考文献</w:t>
      </w:r>
      <w:r>
        <w:rPr>
          <w:rFonts w:ascii="Microsoft YaHei" w:hAnsi="Microsoft YaHei" w:cs="Microsoft YaHei" w:eastAsia="Microsoft YaHei" w:hint="default"/>
          <w:sz w:val="21"/>
          <w:szCs w:val="21"/>
        </w:rPr>
      </w:r>
    </w:p>
    <w:p>
      <w:pPr>
        <w:spacing w:line="256" w:lineRule="auto" w:before="19"/>
        <w:ind w:left="120" w:right="1065" w:firstLine="0"/>
        <w:jc w:val="left"/>
        <w:rPr>
          <w:rFonts w:ascii="SimSun" w:hAnsi="SimSun" w:cs="SimSun" w:eastAsia="SimSu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[1]</w:t>
      </w:r>
      <w:r>
        <w:rPr>
          <w:rFonts w:ascii="SimSun" w:hAnsi="SimSun" w:cs="SimSun" w:eastAsia="SimSun" w:hint="default"/>
          <w:sz w:val="21"/>
          <w:szCs w:val="21"/>
        </w:rPr>
        <w:t>张永瑞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. </w:t>
      </w:r>
      <w:r>
        <w:rPr>
          <w:rFonts w:ascii="SimSun" w:hAnsi="SimSun" w:cs="SimSun" w:eastAsia="SimSun" w:hint="default"/>
          <w:sz w:val="21"/>
          <w:szCs w:val="21"/>
        </w:rPr>
        <w:t>电子测量技术基础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[M]. </w:t>
      </w:r>
      <w:r>
        <w:rPr>
          <w:rFonts w:ascii="SimSun" w:hAnsi="SimSun" w:cs="SimSun" w:eastAsia="SimSun" w:hint="default"/>
          <w:sz w:val="21"/>
          <w:szCs w:val="21"/>
        </w:rPr>
        <w:t>西安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:</w:t>
      </w:r>
      <w:r>
        <w:rPr>
          <w:rFonts w:ascii="SimSun" w:hAnsi="SimSun" w:cs="SimSun" w:eastAsia="SimSun" w:hint="default"/>
          <w:sz w:val="21"/>
          <w:szCs w:val="21"/>
        </w:rPr>
        <w:t>西安电子科技大学出版社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 2009. [2]</w:t>
      </w:r>
      <w:r>
        <w:rPr>
          <w:rFonts w:ascii="SimSun" w:hAnsi="SimSun" w:cs="SimSun" w:eastAsia="SimSun" w:hint="default"/>
          <w:sz w:val="21"/>
          <w:szCs w:val="21"/>
        </w:rPr>
        <w:t>夏宇闻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. 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Verilog </w:t>
      </w:r>
      <w:r>
        <w:rPr>
          <w:rFonts w:ascii="SimSun" w:hAnsi="SimSun" w:cs="SimSun" w:eastAsia="SimSun" w:hint="default"/>
          <w:sz w:val="21"/>
          <w:szCs w:val="21"/>
        </w:rPr>
        <w:t>数字系统设计教程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[M]. </w:t>
      </w:r>
      <w:r>
        <w:rPr>
          <w:rFonts w:ascii="SimSun" w:hAnsi="SimSun" w:cs="SimSun" w:eastAsia="SimSun" w:hint="default"/>
          <w:sz w:val="21"/>
          <w:szCs w:val="21"/>
        </w:rPr>
        <w:t>北京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:</w:t>
      </w:r>
      <w:r>
        <w:rPr>
          <w:rFonts w:ascii="SimSun" w:hAnsi="SimSun" w:cs="SimSun" w:eastAsia="SimSun" w:hint="default"/>
          <w:sz w:val="21"/>
          <w:szCs w:val="21"/>
        </w:rPr>
        <w:t>北京航空航天大学出版社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 2013. [3]</w:t>
      </w:r>
      <w:r>
        <w:rPr>
          <w:rFonts w:ascii="SimSun" w:hAnsi="SimSun" w:cs="SimSun" w:eastAsia="SimSun" w:hint="default"/>
          <w:sz w:val="21"/>
          <w:szCs w:val="21"/>
        </w:rPr>
        <w:t>刘凯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  </w:t>
      </w:r>
      <w:r>
        <w:rPr>
          <w:rFonts w:ascii="SimSun" w:hAnsi="SimSun" w:cs="SimSun" w:eastAsia="SimSun" w:hint="default"/>
          <w:sz w:val="21"/>
          <w:szCs w:val="21"/>
        </w:rPr>
        <w:t>顾新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.VHDL </w:t>
      </w:r>
      <w:r>
        <w:rPr>
          <w:rFonts w:ascii="SimSun" w:hAnsi="SimSun" w:cs="SimSun" w:eastAsia="SimSun" w:hint="default"/>
          <w:sz w:val="21"/>
          <w:szCs w:val="21"/>
        </w:rPr>
        <w:t>硬件描述语言与数字逻辑电路设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[M]</w:t>
      </w:r>
      <w:r>
        <w:rPr>
          <w:rFonts w:ascii="Times New Roman" w:hAnsi="Times New Roman" w:cs="Times New Roman" w:eastAsia="Times New Roman" w:hint="default"/>
          <w:spacing w:val="42"/>
          <w:sz w:val="21"/>
          <w:szCs w:val="21"/>
        </w:rPr>
        <w:t> </w:t>
      </w:r>
      <w:r>
        <w:rPr>
          <w:rFonts w:ascii="SimSun" w:hAnsi="SimSun" w:cs="SimSun" w:eastAsia="SimSun" w:hint="default"/>
          <w:sz w:val="21"/>
          <w:szCs w:val="21"/>
        </w:rPr>
        <w:t>西安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:</w:t>
      </w:r>
      <w:r>
        <w:rPr>
          <w:rFonts w:ascii="SimSun" w:hAnsi="SimSun" w:cs="SimSun" w:eastAsia="SimSun" w:hint="default"/>
          <w:sz w:val="21"/>
          <w:szCs w:val="21"/>
        </w:rPr>
        <w:t>西安电子科技大</w:t>
      </w:r>
    </w:p>
    <w:p>
      <w:pPr>
        <w:spacing w:before="5"/>
        <w:ind w:left="331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SimSun" w:hAnsi="SimSun" w:cs="SimSun" w:eastAsia="SimSun" w:hint="default"/>
          <w:sz w:val="21"/>
          <w:szCs w:val="21"/>
        </w:rPr>
        <w:t>学出版社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,2009.</w:t>
      </w:r>
    </w:p>
    <w:p>
      <w:pPr>
        <w:spacing w:line="295" w:lineRule="auto" w:before="21"/>
        <w:ind w:left="331" w:right="0" w:hanging="212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[4]</w:t>
      </w:r>
      <w:r>
        <w:rPr>
          <w:rFonts w:ascii="SimSun" w:hAnsi="SimSun" w:cs="SimSun" w:eastAsia="SimSun" w:hint="default"/>
          <w:sz w:val="21"/>
          <w:szCs w:val="21"/>
        </w:rPr>
        <w:t>冈村迪夫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. OP </w:t>
      </w:r>
      <w:r>
        <w:rPr>
          <w:rFonts w:ascii="SimSun" w:hAnsi="SimSun" w:cs="SimSun" w:eastAsia="SimSun" w:hint="default"/>
          <w:sz w:val="21"/>
          <w:szCs w:val="21"/>
        </w:rPr>
        <w:t>放大电路设计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:</w:t>
      </w:r>
      <w:r>
        <w:rPr>
          <w:rFonts w:ascii="SimSun" w:hAnsi="SimSun" w:cs="SimSun" w:eastAsia="SimSun" w:hint="default"/>
          <w:sz w:val="21"/>
          <w:szCs w:val="21"/>
        </w:rPr>
        <w:t>从重视再现性设计的基础到实际应用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[M]. </w:t>
      </w:r>
      <w:r>
        <w:rPr>
          <w:rFonts w:ascii="SimSun" w:hAnsi="SimSun" w:cs="SimSun" w:eastAsia="SimSun" w:hint="default"/>
          <w:sz w:val="21"/>
          <w:szCs w:val="21"/>
        </w:rPr>
        <w:t>北京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:</w:t>
      </w:r>
      <w:r>
        <w:rPr>
          <w:rFonts w:ascii="SimSun" w:hAnsi="SimSun" w:cs="SimSun" w:eastAsia="SimSun" w:hint="default"/>
          <w:sz w:val="21"/>
          <w:szCs w:val="21"/>
        </w:rPr>
        <w:t>科学出版社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 2004.</w:t>
      </w:r>
    </w:p>
    <w:p>
      <w:pPr>
        <w:spacing w:line="261" w:lineRule="exact" w:before="0"/>
        <w:ind w:left="120" w:right="0" w:firstLine="0"/>
        <w:jc w:val="left"/>
        <w:rPr>
          <w:rFonts w:ascii="SimSun" w:hAnsi="SimSun" w:cs="SimSun" w:eastAsia="SimSu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[5]Sergio,  Franco.  </w:t>
      </w:r>
      <w:r>
        <w:rPr>
          <w:rFonts w:ascii="SimSun" w:hAnsi="SimSun" w:cs="SimSun" w:eastAsia="SimSun" w:hint="default"/>
          <w:sz w:val="21"/>
          <w:szCs w:val="21"/>
        </w:rPr>
        <w:t>基于运算放大器和模拟集成电路的电路设计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[M].</w:t>
      </w:r>
      <w:r>
        <w:rPr>
          <w:rFonts w:ascii="Times New Roman" w:hAnsi="Times New Roman" w:cs="Times New Roman" w:eastAsia="Times New Roman" w:hint="default"/>
          <w:spacing w:val="26"/>
          <w:sz w:val="21"/>
          <w:szCs w:val="21"/>
        </w:rPr>
        <w:t> </w:t>
      </w:r>
      <w:r>
        <w:rPr>
          <w:rFonts w:ascii="SimSun" w:hAnsi="SimSun" w:cs="SimSun" w:eastAsia="SimSun" w:hint="default"/>
          <w:sz w:val="21"/>
          <w:szCs w:val="21"/>
        </w:rPr>
        <w:t>西安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:</w:t>
      </w:r>
      <w:r>
        <w:rPr>
          <w:rFonts w:ascii="SimSun" w:hAnsi="SimSun" w:cs="SimSun" w:eastAsia="SimSun" w:hint="default"/>
          <w:sz w:val="21"/>
          <w:szCs w:val="21"/>
        </w:rPr>
        <w:t>西安交通大学出版</w:t>
      </w:r>
    </w:p>
    <w:p>
      <w:pPr>
        <w:spacing w:before="21"/>
        <w:ind w:left="331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SimSun" w:hAnsi="SimSun" w:cs="SimSun" w:eastAsia="SimSun" w:hint="default"/>
          <w:sz w:val="21"/>
          <w:szCs w:val="21"/>
        </w:rPr>
        <w:t>社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2004.</w:t>
      </w:r>
    </w:p>
    <w:sectPr>
      <w:pgSz w:w="11910" w:h="16840"/>
      <w:pgMar w:header="0" w:footer="1121" w:top="1580" w:bottom="13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Microsoft YaHei">
    <w:altName w:val="Microsoft YaHe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8.889999pt;margin-top:774.880615pt;width:82.3pt;height:12.55pt;mso-position-horizontal-relative:page;mso-position-vertical-relative:page;z-index:-5015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Microsoft YaHei" w:hAnsi="Microsoft YaHei" w:cs="Microsoft YaHei" w:eastAsia="Microsoft YaHei" w:hint="default"/>
                    <w:sz w:val="20"/>
                    <w:szCs w:val="20"/>
                  </w:rPr>
                </w:pPr>
                <w:r>
                  <w:rPr>
                    <w:rFonts w:ascii="Microsoft YaHei" w:hAnsi="Microsoft YaHei" w:cs="Microsoft YaHei" w:eastAsia="Microsoft YaHei" w:hint="default"/>
                    <w:b/>
                    <w:bCs/>
                    <w:sz w:val="20"/>
                    <w:szCs w:val="20"/>
                  </w:rPr>
                  <w:t>第  </w:t>
                </w: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z w:val="20"/>
                    <w:szCs w:val="20"/>
                  </w:rPr>
                  <w:t>  </w:t>
                </w:r>
                <w:r>
                  <w:rPr>
                    <w:rFonts w:ascii="Microsoft YaHei" w:hAnsi="Microsoft YaHei" w:cs="Microsoft YaHei" w:eastAsia="Microsoft YaHei" w:hint="default"/>
                    <w:b/>
                    <w:bCs/>
                    <w:sz w:val="20"/>
                    <w:szCs w:val="20"/>
                  </w:rPr>
                  <w:t>页  共  </w:t>
                </w: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z w:val="20"/>
                    <w:szCs w:val="20"/>
                  </w:rPr>
                  <w:t>10</w:t>
                </w: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Microsoft YaHei" w:hAnsi="Microsoft YaHei" w:cs="Microsoft YaHei" w:eastAsia="Microsoft YaHei" w:hint="default"/>
                    <w:b/>
                    <w:bCs/>
                    <w:sz w:val="20"/>
                    <w:szCs w:val="20"/>
                  </w:rPr>
                  <w:t>页</w:t>
                </w:r>
                <w:r>
                  <w:rPr>
                    <w:rFonts w:ascii="Microsoft YaHei" w:hAnsi="Microsoft YaHei" w:cs="Microsoft YaHei" w:eastAsia="Microsoft YaHei" w:hint="default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600"/>
    </w:pPr>
    <w:rPr>
      <w:rFonts w:ascii="SimSun" w:hAnsi="SimSun" w:eastAsia="SimSun"/>
      <w:sz w:val="24"/>
      <w:szCs w:val="24"/>
    </w:rPr>
  </w:style>
  <w:style w:styleId="TOC2" w:type="paragraph">
    <w:name w:val="TOC 2"/>
    <w:basedOn w:val="Normal"/>
    <w:uiPriority w:val="1"/>
    <w:qFormat/>
    <w:pPr>
      <w:ind w:left="1080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ind w:left="1560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SimSun" w:hAnsi="SimSun" w:eastAsia="SimSu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icrosoft YaHei" w:hAnsi="Microsoft YaHei" w:eastAsia="Microsoft YaHei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271"/>
      <w:outlineLvl w:val="2"/>
    </w:pPr>
    <w:rPr>
      <w:rFonts w:ascii="Microsoft YaHei" w:hAnsi="Microsoft YaHei" w:eastAsia="Microsoft YaHei"/>
      <w:b/>
      <w:bCs/>
      <w:sz w:val="30"/>
      <w:szCs w:val="30"/>
    </w:rPr>
  </w:style>
  <w:style w:styleId="Heading3" w:type="paragraph">
    <w:name w:val="Heading 3"/>
    <w:basedOn w:val="Normal"/>
    <w:uiPriority w:val="1"/>
    <w:qFormat/>
    <w:pPr>
      <w:ind w:left="542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        南京信息工程大学第四届电子设计大赛</dc:title>
  <dcterms:created xsi:type="dcterms:W3CDTF">2015-09-25T03:31:32Z</dcterms:created>
  <dcterms:modified xsi:type="dcterms:W3CDTF">2015-09-25T03:31:32Z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2015-09-25T00:00:00Z</vt:filetime>
  </property>
</Properties>
</file>